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00CD6" w14:textId="1C23FA59" w:rsidR="00C7419C" w:rsidRDefault="00C7419C" w:rsidP="00C7419C">
      <w:pPr>
        <w:pStyle w:val="Text"/>
        <w:ind w:firstLine="0"/>
        <w:rPr>
          <w:sz w:val="2"/>
          <w:szCs w:val="2"/>
        </w:rPr>
      </w:pPr>
    </w:p>
    <w:p w14:paraId="62894E9F" w14:textId="18D363E8" w:rsidR="00C7419C" w:rsidRDefault="00C7419C" w:rsidP="00C7419C">
      <w:pPr>
        <w:pStyle w:val="Authors"/>
        <w:framePr w:wrap="notBeside" w:x="1614"/>
      </w:pPr>
      <w:r>
        <w:t>Joaquin Sabin</w:t>
      </w:r>
      <w:r w:rsidRPr="002F06DD">
        <w:t>, Dylan Robens</w:t>
      </w:r>
      <w:r>
        <w:t xml:space="preserve">, </w:t>
      </w:r>
      <w:r w:rsidRPr="002F06DD">
        <w:t>Austin Weber</w:t>
      </w:r>
      <w:r>
        <w:t xml:space="preserve">, Alex Schroeder, </w:t>
      </w:r>
      <w:r>
        <w:rPr>
          <w:rStyle w:val="MemberType"/>
        </w:rPr>
        <w:t>Member, IEEE</w:t>
      </w:r>
    </w:p>
    <w:p w14:paraId="5C7CA395" w14:textId="77777777" w:rsidR="00C7419C" w:rsidRDefault="00C7419C" w:rsidP="00C7419C">
      <w:pPr>
        <w:pStyle w:val="Heading1"/>
        <w:spacing w:before="120" w:after="120"/>
      </w:pPr>
      <w:r>
        <w:t>I</w:t>
      </w:r>
      <w:r>
        <w:rPr>
          <w:sz w:val="16"/>
          <w:szCs w:val="16"/>
        </w:rPr>
        <w:t>NTRODUCTION</w:t>
      </w:r>
    </w:p>
    <w:p w14:paraId="349C7C92" w14:textId="28C52171" w:rsidR="00C7419C" w:rsidRPr="00DA6E30" w:rsidRDefault="00C7419C" w:rsidP="00C7419C">
      <w:pPr>
        <w:ind w:firstLine="202"/>
      </w:pPr>
      <w:r w:rsidRPr="00DA6E30">
        <w:t xml:space="preserve">This project overviews the subject of Near Field Communication (NFC) by exploring the basics of how NFC communicates and transfers data. It also focuses on how to design a Near Field Communication antenna. </w:t>
      </w:r>
      <w:proofErr w:type="gramStart"/>
      <w:r w:rsidRPr="00DA6E30">
        <w:t>The</w:t>
      </w:r>
      <w:proofErr w:type="gramEnd"/>
      <w:r w:rsidRPr="00DA6E30">
        <w:t xml:space="preserve"> can communicate with passive NFC tags at a practical distance without any noise or excess data interfering with the communication. It then applies the antenna design </w:t>
      </w:r>
      <w:r w:rsidR="0090280C" w:rsidRPr="00DA6E30">
        <w:t>work</w:t>
      </w:r>
      <w:r w:rsidRPr="00DA6E30">
        <w:t xml:space="preserve"> by fabricating a custom printed circuit board so that it can be used in the real world and tested in real world scenarios.</w:t>
      </w:r>
    </w:p>
    <w:p w14:paraId="78D73726" w14:textId="5B380218" w:rsidR="00C7419C" w:rsidRPr="005B520E" w:rsidRDefault="00C7419C" w:rsidP="00BF3DB5">
      <w:pPr>
        <w:ind w:firstLine="202"/>
      </w:pPr>
      <w:r w:rsidRPr="00DA6E30">
        <w:t>T</w:t>
      </w:r>
      <w:r w:rsidR="007D2105" w:rsidRPr="00DA6E30">
        <w:t>he</w:t>
      </w:r>
      <w:r w:rsidRPr="00DA6E30">
        <w:t xml:space="preserve"> method of showcasing that the antenna is working and functioning as intended</w:t>
      </w:r>
      <w:r w:rsidR="007F13D7" w:rsidRPr="00DA6E30">
        <w:t xml:space="preserve"> is demonstrated with</w:t>
      </w:r>
      <w:r w:rsidRPr="00DA6E30">
        <w:t xml:space="preserve"> Nintendo’s amiibo figurines </w:t>
      </w:r>
      <w:r w:rsidR="007F13D7" w:rsidRPr="00DA6E30">
        <w:t xml:space="preserve">that </w:t>
      </w:r>
      <w:r w:rsidRPr="00DA6E30">
        <w:t xml:space="preserve">will be used as the communication device for ensuring that </w:t>
      </w:r>
      <w:r w:rsidR="006952BC" w:rsidRPr="00DA6E30">
        <w:t>the</w:t>
      </w:r>
      <w:r w:rsidRPr="00DA6E30">
        <w:t xml:space="preserve"> data transfer is working. amiibo are little figures from Nintendo that contain NFC chips (NTAG215) inside them. These chips store tons of data for multiple different games which makes them perfect candidates to see if the antenna </w:t>
      </w:r>
      <w:proofErr w:type="gramStart"/>
      <w:r w:rsidRPr="00DA6E30">
        <w:t>is able to</w:t>
      </w:r>
      <w:proofErr w:type="gramEnd"/>
      <w:r w:rsidRPr="00DA6E30">
        <w:t xml:space="preserve"> accurately transfer data at a fast rate.</w:t>
      </w:r>
      <w:r w:rsidRPr="009116F1">
        <w:t xml:space="preserve"> </w:t>
      </w:r>
    </w:p>
    <w:p w14:paraId="38A3A677" w14:textId="77777777" w:rsidR="00BF3DB5" w:rsidRPr="005B520E" w:rsidRDefault="00BF3DB5" w:rsidP="00BF3DB5">
      <w:pPr>
        <w:ind w:firstLine="202"/>
      </w:pPr>
    </w:p>
    <w:p w14:paraId="736BA450" w14:textId="77777777" w:rsidR="00C7419C" w:rsidRDefault="00C7419C" w:rsidP="00C7419C">
      <w:pPr>
        <w:pStyle w:val="Heading1"/>
        <w:spacing w:before="120" w:after="120"/>
      </w:pPr>
      <w:r>
        <w:t>Design Problems and Objectives</w:t>
      </w:r>
    </w:p>
    <w:p w14:paraId="1AB2C213" w14:textId="1D9D0D81" w:rsidR="00C7419C" w:rsidRPr="00F60FA7" w:rsidRDefault="006D6BCC" w:rsidP="006F1D26">
      <w:pPr>
        <w:ind w:firstLine="202"/>
      </w:pPr>
      <w:r w:rsidRPr="00F60FA7">
        <w:t>The</w:t>
      </w:r>
      <w:r w:rsidR="00C7419C" w:rsidRPr="00F60FA7">
        <w:t xml:space="preserve"> goal for the PCB design element of this project </w:t>
      </w:r>
      <w:r w:rsidR="0077552D" w:rsidRPr="00F60FA7">
        <w:t>wa</w:t>
      </w:r>
      <w:r w:rsidR="00C7419C" w:rsidRPr="00F60FA7">
        <w:t xml:space="preserve">s to create a custom PCB with an integrated NFC antenna that is capable of longer-than-average-range data transfer and </w:t>
      </w:r>
      <w:r w:rsidR="008D523D" w:rsidRPr="00F60FA7">
        <w:t>support</w:t>
      </w:r>
      <w:r w:rsidR="00C7419C" w:rsidRPr="00F60FA7">
        <w:t xml:space="preserve"> power modularity</w:t>
      </w:r>
      <w:r w:rsidR="008D523D" w:rsidRPr="00F60FA7">
        <w:t xml:space="preserve"> with each antenna</w:t>
      </w:r>
      <w:r w:rsidR="00C7419C" w:rsidRPr="00F60FA7">
        <w:t xml:space="preserve">. </w:t>
      </w:r>
      <w:r w:rsidR="00932959" w:rsidRPr="00F60FA7">
        <w:t xml:space="preserve">The </w:t>
      </w:r>
      <w:r w:rsidR="00C7419C" w:rsidRPr="00F60FA7">
        <w:t xml:space="preserve">NFC readers will interface with a ATMega2560 microprocessor, common cathode multicolored LED lights, power supply, and power transfer nodes. All these elements, combined with a custom </w:t>
      </w:r>
      <w:r w:rsidR="007B14E9" w:rsidRPr="00F60FA7">
        <w:t>shelf-like housing designed and built using a</w:t>
      </w:r>
      <w:r w:rsidR="00C7419C" w:rsidRPr="00F60FA7">
        <w:t xml:space="preserve"> 3D printe</w:t>
      </w:r>
      <w:r w:rsidR="007B14E9" w:rsidRPr="00F60FA7">
        <w:t>r</w:t>
      </w:r>
      <w:r w:rsidR="00C7419C" w:rsidRPr="00F60FA7">
        <w:t xml:space="preserve">, </w:t>
      </w:r>
      <w:r w:rsidR="00FF2B4A" w:rsidRPr="00F60FA7">
        <w:t>c</w:t>
      </w:r>
      <w:r w:rsidR="00DD140F" w:rsidRPr="00F60FA7">
        <w:t>an</w:t>
      </w:r>
      <w:r w:rsidR="00C7419C" w:rsidRPr="00F60FA7">
        <w:t xml:space="preserve"> come together and create a display shelf that scans NFC based collectable figurines and changes the colors of the LED lights accordingly. This</w:t>
      </w:r>
      <w:r w:rsidR="00605513" w:rsidRPr="00F60FA7">
        <w:t xml:space="preserve"> will have</w:t>
      </w:r>
      <w:r w:rsidR="0085186E" w:rsidRPr="00F60FA7">
        <w:t xml:space="preserve"> </w:t>
      </w:r>
      <w:r w:rsidR="00C7419C" w:rsidRPr="00F60FA7">
        <w:t>require</w:t>
      </w:r>
      <w:r w:rsidR="00605513" w:rsidRPr="00F60FA7">
        <w:t>d</w:t>
      </w:r>
      <w:r w:rsidR="00C7419C" w:rsidRPr="00F60FA7">
        <w:t xml:space="preserve"> multiple iterations of custom PCBs,</w:t>
      </w:r>
      <w:r w:rsidR="0048010C" w:rsidRPr="00F60FA7">
        <w:t xml:space="preserve"> </w:t>
      </w:r>
      <w:r w:rsidR="00C7419C" w:rsidRPr="00F60FA7">
        <w:t>custom programming, and many iterations of 3D modeling work.</w:t>
      </w:r>
    </w:p>
    <w:p w14:paraId="56CC1EE1" w14:textId="39C76DC6" w:rsidR="00C7419C" w:rsidRDefault="00C7419C" w:rsidP="007E2B17">
      <w:pPr>
        <w:ind w:firstLine="202"/>
      </w:pPr>
      <w:r w:rsidRPr="00BF0D37">
        <w:t xml:space="preserve">The NFC based collectable figures </w:t>
      </w:r>
      <w:r w:rsidR="00C77337" w:rsidRPr="00BF0D37">
        <w:t>being used</w:t>
      </w:r>
      <w:r w:rsidRPr="00BF0D37">
        <w:t xml:space="preserve"> are Nintendo’s amiibo. </w:t>
      </w:r>
      <w:r w:rsidR="0077552D" w:rsidRPr="00BF0D37">
        <w:t>The</w:t>
      </w:r>
      <w:r w:rsidRPr="00BF0D37">
        <w:t xml:space="preserve"> reasoning behind using amiibo is </w:t>
      </w:r>
      <w:r w:rsidR="009125B5" w:rsidRPr="00BF0D37">
        <w:t>for safety and security</w:t>
      </w:r>
      <w:r w:rsidRPr="00BF0D37">
        <w:t xml:space="preserve"> </w:t>
      </w:r>
      <w:r w:rsidR="00C274E2" w:rsidRPr="00BF0D37">
        <w:t>reasons. T</w:t>
      </w:r>
      <w:r w:rsidR="007E2B17" w:rsidRPr="00BF0D37">
        <w:t>he antennas were not designed</w:t>
      </w:r>
      <w:r w:rsidRPr="00BF0D37">
        <w:t xml:space="preserve"> to enable the ability to collect private or secure data from other NFC chips, such as credit cards, key fobs, and security devices. The amiibo figurines feature an NTAG215 NFC chip that stores </w:t>
      </w:r>
      <w:r w:rsidR="00BF0D37" w:rsidRPr="00BF0D37">
        <w:t xml:space="preserve">game </w:t>
      </w:r>
      <w:r w:rsidRPr="00BF0D37">
        <w:t xml:space="preserve">data unique to each figure. </w:t>
      </w:r>
      <w:r w:rsidR="00E56546" w:rsidRPr="00BF0D37">
        <w:t xml:space="preserve">This unique data </w:t>
      </w:r>
      <w:r w:rsidRPr="00BF0D37">
        <w:t xml:space="preserve">will </w:t>
      </w:r>
      <w:r w:rsidR="00E56546" w:rsidRPr="00BF0D37">
        <w:t xml:space="preserve">be used </w:t>
      </w:r>
      <w:r w:rsidRPr="00BF0D37">
        <w:t>t</w:t>
      </w:r>
      <w:r w:rsidR="00E56546" w:rsidRPr="00BF0D37">
        <w:t xml:space="preserve">o </w:t>
      </w:r>
      <w:r w:rsidRPr="00BF0D37">
        <w:t xml:space="preserve">determine what figure </w:t>
      </w:r>
      <w:r w:rsidR="00E56546" w:rsidRPr="00BF0D37">
        <w:t>was</w:t>
      </w:r>
      <w:r w:rsidRPr="00BF0D37">
        <w:t xml:space="preserve"> being scanned</w:t>
      </w:r>
      <w:r w:rsidR="00012547" w:rsidRPr="00BF0D37">
        <w:t xml:space="preserve">, which </w:t>
      </w:r>
      <w:r w:rsidR="00527487" w:rsidRPr="00BF0D37">
        <w:t>will t</w:t>
      </w:r>
      <w:r w:rsidRPr="00BF0D37">
        <w:t xml:space="preserve">hen </w:t>
      </w:r>
      <w:r w:rsidR="00527487" w:rsidRPr="00BF0D37">
        <w:t xml:space="preserve">be </w:t>
      </w:r>
      <w:r w:rsidRPr="00BF0D37">
        <w:t>compare</w:t>
      </w:r>
      <w:r w:rsidR="00527487" w:rsidRPr="00BF0D37">
        <w:t>d</w:t>
      </w:r>
      <w:r w:rsidRPr="00BF0D37">
        <w:t xml:space="preserve"> to a database that will return the correct color of lighting for that specific figure.</w:t>
      </w:r>
    </w:p>
    <w:p w14:paraId="6FC97E9E" w14:textId="77777777" w:rsidR="00C7419C" w:rsidRDefault="00C7419C" w:rsidP="00C7419C">
      <w:pPr>
        <w:pStyle w:val="BodyText"/>
      </w:pPr>
    </w:p>
    <w:p w14:paraId="719295CC" w14:textId="260572BF" w:rsidR="00C7419C" w:rsidRDefault="00C7419C" w:rsidP="00AF596E">
      <w:pPr>
        <w:pStyle w:val="Heading1"/>
        <w:spacing w:before="120" w:after="120"/>
      </w:pPr>
      <w:r>
        <w:t>Detailed Design Documentation</w:t>
      </w:r>
    </w:p>
    <w:p w14:paraId="27429024" w14:textId="450D9CC9" w:rsidR="004250A2" w:rsidRPr="00925144" w:rsidRDefault="009A7FA8" w:rsidP="00A24AB2">
      <w:pPr>
        <w:ind w:firstLine="202"/>
        <w:rPr>
          <w:rFonts w:eastAsia="SimSun"/>
          <w:spacing w:val="-1"/>
        </w:rPr>
      </w:pPr>
      <w:r w:rsidRPr="00925144">
        <w:rPr>
          <w:rFonts w:eastAsia="SimSun"/>
          <w:spacing w:val="-1"/>
        </w:rPr>
        <w:t>The</w:t>
      </w:r>
      <w:r w:rsidR="003D4419" w:rsidRPr="00925144">
        <w:rPr>
          <w:rFonts w:eastAsia="SimSun"/>
          <w:spacing w:val="-1"/>
        </w:rPr>
        <w:t xml:space="preserve"> project </w:t>
      </w:r>
      <w:r w:rsidR="00A9321A" w:rsidRPr="00925144">
        <w:rPr>
          <w:rFonts w:eastAsia="SimSun"/>
          <w:spacing w:val="-1"/>
        </w:rPr>
        <w:t xml:space="preserve">had </w:t>
      </w:r>
      <w:r w:rsidR="004E0BFF" w:rsidRPr="00925144">
        <w:rPr>
          <w:rFonts w:eastAsia="SimSun"/>
          <w:spacing w:val="-1"/>
        </w:rPr>
        <w:t xml:space="preserve">started </w:t>
      </w:r>
      <w:r w:rsidR="003D4419" w:rsidRPr="00925144">
        <w:rPr>
          <w:rFonts w:eastAsia="SimSun"/>
          <w:spacing w:val="-1"/>
        </w:rPr>
        <w:t xml:space="preserve">with some general ideas and took some time to </w:t>
      </w:r>
      <w:r w:rsidR="00B82FCC" w:rsidRPr="00925144">
        <w:rPr>
          <w:rFonts w:eastAsia="SimSun"/>
          <w:spacing w:val="-1"/>
        </w:rPr>
        <w:t>finalize</w:t>
      </w:r>
      <w:r w:rsidR="00BA3B73" w:rsidRPr="00925144">
        <w:rPr>
          <w:rFonts w:eastAsia="SimSun"/>
          <w:spacing w:val="-1"/>
        </w:rPr>
        <w:t xml:space="preserve"> </w:t>
      </w:r>
      <w:r w:rsidR="003D4419" w:rsidRPr="00925144">
        <w:rPr>
          <w:rFonts w:eastAsia="SimSun"/>
          <w:spacing w:val="-1"/>
        </w:rPr>
        <w:t xml:space="preserve">what </w:t>
      </w:r>
      <w:r w:rsidR="00904406" w:rsidRPr="00925144">
        <w:rPr>
          <w:rFonts w:eastAsia="SimSun"/>
          <w:spacing w:val="-1"/>
        </w:rPr>
        <w:t>exactly it</w:t>
      </w:r>
      <w:r w:rsidR="003D4419" w:rsidRPr="00925144">
        <w:rPr>
          <w:rFonts w:eastAsia="SimSun"/>
          <w:spacing w:val="-1"/>
        </w:rPr>
        <w:t xml:space="preserve"> </w:t>
      </w:r>
      <w:r w:rsidR="000A686D" w:rsidRPr="00925144">
        <w:rPr>
          <w:rFonts w:eastAsia="SimSun"/>
          <w:spacing w:val="-1"/>
        </w:rPr>
        <w:t>will</w:t>
      </w:r>
      <w:r w:rsidR="003D4419" w:rsidRPr="00925144">
        <w:rPr>
          <w:rFonts w:eastAsia="SimSun"/>
          <w:spacing w:val="-1"/>
        </w:rPr>
        <w:t xml:space="preserve"> be</w:t>
      </w:r>
      <w:r w:rsidR="00020149" w:rsidRPr="00925144">
        <w:rPr>
          <w:rFonts w:eastAsia="SimSun"/>
          <w:spacing w:val="-1"/>
        </w:rPr>
        <w:t>.</w:t>
      </w:r>
      <w:r w:rsidR="003D4419" w:rsidRPr="00925144">
        <w:rPr>
          <w:rFonts w:eastAsia="SimSun"/>
          <w:spacing w:val="-1"/>
        </w:rPr>
        <w:t xml:space="preserve"> </w:t>
      </w:r>
      <w:r w:rsidR="00020149" w:rsidRPr="00925144">
        <w:rPr>
          <w:rFonts w:eastAsia="SimSun"/>
          <w:spacing w:val="-1"/>
        </w:rPr>
        <w:t xml:space="preserve">It was decided that </w:t>
      </w:r>
      <w:r w:rsidR="00664DCB" w:rsidRPr="00925144">
        <w:rPr>
          <w:rFonts w:eastAsia="SimSun"/>
          <w:spacing w:val="-1"/>
        </w:rPr>
        <w:t>creating</w:t>
      </w:r>
      <w:r w:rsidR="00195436" w:rsidRPr="00925144">
        <w:rPr>
          <w:rFonts w:eastAsia="SimSun"/>
          <w:spacing w:val="-1"/>
        </w:rPr>
        <w:t xml:space="preserve"> a </w:t>
      </w:r>
      <w:r w:rsidR="003D4419" w:rsidRPr="00925144">
        <w:rPr>
          <w:rFonts w:eastAsia="SimSun"/>
          <w:spacing w:val="-1"/>
        </w:rPr>
        <w:t xml:space="preserve">display case </w:t>
      </w:r>
      <w:r w:rsidR="00456B0C" w:rsidRPr="00925144">
        <w:rPr>
          <w:rFonts w:eastAsia="SimSun"/>
          <w:spacing w:val="-1"/>
        </w:rPr>
        <w:t>with</w:t>
      </w:r>
      <w:r w:rsidR="003D4419" w:rsidRPr="00925144">
        <w:rPr>
          <w:rFonts w:eastAsia="SimSun"/>
          <w:spacing w:val="-1"/>
        </w:rPr>
        <w:t xml:space="preserve"> the ability to sca</w:t>
      </w:r>
      <w:r w:rsidR="004D0FD6" w:rsidRPr="00925144">
        <w:rPr>
          <w:rFonts w:eastAsia="SimSun"/>
          <w:spacing w:val="-1"/>
        </w:rPr>
        <w:t xml:space="preserve">n </w:t>
      </w:r>
      <w:r w:rsidR="008207D2" w:rsidRPr="00925144">
        <w:rPr>
          <w:rFonts w:eastAsia="SimSun"/>
          <w:spacing w:val="-1"/>
        </w:rPr>
        <w:t>f</w:t>
      </w:r>
      <w:r w:rsidR="003D4419" w:rsidRPr="00925144">
        <w:rPr>
          <w:rFonts w:eastAsia="SimSun"/>
          <w:spacing w:val="-1"/>
        </w:rPr>
        <w:t xml:space="preserve">igures </w:t>
      </w:r>
      <w:r w:rsidR="003E0353" w:rsidRPr="00925144">
        <w:rPr>
          <w:rFonts w:eastAsia="SimSun"/>
          <w:spacing w:val="-1"/>
        </w:rPr>
        <w:t>while also</w:t>
      </w:r>
      <w:r w:rsidR="003D4419" w:rsidRPr="00925144">
        <w:rPr>
          <w:rFonts w:eastAsia="SimSun"/>
          <w:spacing w:val="-1"/>
        </w:rPr>
        <w:t xml:space="preserve"> display</w:t>
      </w:r>
      <w:r w:rsidR="003E0353" w:rsidRPr="00925144">
        <w:rPr>
          <w:rFonts w:eastAsia="SimSun"/>
          <w:spacing w:val="-1"/>
        </w:rPr>
        <w:t>ing</w:t>
      </w:r>
      <w:r w:rsidR="003D4419" w:rsidRPr="00925144">
        <w:rPr>
          <w:rFonts w:eastAsia="SimSun"/>
          <w:spacing w:val="-1"/>
        </w:rPr>
        <w:t xml:space="preserve"> them in </w:t>
      </w:r>
      <w:r w:rsidR="003E0353" w:rsidRPr="00925144">
        <w:rPr>
          <w:rFonts w:eastAsia="SimSun"/>
          <w:spacing w:val="-1"/>
        </w:rPr>
        <w:t xml:space="preserve">a unique way within </w:t>
      </w:r>
      <w:r w:rsidR="003D4419" w:rsidRPr="00925144">
        <w:rPr>
          <w:rFonts w:eastAsia="SimSun"/>
          <w:spacing w:val="-1"/>
        </w:rPr>
        <w:t>the case</w:t>
      </w:r>
      <w:r w:rsidR="001D4ADB" w:rsidRPr="00925144">
        <w:rPr>
          <w:rFonts w:eastAsia="SimSun"/>
          <w:spacing w:val="-1"/>
        </w:rPr>
        <w:t xml:space="preserve"> would be</w:t>
      </w:r>
      <w:r w:rsidR="004014F1" w:rsidRPr="00925144">
        <w:rPr>
          <w:rFonts w:eastAsia="SimSun"/>
          <w:spacing w:val="-1"/>
        </w:rPr>
        <w:t xml:space="preserve"> a</w:t>
      </w:r>
      <w:r w:rsidR="009C2DAB" w:rsidRPr="00925144">
        <w:rPr>
          <w:rFonts w:eastAsia="SimSun"/>
          <w:spacing w:val="-1"/>
        </w:rPr>
        <w:t xml:space="preserve"> </w:t>
      </w:r>
      <w:r w:rsidR="00504108" w:rsidRPr="00925144">
        <w:rPr>
          <w:rFonts w:eastAsia="SimSun"/>
          <w:spacing w:val="-1"/>
        </w:rPr>
        <w:t>nice concept</w:t>
      </w:r>
      <w:r w:rsidR="003D4419" w:rsidRPr="00925144">
        <w:rPr>
          <w:rFonts w:eastAsia="SimSun"/>
          <w:spacing w:val="-1"/>
        </w:rPr>
        <w:t xml:space="preserve">. </w:t>
      </w:r>
      <w:r w:rsidR="000659D6" w:rsidRPr="00925144">
        <w:rPr>
          <w:rFonts w:eastAsia="SimSun"/>
          <w:spacing w:val="-1"/>
        </w:rPr>
        <w:t xml:space="preserve">The group </w:t>
      </w:r>
      <w:r w:rsidR="00A87165" w:rsidRPr="00925144">
        <w:rPr>
          <w:rFonts w:eastAsia="SimSun"/>
          <w:spacing w:val="-1"/>
        </w:rPr>
        <w:t>agreed on</w:t>
      </w:r>
      <w:r w:rsidR="003D4419" w:rsidRPr="00925144">
        <w:rPr>
          <w:rFonts w:eastAsia="SimSun"/>
          <w:spacing w:val="-1"/>
        </w:rPr>
        <w:t xml:space="preserve"> this idea and </w:t>
      </w:r>
      <w:r w:rsidR="003D4419" w:rsidRPr="00503548">
        <w:rPr>
          <w:rFonts w:eastAsia="SimSun"/>
          <w:spacing w:val="-1"/>
        </w:rPr>
        <w:t xml:space="preserve">wanted to figure out how </w:t>
      </w:r>
      <w:r w:rsidR="002E0401" w:rsidRPr="00503548">
        <w:rPr>
          <w:rFonts w:eastAsia="SimSun"/>
          <w:spacing w:val="-1"/>
        </w:rPr>
        <w:t>to i</w:t>
      </w:r>
      <w:r w:rsidR="003D4419" w:rsidRPr="00503548">
        <w:rPr>
          <w:rFonts w:eastAsia="SimSun"/>
          <w:spacing w:val="-1"/>
        </w:rPr>
        <w:t>ncorporate electrical engineering concepts into a project like this</w:t>
      </w:r>
      <w:r w:rsidR="00DC54D4" w:rsidRPr="00503548">
        <w:rPr>
          <w:rFonts w:eastAsia="SimSun"/>
          <w:spacing w:val="-1"/>
        </w:rPr>
        <w:t xml:space="preserve">, and </w:t>
      </w:r>
      <w:r w:rsidR="00A6468F" w:rsidRPr="00503548">
        <w:rPr>
          <w:rFonts w:eastAsia="SimSun"/>
          <w:spacing w:val="-1"/>
        </w:rPr>
        <w:t xml:space="preserve">the group </w:t>
      </w:r>
      <w:r w:rsidR="002F5A97" w:rsidRPr="00503548">
        <w:rPr>
          <w:rFonts w:eastAsia="SimSun"/>
          <w:spacing w:val="-1"/>
        </w:rPr>
        <w:t>hadn’t</w:t>
      </w:r>
      <w:r w:rsidR="00A6468F" w:rsidRPr="00503548">
        <w:rPr>
          <w:rFonts w:eastAsia="SimSun"/>
          <w:spacing w:val="-1"/>
        </w:rPr>
        <w:t xml:space="preserve"> made any custom PCBs </w:t>
      </w:r>
      <w:r w:rsidR="00E42CF9" w:rsidRPr="00503548">
        <w:rPr>
          <w:rFonts w:eastAsia="SimSun"/>
          <w:spacing w:val="-1"/>
        </w:rPr>
        <w:t xml:space="preserve">without guidance </w:t>
      </w:r>
      <w:r w:rsidR="00A6468F" w:rsidRPr="00503548">
        <w:rPr>
          <w:rFonts w:eastAsia="SimSun"/>
          <w:spacing w:val="-1"/>
        </w:rPr>
        <w:t>before</w:t>
      </w:r>
      <w:r w:rsidR="002F5A97" w:rsidRPr="00503548">
        <w:rPr>
          <w:rFonts w:eastAsia="SimSun"/>
          <w:spacing w:val="-1"/>
        </w:rPr>
        <w:t xml:space="preserve">, </w:t>
      </w:r>
      <w:r w:rsidR="00C049F8" w:rsidRPr="00503548">
        <w:rPr>
          <w:rFonts w:eastAsia="SimSun"/>
          <w:spacing w:val="-1"/>
        </w:rPr>
        <w:t>so</w:t>
      </w:r>
      <w:r w:rsidR="002F5A97" w:rsidRPr="00503548">
        <w:rPr>
          <w:rFonts w:eastAsia="SimSun"/>
          <w:spacing w:val="-1"/>
        </w:rPr>
        <w:t xml:space="preserve"> wanted to learn how</w:t>
      </w:r>
      <w:r w:rsidR="003D4419" w:rsidRPr="00503548">
        <w:rPr>
          <w:rFonts w:eastAsia="SimSun"/>
          <w:spacing w:val="-1"/>
        </w:rPr>
        <w:t xml:space="preserve">. </w:t>
      </w:r>
      <w:r w:rsidR="002E0401" w:rsidRPr="00503548">
        <w:rPr>
          <w:rFonts w:eastAsia="SimSun"/>
          <w:spacing w:val="-1"/>
        </w:rPr>
        <w:t xml:space="preserve">It was </w:t>
      </w:r>
      <w:r w:rsidR="003D4419" w:rsidRPr="00503548">
        <w:rPr>
          <w:rFonts w:eastAsia="SimSun"/>
          <w:spacing w:val="-1"/>
        </w:rPr>
        <w:t>decided to go with a box design that can house 3</w:t>
      </w:r>
      <w:r w:rsidR="003D4419" w:rsidRPr="00925144">
        <w:rPr>
          <w:rFonts w:eastAsia="SimSun"/>
          <w:spacing w:val="-1"/>
        </w:rPr>
        <w:t xml:space="preserve"> figures at once and is made up of white plastic with a </w:t>
      </w:r>
      <w:r w:rsidR="00AC014B" w:rsidRPr="00925144">
        <w:rPr>
          <w:rFonts w:eastAsia="SimSun"/>
          <w:spacing w:val="-1"/>
        </w:rPr>
        <w:t>gr</w:t>
      </w:r>
      <w:r w:rsidR="00082009" w:rsidRPr="00925144">
        <w:rPr>
          <w:rFonts w:eastAsia="SimSun"/>
          <w:spacing w:val="-1"/>
        </w:rPr>
        <w:t>a</w:t>
      </w:r>
      <w:r w:rsidR="00AC014B" w:rsidRPr="00925144">
        <w:rPr>
          <w:rFonts w:eastAsia="SimSun"/>
          <w:spacing w:val="-1"/>
        </w:rPr>
        <w:t>y</w:t>
      </w:r>
      <w:r w:rsidR="003D4419" w:rsidRPr="00925144">
        <w:rPr>
          <w:rFonts w:eastAsia="SimSun"/>
          <w:spacing w:val="-1"/>
        </w:rPr>
        <w:t xml:space="preserve"> </w:t>
      </w:r>
      <w:r w:rsidR="00AC014B" w:rsidRPr="00925144">
        <w:rPr>
          <w:rFonts w:eastAsia="SimSun"/>
          <w:spacing w:val="-1"/>
        </w:rPr>
        <w:t>outer shell</w:t>
      </w:r>
      <w:r w:rsidR="003D4419" w:rsidRPr="00925144">
        <w:rPr>
          <w:rFonts w:eastAsia="SimSun"/>
          <w:spacing w:val="-1"/>
        </w:rPr>
        <w:t xml:space="preserve">. </w:t>
      </w:r>
      <w:r w:rsidR="004345ED" w:rsidRPr="00925144">
        <w:rPr>
          <w:rFonts w:eastAsia="SimSun"/>
          <w:spacing w:val="-1"/>
        </w:rPr>
        <w:t>Th</w:t>
      </w:r>
      <w:r w:rsidR="00CC30C8" w:rsidRPr="00925144">
        <w:rPr>
          <w:rFonts w:eastAsia="SimSun"/>
          <w:spacing w:val="-1"/>
        </w:rPr>
        <w:t>e</w:t>
      </w:r>
      <w:r w:rsidR="003D4419" w:rsidRPr="00925144">
        <w:rPr>
          <w:rFonts w:eastAsia="SimSun"/>
          <w:spacing w:val="-1"/>
        </w:rPr>
        <w:t xml:space="preserve"> main reasons for going for a two-tone design is that</w:t>
      </w:r>
      <w:r w:rsidR="00CC30C8" w:rsidRPr="00925144">
        <w:rPr>
          <w:rFonts w:eastAsia="SimSun"/>
          <w:spacing w:val="-1"/>
        </w:rPr>
        <w:t xml:space="preserve"> </w:t>
      </w:r>
      <w:r w:rsidR="004345ED" w:rsidRPr="00925144">
        <w:rPr>
          <w:rFonts w:eastAsia="SimSun"/>
          <w:spacing w:val="-1"/>
        </w:rPr>
        <w:t>it is</w:t>
      </w:r>
      <w:r w:rsidR="003D4419" w:rsidRPr="00925144">
        <w:rPr>
          <w:rFonts w:eastAsia="SimSun"/>
          <w:spacing w:val="-1"/>
        </w:rPr>
        <w:t xml:space="preserve"> more visually appealing, </w:t>
      </w:r>
      <w:r w:rsidR="004345ED" w:rsidRPr="00925144">
        <w:rPr>
          <w:rFonts w:eastAsia="SimSun"/>
          <w:spacing w:val="-1"/>
        </w:rPr>
        <w:t xml:space="preserve">and </w:t>
      </w:r>
      <w:r w:rsidR="003D4419" w:rsidRPr="00925144">
        <w:rPr>
          <w:rFonts w:eastAsia="SimSun"/>
          <w:spacing w:val="-1"/>
        </w:rPr>
        <w:t xml:space="preserve">the </w:t>
      </w:r>
      <w:r w:rsidR="000677FF" w:rsidRPr="00925144">
        <w:rPr>
          <w:rFonts w:eastAsia="SimSun"/>
          <w:spacing w:val="-1"/>
        </w:rPr>
        <w:t xml:space="preserve">gray </w:t>
      </w:r>
      <w:r w:rsidR="00764255" w:rsidRPr="00925144">
        <w:rPr>
          <w:rFonts w:eastAsia="SimSun"/>
          <w:spacing w:val="-1"/>
        </w:rPr>
        <w:t>PLA</w:t>
      </w:r>
      <w:r w:rsidR="003D4419" w:rsidRPr="00925144">
        <w:rPr>
          <w:rFonts w:eastAsia="SimSun"/>
          <w:spacing w:val="-1"/>
        </w:rPr>
        <w:t xml:space="preserve"> </w:t>
      </w:r>
      <w:r w:rsidR="000677FF" w:rsidRPr="00925144">
        <w:rPr>
          <w:rFonts w:eastAsia="SimSun"/>
          <w:spacing w:val="-1"/>
        </w:rPr>
        <w:t>stop</w:t>
      </w:r>
      <w:r w:rsidR="004345ED" w:rsidRPr="00925144">
        <w:rPr>
          <w:rFonts w:eastAsia="SimSun"/>
          <w:spacing w:val="-1"/>
        </w:rPr>
        <w:t>s</w:t>
      </w:r>
      <w:r w:rsidR="000677FF" w:rsidRPr="00925144">
        <w:rPr>
          <w:rFonts w:eastAsia="SimSun"/>
          <w:spacing w:val="-1"/>
        </w:rPr>
        <w:t xml:space="preserve"> light diffusion easily compared to </w:t>
      </w:r>
      <w:r w:rsidR="00764255" w:rsidRPr="00925144">
        <w:rPr>
          <w:rFonts w:eastAsia="SimSun"/>
          <w:spacing w:val="-1"/>
        </w:rPr>
        <w:t>white PLA.</w:t>
      </w:r>
      <w:r w:rsidR="003A08C8" w:rsidRPr="00925144">
        <w:rPr>
          <w:rFonts w:eastAsia="SimSun"/>
          <w:spacing w:val="-1"/>
        </w:rPr>
        <w:t xml:space="preserve"> This way light will bleed through where intended, and not bleed where it is not intended.</w:t>
      </w:r>
    </w:p>
    <w:p w14:paraId="0BC3513C" w14:textId="0A0A9002" w:rsidR="004250A2" w:rsidRDefault="00AC69AF" w:rsidP="004250A2">
      <w:pPr>
        <w:ind w:firstLine="202"/>
      </w:pPr>
      <w:r w:rsidRPr="00925144">
        <w:t>W</w:t>
      </w:r>
      <w:r w:rsidR="00597260" w:rsidRPr="00925144">
        <w:t>hen a figure is scanned, it’s unique f</w:t>
      </w:r>
      <w:r w:rsidRPr="00925144">
        <w:t>igure</w:t>
      </w:r>
      <w:r w:rsidR="00597260" w:rsidRPr="00925144">
        <w:t xml:space="preserve"> data from the NFC tag </w:t>
      </w:r>
      <w:r w:rsidR="00380FFE" w:rsidRPr="00925144">
        <w:t xml:space="preserve">hidden inside of it </w:t>
      </w:r>
      <w:r w:rsidR="00597260" w:rsidRPr="00925144">
        <w:t xml:space="preserve">will be used to light up an LED which has the same color scheme as the figure. There are many </w:t>
      </w:r>
      <w:r w:rsidR="00064336" w:rsidRPr="00925144">
        <w:t>ways</w:t>
      </w:r>
      <w:r w:rsidR="00597260" w:rsidRPr="00925144">
        <w:t xml:space="preserve"> you can </w:t>
      </w:r>
      <w:r w:rsidR="00064336" w:rsidRPr="00925144">
        <w:t>use</w:t>
      </w:r>
      <w:r w:rsidR="00597260" w:rsidRPr="00925144">
        <w:t xml:space="preserve"> NFC</w:t>
      </w:r>
      <w:r w:rsidR="002D334F" w:rsidRPr="00925144">
        <w:t xml:space="preserve"> technology and</w:t>
      </w:r>
      <w:r w:rsidR="00597260" w:rsidRPr="00925144">
        <w:t xml:space="preserve"> data depending on </w:t>
      </w:r>
      <w:r w:rsidR="002D334F" w:rsidRPr="00925144">
        <w:t xml:space="preserve">the </w:t>
      </w:r>
      <w:r w:rsidR="00597260" w:rsidRPr="00925144">
        <w:t xml:space="preserve">type of chip you are </w:t>
      </w:r>
      <w:r w:rsidR="00E40689" w:rsidRPr="00925144">
        <w:t>scanning a</w:t>
      </w:r>
      <w:r w:rsidR="00597260" w:rsidRPr="00925144">
        <w:t xml:space="preserve">nd the application. </w:t>
      </w:r>
      <w:r w:rsidR="004204F8" w:rsidRPr="00925144">
        <w:t xml:space="preserve">The </w:t>
      </w:r>
      <w:r w:rsidR="00177257" w:rsidRPr="00925144">
        <w:t>a</w:t>
      </w:r>
      <w:r w:rsidR="004204F8" w:rsidRPr="00925144">
        <w:t>ntenna</w:t>
      </w:r>
      <w:r w:rsidR="00C15D6A" w:rsidRPr="00925144">
        <w:t xml:space="preserve"> will not be able</w:t>
      </w:r>
      <w:r w:rsidR="0038581B" w:rsidRPr="00925144">
        <w:t xml:space="preserve"> </w:t>
      </w:r>
      <w:r w:rsidR="00DD43B0" w:rsidRPr="00925144">
        <w:t xml:space="preserve">to be </w:t>
      </w:r>
      <w:r w:rsidR="004204F8" w:rsidRPr="00925144">
        <w:t>used to</w:t>
      </w:r>
      <w:r w:rsidR="00597260" w:rsidRPr="00925144">
        <w:t xml:space="preserve"> scan credit card data and personal safety devices</w:t>
      </w:r>
      <w:r w:rsidR="005A350A" w:rsidRPr="00925144">
        <w:t>.</w:t>
      </w:r>
      <w:r w:rsidR="00DD43B0" w:rsidRPr="00925144">
        <w:t xml:space="preserve"> This design choice was done to ensure the project cannot be used in any malicious ways.</w:t>
      </w:r>
      <w:r w:rsidR="00597260" w:rsidRPr="00925144">
        <w:t xml:space="preserve"> </w:t>
      </w:r>
      <w:r w:rsidR="00A05C5C" w:rsidRPr="00925144">
        <w:t>S</w:t>
      </w:r>
      <w:r w:rsidR="00597260" w:rsidRPr="00925144">
        <w:t xml:space="preserve">howing </w:t>
      </w:r>
      <w:r w:rsidR="00FA7843" w:rsidRPr="00925144">
        <w:t xml:space="preserve">corresponding </w:t>
      </w:r>
      <w:r w:rsidR="00597260" w:rsidRPr="00925144">
        <w:t xml:space="preserve">LEDs </w:t>
      </w:r>
      <w:r w:rsidR="00FA7843" w:rsidRPr="00925144">
        <w:t>lighting up was decided to</w:t>
      </w:r>
      <w:r w:rsidR="00597260" w:rsidRPr="00925144">
        <w:t xml:space="preserve"> be a simple and useful method of </w:t>
      </w:r>
      <w:r w:rsidR="00A05C5C" w:rsidRPr="00925144">
        <w:t>displaying to</w:t>
      </w:r>
      <w:r w:rsidR="00597260" w:rsidRPr="00925144">
        <w:t xml:space="preserve"> the user that the NFC data is being read. </w:t>
      </w:r>
      <w:r w:rsidR="003A17B9" w:rsidRPr="00925144">
        <w:t>Th</w:t>
      </w:r>
      <w:r w:rsidR="0074339F" w:rsidRPr="00925144">
        <w:t>e</w:t>
      </w:r>
      <w:r w:rsidR="00597260" w:rsidRPr="00925144">
        <w:t xml:space="preserve"> easiest way to </w:t>
      </w:r>
      <w:r w:rsidR="00C629C6" w:rsidRPr="00925144">
        <w:t>utilize NFC data communication</w:t>
      </w:r>
      <w:r w:rsidR="00597260" w:rsidRPr="00925144">
        <w:t xml:space="preserve"> w</w:t>
      </w:r>
      <w:r w:rsidR="00787A22" w:rsidRPr="00925144">
        <w:t>ill</w:t>
      </w:r>
      <w:r w:rsidR="00597260" w:rsidRPr="00925144">
        <w:t xml:space="preserve"> be to use a multicolor LED, and</w:t>
      </w:r>
      <w:r w:rsidR="0021136D" w:rsidRPr="00925144">
        <w:t xml:space="preserve"> light it up according to the ID scanned. </w:t>
      </w:r>
      <w:r w:rsidR="00597260" w:rsidRPr="00925144">
        <w:t xml:space="preserve"> </w:t>
      </w:r>
      <w:r w:rsidR="00B332C5" w:rsidRPr="00925144">
        <w:t xml:space="preserve">Between the </w:t>
      </w:r>
      <w:r w:rsidR="00597260" w:rsidRPr="00925144">
        <w:t xml:space="preserve">2 types of LED lights, </w:t>
      </w:r>
      <w:r w:rsidR="00A52649" w:rsidRPr="00925144">
        <w:t>(</w:t>
      </w:r>
      <w:r w:rsidR="00597260" w:rsidRPr="00925144">
        <w:t>common cathode and a common anod</w:t>
      </w:r>
      <w:r w:rsidR="00A52649" w:rsidRPr="00925144">
        <w:t>e)</w:t>
      </w:r>
      <w:r w:rsidR="00597260" w:rsidRPr="00925144">
        <w:t xml:space="preserve"> </w:t>
      </w:r>
      <w:r w:rsidR="00385325" w:rsidRPr="00925144">
        <w:t>it was</w:t>
      </w:r>
      <w:r w:rsidR="00597260" w:rsidRPr="00925144">
        <w:t xml:space="preserve"> determined a common cathode would be the best</w:t>
      </w:r>
      <w:r w:rsidR="008E3CFB" w:rsidRPr="00925144">
        <w:t xml:space="preserve"> to use</w:t>
      </w:r>
      <w:r w:rsidR="00B930A0" w:rsidRPr="00925144">
        <w:t xml:space="preserve"> as it will be easier to</w:t>
      </w:r>
      <w:r w:rsidR="00597260" w:rsidRPr="00925144">
        <w:t xml:space="preserve"> supply different voltages to the RGB </w:t>
      </w:r>
      <w:r w:rsidR="00224A1D" w:rsidRPr="00925144">
        <w:t>LED.</w:t>
      </w:r>
    </w:p>
    <w:p w14:paraId="3770F231" w14:textId="30FE5FB2" w:rsidR="00F81CB4" w:rsidRDefault="0052048B" w:rsidP="004250A2">
      <w:pPr>
        <w:ind w:firstLine="202"/>
      </w:pPr>
      <w:r w:rsidRPr="00925144">
        <w:t>T</w:t>
      </w:r>
      <w:r w:rsidR="00F81CB4" w:rsidRPr="00925144">
        <w:t>he data from the amiibo</w:t>
      </w:r>
      <w:r w:rsidRPr="00925144">
        <w:t xml:space="preserve"> will be read</w:t>
      </w:r>
      <w:r w:rsidR="00F81CB4" w:rsidRPr="00925144">
        <w:t xml:space="preserve"> through wireless data transfer </w:t>
      </w:r>
      <w:proofErr w:type="gramStart"/>
      <w:r w:rsidR="00F81CB4" w:rsidRPr="00925144">
        <w:t>as long as</w:t>
      </w:r>
      <w:proofErr w:type="gramEnd"/>
      <w:r w:rsidR="00F81CB4" w:rsidRPr="00925144">
        <w:t xml:space="preserve"> it is within range of an NFC antenna. Researching how NFC antennas work </w:t>
      </w:r>
      <w:r w:rsidR="00C46FF8" w:rsidRPr="00925144">
        <w:t>was</w:t>
      </w:r>
      <w:r w:rsidR="00F81CB4" w:rsidRPr="00925144">
        <w:t xml:space="preserve"> the </w:t>
      </w:r>
      <w:proofErr w:type="gramStart"/>
      <w:r w:rsidR="00F81CB4" w:rsidRPr="00925144">
        <w:t>main focus</w:t>
      </w:r>
      <w:proofErr w:type="gramEnd"/>
      <w:r w:rsidR="00F81CB4" w:rsidRPr="00925144">
        <w:t xml:space="preserve"> of </w:t>
      </w:r>
      <w:r w:rsidR="00E121D2" w:rsidRPr="00925144">
        <w:t>the</w:t>
      </w:r>
      <w:r w:rsidR="00F81CB4" w:rsidRPr="00925144">
        <w:t xml:space="preserve"> design </w:t>
      </w:r>
      <w:r w:rsidR="00E121D2" w:rsidRPr="00925144">
        <w:t>from the</w:t>
      </w:r>
      <w:r w:rsidR="00F81CB4" w:rsidRPr="00925144">
        <w:t xml:space="preserve"> first semester. </w:t>
      </w:r>
      <w:r w:rsidR="0041762F" w:rsidRPr="00925144">
        <w:t xml:space="preserve">The </w:t>
      </w:r>
      <w:r w:rsidR="00F81CB4" w:rsidRPr="00925144">
        <w:t xml:space="preserve">CLRC663 chip </w:t>
      </w:r>
      <w:r w:rsidR="00C46FF8" w:rsidRPr="00925144">
        <w:t>was decided to</w:t>
      </w:r>
      <w:r w:rsidR="00F81CB4" w:rsidRPr="00925144">
        <w:t xml:space="preserve"> be the best</w:t>
      </w:r>
      <w:r w:rsidR="0041762F" w:rsidRPr="00925144">
        <w:t xml:space="preserve"> use</w:t>
      </w:r>
      <w:r w:rsidR="00F81CB4" w:rsidRPr="00925144">
        <w:t xml:space="preserve"> for </w:t>
      </w:r>
      <w:r w:rsidR="00541890" w:rsidRPr="00925144">
        <w:t>the</w:t>
      </w:r>
      <w:r w:rsidR="00F81CB4" w:rsidRPr="00925144">
        <w:t xml:space="preserve"> </w:t>
      </w:r>
      <w:r w:rsidR="0041762F" w:rsidRPr="00925144">
        <w:t>antenna</w:t>
      </w:r>
      <w:r w:rsidR="00F81CB4" w:rsidRPr="00925144">
        <w:t xml:space="preserve"> as it is specifically for reading and processing data being received from an NFC antenna. </w:t>
      </w:r>
      <w:r w:rsidR="0024563B" w:rsidRPr="00925144">
        <w:t>I</w:t>
      </w:r>
      <w:r w:rsidR="00F81CB4" w:rsidRPr="00925144">
        <w:t>ncorporat</w:t>
      </w:r>
      <w:r w:rsidR="0024563B" w:rsidRPr="00925144">
        <w:t>ing</w:t>
      </w:r>
      <w:r w:rsidR="00F81CB4" w:rsidRPr="00925144">
        <w:t xml:space="preserve"> this chip into </w:t>
      </w:r>
      <w:r w:rsidR="004722BA" w:rsidRPr="00925144">
        <w:t xml:space="preserve">the </w:t>
      </w:r>
      <w:r w:rsidR="00F81CB4" w:rsidRPr="00925144">
        <w:t xml:space="preserve">custom PCB </w:t>
      </w:r>
      <w:r w:rsidR="00AA0EA1" w:rsidRPr="00925144">
        <w:t>required a dive</w:t>
      </w:r>
      <w:r w:rsidR="00F81CB4" w:rsidRPr="00925144">
        <w:t xml:space="preserve"> into the schematic</w:t>
      </w:r>
      <w:r w:rsidR="00AA0EA1" w:rsidRPr="00925144">
        <w:t>s</w:t>
      </w:r>
      <w:r w:rsidR="00632695" w:rsidRPr="00925144">
        <w:t xml:space="preserve"> of the chip</w:t>
      </w:r>
      <w:r w:rsidR="00F81CB4" w:rsidRPr="00925144">
        <w:t xml:space="preserve"> to find out how the CLRC663 operates.</w:t>
      </w:r>
    </w:p>
    <w:p w14:paraId="760C7F4E" w14:textId="77777777" w:rsidR="00AF1652" w:rsidRDefault="00AF1652" w:rsidP="00F81CB4"/>
    <w:p w14:paraId="143BDE0F" w14:textId="0BD241A2" w:rsidR="00DC6372" w:rsidRPr="00AF1652" w:rsidRDefault="00DC6372" w:rsidP="00DC6372">
      <w:pPr>
        <w:rPr>
          <w:b/>
        </w:rPr>
      </w:pPr>
      <w:r w:rsidRPr="00A61588">
        <w:rPr>
          <w:b/>
        </w:rPr>
        <w:t>Early Conceptual Stages of the Custom PCB:</w:t>
      </w:r>
    </w:p>
    <w:p w14:paraId="42CDF07D" w14:textId="2FB6B24E" w:rsidR="008C05CD" w:rsidRPr="00A61588" w:rsidRDefault="005C48B8" w:rsidP="000F4210">
      <w:pPr>
        <w:ind w:firstLine="202"/>
      </w:pPr>
      <w:r w:rsidRPr="00A61588">
        <w:t>The project originally involved a single board with three built in NFC antennas</w:t>
      </w:r>
      <w:r w:rsidR="00E94F8B" w:rsidRPr="00A61588">
        <w:t xml:space="preserve"> to read data from the NFC chips that were placed on </w:t>
      </w:r>
      <w:r w:rsidR="00F94C43" w:rsidRPr="00A61588">
        <w:t xml:space="preserve">them. This was done for simplicity </w:t>
      </w:r>
      <w:r w:rsidR="003C7427" w:rsidRPr="00A61588">
        <w:t xml:space="preserve">of manufacturing </w:t>
      </w:r>
      <w:r w:rsidR="008C05CD" w:rsidRPr="00A61588">
        <w:t xml:space="preserve">down the </w:t>
      </w:r>
      <w:proofErr w:type="gramStart"/>
      <w:r w:rsidR="008C05CD" w:rsidRPr="00A61588">
        <w:t xml:space="preserve">road, </w:t>
      </w:r>
      <w:r w:rsidR="005B2938" w:rsidRPr="00A61588">
        <w:t>but</w:t>
      </w:r>
      <w:proofErr w:type="gramEnd"/>
      <w:r w:rsidR="005B2938" w:rsidRPr="00A61588">
        <w:t xml:space="preserve"> led to being too risky for</w:t>
      </w:r>
      <w:r w:rsidR="008C05CD" w:rsidRPr="00A61588">
        <w:t xml:space="preserve"> the </w:t>
      </w:r>
      <w:r w:rsidR="005B2938" w:rsidRPr="00A61588">
        <w:t xml:space="preserve">project in its current state if the board </w:t>
      </w:r>
      <w:r w:rsidR="004A5F79" w:rsidRPr="00A61588">
        <w:t>resulted in not working</w:t>
      </w:r>
      <w:r w:rsidR="008C05CD" w:rsidRPr="00A61588">
        <w:t>.</w:t>
      </w:r>
    </w:p>
    <w:p w14:paraId="33D3F3DA" w14:textId="70276A22" w:rsidR="00DC6372" w:rsidRPr="00A61588" w:rsidRDefault="000C2296" w:rsidP="000F4210">
      <w:pPr>
        <w:ind w:firstLine="202"/>
      </w:pPr>
      <w:r w:rsidRPr="00A61588">
        <w:t xml:space="preserve">The project was </w:t>
      </w:r>
      <w:r w:rsidR="006C219D" w:rsidRPr="00A61588">
        <w:t xml:space="preserve">redone as a separate NFC antenna board, combined with a </w:t>
      </w:r>
      <w:r w:rsidR="00B827E9" w:rsidRPr="00A61588">
        <w:t>custom-made</w:t>
      </w:r>
      <w:r w:rsidR="006C219D" w:rsidRPr="00A61588">
        <w:t xml:space="preserve"> </w:t>
      </w:r>
      <w:r w:rsidR="004A5F79" w:rsidRPr="00A61588">
        <w:t xml:space="preserve">motherboard designed from </w:t>
      </w:r>
      <w:r w:rsidR="006C219D" w:rsidRPr="00A61588">
        <w:t xml:space="preserve">Arduino </w:t>
      </w:r>
      <w:r w:rsidR="00B827E9" w:rsidRPr="00A61588">
        <w:t xml:space="preserve">Mega 2560 </w:t>
      </w:r>
      <w:r w:rsidR="004435F9" w:rsidRPr="00A61588">
        <w:t>schematics</w:t>
      </w:r>
      <w:r w:rsidR="00B827E9" w:rsidRPr="00A61588">
        <w:t xml:space="preserve">. This was done to allow modularity for the final product and </w:t>
      </w:r>
      <w:r w:rsidR="009904E2" w:rsidRPr="00A61588">
        <w:t xml:space="preserve">allow the ability to switch out multiple revisions of </w:t>
      </w:r>
      <w:r w:rsidR="00D51FC9" w:rsidRPr="00A61588">
        <w:t xml:space="preserve">NFC </w:t>
      </w:r>
      <w:r w:rsidR="004435F9" w:rsidRPr="00A61588">
        <w:t>a</w:t>
      </w:r>
      <w:r w:rsidR="00D51FC9" w:rsidRPr="00A61588">
        <w:t>ntenna board</w:t>
      </w:r>
      <w:r w:rsidR="004435F9" w:rsidRPr="00A61588">
        <w:t>s</w:t>
      </w:r>
      <w:r w:rsidR="00D51FC9" w:rsidRPr="00A61588">
        <w:t xml:space="preserve"> </w:t>
      </w:r>
      <w:r w:rsidR="00F1330F" w:rsidRPr="00A61588">
        <w:t>as new</w:t>
      </w:r>
      <w:r w:rsidR="0073779C" w:rsidRPr="00A61588">
        <w:t xml:space="preserve"> designs </w:t>
      </w:r>
      <w:r w:rsidR="00D979EE" w:rsidRPr="00A61588">
        <w:t xml:space="preserve">were made. Having this capability allowed </w:t>
      </w:r>
      <w:r w:rsidR="006F5CD6" w:rsidRPr="00A61588">
        <w:t xml:space="preserve">easier access to testing designs as they came </w:t>
      </w:r>
      <w:r w:rsidR="000B6671" w:rsidRPr="00A61588">
        <w:t xml:space="preserve">in </w:t>
      </w:r>
      <w:r w:rsidR="00D70A95" w:rsidRPr="00A61588">
        <w:t>and more adaptability down the road</w:t>
      </w:r>
      <w:r w:rsidR="00BA4CED" w:rsidRPr="00A61588">
        <w:t>.</w:t>
      </w:r>
    </w:p>
    <w:p w14:paraId="653ECA62" w14:textId="08F97D50" w:rsidR="00DC6372" w:rsidRDefault="000E0416" w:rsidP="009E7EB6">
      <w:pPr>
        <w:ind w:firstLine="202"/>
      </w:pPr>
      <w:r w:rsidRPr="00A61588">
        <w:t xml:space="preserve">An </w:t>
      </w:r>
      <w:r w:rsidR="00DC6372" w:rsidRPr="00A61588">
        <w:t xml:space="preserve">RC522 chip </w:t>
      </w:r>
      <w:r w:rsidRPr="00A61588">
        <w:t xml:space="preserve">was originally featured on the NFC antenna </w:t>
      </w:r>
      <w:r w:rsidR="008632B4" w:rsidRPr="00A61588">
        <w:t>PCB</w:t>
      </w:r>
      <w:r w:rsidR="008D31EE" w:rsidRPr="00A61588">
        <w:t xml:space="preserve"> </w:t>
      </w:r>
      <w:r w:rsidR="008632B4" w:rsidRPr="00A61588">
        <w:t>but later changed</w:t>
      </w:r>
      <w:r w:rsidR="00E55E20" w:rsidRPr="00A61588">
        <w:t xml:space="preserve"> as</w:t>
      </w:r>
      <w:r w:rsidR="008D31EE" w:rsidRPr="00A61588">
        <w:t xml:space="preserve"> </w:t>
      </w:r>
      <w:r w:rsidR="0093760A" w:rsidRPr="00A61588">
        <w:t xml:space="preserve">the </w:t>
      </w:r>
      <w:r w:rsidR="00E55E20" w:rsidRPr="00A61588">
        <w:t>RC522 is no longer available.</w:t>
      </w:r>
      <w:r w:rsidR="0093760A" w:rsidRPr="00A61588">
        <w:t xml:space="preserve"> Later this was</w:t>
      </w:r>
      <w:r w:rsidR="00DC6372" w:rsidRPr="00A61588">
        <w:t xml:space="preserve"> </w:t>
      </w:r>
      <w:r w:rsidR="00554CC5" w:rsidRPr="00A61588">
        <w:t>switched out to the CLRC</w:t>
      </w:r>
      <w:r w:rsidR="004D1013" w:rsidRPr="00A61588">
        <w:t xml:space="preserve">663 </w:t>
      </w:r>
      <w:r w:rsidR="00D658B4" w:rsidRPr="00A61588">
        <w:t>due to part availability</w:t>
      </w:r>
      <w:r w:rsidR="00DC6372" w:rsidRPr="00A61588">
        <w:t xml:space="preserve"> and </w:t>
      </w:r>
      <w:r w:rsidR="009E7EB6" w:rsidRPr="00A61588">
        <w:t xml:space="preserve">future compatibility </w:t>
      </w:r>
      <w:r w:rsidR="007B6980" w:rsidRPr="00A61588">
        <w:t>with other components.</w:t>
      </w:r>
      <w:r w:rsidR="00DC6372" w:rsidRPr="00A61588">
        <w:t xml:space="preserve"> </w:t>
      </w:r>
      <w:r w:rsidR="00C06D02" w:rsidRPr="00A61588">
        <w:t>Due</w:t>
      </w:r>
      <w:r w:rsidR="00392478" w:rsidRPr="00A61588">
        <w:t xml:space="preserve"> this chip </w:t>
      </w:r>
      <w:r w:rsidR="00F07CC5">
        <w:t>being</w:t>
      </w:r>
      <w:r w:rsidR="00392478" w:rsidRPr="00A61588">
        <w:t xml:space="preserve"> relatively new</w:t>
      </w:r>
      <w:r w:rsidR="00C06D02" w:rsidRPr="00A61588">
        <w:t xml:space="preserve">, </w:t>
      </w:r>
      <w:r w:rsidR="00103A99" w:rsidRPr="00A61588">
        <w:t>public documentation</w:t>
      </w:r>
      <w:r w:rsidR="00392478" w:rsidRPr="00A61588">
        <w:t>,</w:t>
      </w:r>
      <w:r w:rsidR="00103A99" w:rsidRPr="00A61588">
        <w:t xml:space="preserve"> </w:t>
      </w:r>
      <w:r w:rsidR="002F2D28" w:rsidRPr="00A61588">
        <w:t>code</w:t>
      </w:r>
      <w:r w:rsidR="00392478" w:rsidRPr="00A61588">
        <w:t>,</w:t>
      </w:r>
      <w:r w:rsidR="00103A99" w:rsidRPr="00A61588">
        <w:t xml:space="preserve"> and </w:t>
      </w:r>
      <w:r w:rsidR="00392478" w:rsidRPr="00A61588">
        <w:t>forum posts</w:t>
      </w:r>
      <w:r w:rsidR="002F2D28" w:rsidRPr="00A61588">
        <w:t xml:space="preserve"> w</w:t>
      </w:r>
      <w:r w:rsidR="00392478" w:rsidRPr="00A61588">
        <w:t>ere</w:t>
      </w:r>
      <w:r w:rsidR="002F2D28" w:rsidRPr="00A61588">
        <w:t xml:space="preserve"> </w:t>
      </w:r>
      <w:r w:rsidR="002D2302" w:rsidRPr="00A61588">
        <w:t xml:space="preserve">not </w:t>
      </w:r>
      <w:r w:rsidR="00A61588" w:rsidRPr="00A61588">
        <w:t>widely</w:t>
      </w:r>
      <w:r w:rsidR="002D2302" w:rsidRPr="00A61588">
        <w:t xml:space="preserve"> available</w:t>
      </w:r>
      <w:r w:rsidR="002F2D28" w:rsidRPr="00A61588">
        <w:t xml:space="preserve"> and </w:t>
      </w:r>
      <w:r w:rsidR="00E31FED" w:rsidRPr="00A61588">
        <w:t xml:space="preserve">led to </w:t>
      </w:r>
      <w:r w:rsidR="00000693" w:rsidRPr="00A61588">
        <w:t>project delays</w:t>
      </w:r>
      <w:r w:rsidR="00630BEC" w:rsidRPr="00A61588">
        <w:t xml:space="preserve"> that affected the </w:t>
      </w:r>
      <w:proofErr w:type="gramStart"/>
      <w:r w:rsidR="00630BEC" w:rsidRPr="00A61588">
        <w:t>end product</w:t>
      </w:r>
      <w:proofErr w:type="gramEnd"/>
      <w:r w:rsidR="00630BEC" w:rsidRPr="00A61588">
        <w:t>.</w:t>
      </w:r>
    </w:p>
    <w:p w14:paraId="64F0A889" w14:textId="1B5DDFA2" w:rsidR="000F4210" w:rsidRPr="00A61588" w:rsidRDefault="000F4210" w:rsidP="00EF27BF"/>
    <w:p w14:paraId="3EDF3CBD" w14:textId="2F9E1534" w:rsidR="00EF27BF" w:rsidRPr="005C650C" w:rsidRDefault="00EF27BF" w:rsidP="00EF27BF">
      <w:pPr>
        <w:rPr>
          <w:b/>
        </w:rPr>
      </w:pPr>
      <w:r w:rsidRPr="005C650C">
        <w:rPr>
          <w:b/>
        </w:rPr>
        <w:t>Antenna Design Calculations:</w:t>
      </w:r>
    </w:p>
    <w:p w14:paraId="1529E95E" w14:textId="2C4E439C" w:rsidR="00EF27BF" w:rsidRPr="005C650C" w:rsidRDefault="00EF27BF" w:rsidP="00291070">
      <w:pPr>
        <w:ind w:firstLine="202"/>
      </w:pPr>
      <w:r w:rsidRPr="005C650C">
        <w:t xml:space="preserve">After </w:t>
      </w:r>
      <w:r w:rsidR="00177D96" w:rsidRPr="005C650C">
        <w:t xml:space="preserve">figuring out the </w:t>
      </w:r>
      <w:r w:rsidRPr="005C650C">
        <w:t>design</w:t>
      </w:r>
      <w:r w:rsidR="00177D96" w:rsidRPr="005C650C">
        <w:t xml:space="preserve"> </w:t>
      </w:r>
      <w:r w:rsidR="00A61588" w:rsidRPr="005C650C">
        <w:t>and goals</w:t>
      </w:r>
      <w:r w:rsidRPr="005C650C">
        <w:t xml:space="preserve"> of </w:t>
      </w:r>
      <w:r w:rsidR="00177D96" w:rsidRPr="005C650C">
        <w:t>the project</w:t>
      </w:r>
      <w:r w:rsidR="006F1614" w:rsidRPr="005C650C">
        <w:t xml:space="preserve">, the next step was to </w:t>
      </w:r>
      <w:r w:rsidR="00CB3AB1" w:rsidRPr="005C650C">
        <w:t xml:space="preserve">decide on the </w:t>
      </w:r>
      <w:r w:rsidR="00CE7301" w:rsidRPr="005C650C">
        <w:t xml:space="preserve">layout of the </w:t>
      </w:r>
      <w:r w:rsidRPr="005C650C">
        <w:t>antenna PCB</w:t>
      </w:r>
      <w:r w:rsidR="00CE7301" w:rsidRPr="005C650C">
        <w:t xml:space="preserve">. </w:t>
      </w:r>
      <w:r w:rsidR="00A129A9" w:rsidRPr="005C650C">
        <w:t xml:space="preserve">The </w:t>
      </w:r>
      <w:r w:rsidR="002C34BA" w:rsidRPr="005C650C">
        <w:t>first step was</w:t>
      </w:r>
      <w:r w:rsidRPr="005C650C">
        <w:t xml:space="preserve"> the general layou</w:t>
      </w:r>
      <w:r w:rsidR="0079481D" w:rsidRPr="005C650C">
        <w:t>t</w:t>
      </w:r>
      <w:r w:rsidR="00FE7422" w:rsidRPr="005C650C">
        <w:t xml:space="preserve">. To achieve this, </w:t>
      </w:r>
      <w:r w:rsidR="009B4706" w:rsidRPr="005C650C">
        <w:t>a few days were spent</w:t>
      </w:r>
      <w:r w:rsidRPr="005C650C">
        <w:t xml:space="preserve"> specifying </w:t>
      </w:r>
      <w:r w:rsidR="009B4706" w:rsidRPr="005C650C">
        <w:t xml:space="preserve">the </w:t>
      </w:r>
      <w:r w:rsidRPr="005C650C">
        <w:t xml:space="preserve">parameters </w:t>
      </w:r>
      <w:r w:rsidR="009B4706" w:rsidRPr="005C650C">
        <w:t>of the antenna</w:t>
      </w:r>
      <w:r w:rsidRPr="005C650C">
        <w:t xml:space="preserve">. </w:t>
      </w:r>
      <w:r w:rsidR="008C7DA1" w:rsidRPr="005C650C">
        <w:t>I</w:t>
      </w:r>
      <w:r w:rsidR="00BE082C" w:rsidRPr="005C650C">
        <w:t>t was important</w:t>
      </w:r>
      <w:r w:rsidRPr="005C650C">
        <w:t xml:space="preserve"> to know what needed to </w:t>
      </w:r>
      <w:r w:rsidR="00BE082C" w:rsidRPr="005C650C">
        <w:t>be scanned</w:t>
      </w:r>
      <w:r w:rsidRPr="005C650C">
        <w:t xml:space="preserve"> in the first place. </w:t>
      </w:r>
      <w:r w:rsidR="00BE082C" w:rsidRPr="005C650C">
        <w:t>To</w:t>
      </w:r>
      <w:r w:rsidRPr="005C650C">
        <w:t xml:space="preserve"> get data transferred from the NFC tag to </w:t>
      </w:r>
      <w:r w:rsidR="00BE082C" w:rsidRPr="005C650C">
        <w:t>the</w:t>
      </w:r>
      <w:r w:rsidRPr="005C650C">
        <w:t xml:space="preserve"> NFC antenna </w:t>
      </w:r>
      <w:r w:rsidR="00CA1DA8" w:rsidRPr="005C650C">
        <w:t>it</w:t>
      </w:r>
      <w:r w:rsidRPr="005C650C">
        <w:t xml:space="preserve"> </w:t>
      </w:r>
      <w:r w:rsidR="00036FAD" w:rsidRPr="005C650C">
        <w:t>was important</w:t>
      </w:r>
      <w:r w:rsidRPr="005C650C">
        <w:t xml:space="preserve"> to know what frequency the NFC tag from the amiibo figure could operate at. </w:t>
      </w:r>
      <w:r w:rsidR="00036FAD" w:rsidRPr="005C650C">
        <w:t>Datasheets showed</w:t>
      </w:r>
      <w:r w:rsidRPr="005C650C">
        <w:t xml:space="preserve"> that the figure has an NTAG215 chip inside of it which </w:t>
      </w:r>
      <w:proofErr w:type="gramStart"/>
      <w:r w:rsidRPr="005C650C">
        <w:t>is able to</w:t>
      </w:r>
      <w:proofErr w:type="gramEnd"/>
      <w:r w:rsidRPr="005C650C">
        <w:t xml:space="preserve"> transfer data at </w:t>
      </w:r>
      <w:r w:rsidR="00036FAD" w:rsidRPr="005C650C">
        <w:t>a frequency of</w:t>
      </w:r>
      <w:r w:rsidRPr="005C650C">
        <w:t xml:space="preserve"> 13.56Mhz. </w:t>
      </w:r>
    </w:p>
    <w:p w14:paraId="03EA724D" w14:textId="07C2900D" w:rsidR="00EF27BF" w:rsidRDefault="00EF27BF" w:rsidP="00EF27BF">
      <w:r w:rsidRPr="005C650C">
        <w:t xml:space="preserve">After some research </w:t>
      </w:r>
      <w:r w:rsidR="00BF1D85" w:rsidRPr="005C650C">
        <w:t xml:space="preserve">it could be </w:t>
      </w:r>
      <w:r w:rsidRPr="005C650C">
        <w:t xml:space="preserve">found that an ST25TB or ST25TV series antenna had the required tuning frequency necessary for </w:t>
      </w:r>
      <w:r w:rsidR="00A944AB" w:rsidRPr="005C650C">
        <w:t xml:space="preserve">communicating </w:t>
      </w:r>
      <w:r w:rsidR="00312A95" w:rsidRPr="005C650C">
        <w:t>at 13.56Mhz</w:t>
      </w:r>
      <w:r w:rsidRPr="005C650C">
        <w:t xml:space="preserve">. </w:t>
      </w:r>
      <w:r w:rsidR="00F94501" w:rsidRPr="005C650C">
        <w:t>I</w:t>
      </w:r>
      <w:r w:rsidRPr="005C650C">
        <w:t xml:space="preserve">nitially </w:t>
      </w:r>
      <w:r w:rsidR="00F94501" w:rsidRPr="005C650C">
        <w:t xml:space="preserve">it seemed that </w:t>
      </w:r>
      <w:r w:rsidR="006A2D57" w:rsidRPr="005C650C">
        <w:t>either</w:t>
      </w:r>
      <w:r w:rsidRPr="005C650C">
        <w:t xml:space="preserve"> </w:t>
      </w:r>
      <w:r w:rsidR="0090374E" w:rsidRPr="005C650C">
        <w:t>the ST25TV or ST25TB</w:t>
      </w:r>
      <w:r w:rsidRPr="005C650C">
        <w:t xml:space="preserve"> could </w:t>
      </w:r>
      <w:r w:rsidR="0090374E" w:rsidRPr="005C650C">
        <w:t xml:space="preserve">be </w:t>
      </w:r>
      <w:r w:rsidRPr="005C650C">
        <w:t>use</w:t>
      </w:r>
      <w:r w:rsidR="0090374E" w:rsidRPr="005C650C">
        <w:t>d</w:t>
      </w:r>
      <w:r w:rsidRPr="005C650C">
        <w:t xml:space="preserve"> but </w:t>
      </w:r>
      <w:r w:rsidR="0090374E" w:rsidRPr="005C650C">
        <w:t>further research</w:t>
      </w:r>
      <w:r w:rsidRPr="005C650C">
        <w:t xml:space="preserve"> </w:t>
      </w:r>
      <w:r w:rsidR="00664C5E" w:rsidRPr="005C650C">
        <w:t>showed</w:t>
      </w:r>
      <w:r w:rsidRPr="005C650C">
        <w:t xml:space="preserve"> that the ST25TV </w:t>
      </w:r>
      <w:r w:rsidR="00664C5E" w:rsidRPr="005C650C">
        <w:t>s</w:t>
      </w:r>
      <w:r w:rsidRPr="005C650C">
        <w:t xml:space="preserve">eries would not work with the NTAG215 chip found in the amiibo figures. </w:t>
      </w:r>
      <w:r w:rsidR="00664C5E" w:rsidRPr="005C650C">
        <w:t>From here it was</w:t>
      </w:r>
      <w:r w:rsidRPr="005C650C">
        <w:t xml:space="preserve"> decided to go with the ST25TB series antenna</w:t>
      </w:r>
      <w:r w:rsidR="00664C5E" w:rsidRPr="005C650C">
        <w:t>.</w:t>
      </w:r>
      <w:r w:rsidRPr="005C650C">
        <w:t xml:space="preserve"> </w:t>
      </w:r>
      <w:r w:rsidR="00E41EAE" w:rsidRPr="005C650C">
        <w:t>This</w:t>
      </w:r>
      <w:r w:rsidR="00BB5DFC" w:rsidRPr="005C650C">
        <w:t xml:space="preserve"> provided a great starting point for beginning the antenna calculations.</w:t>
      </w:r>
    </w:p>
    <w:p w14:paraId="003B60F6" w14:textId="77777777" w:rsidR="00B4746B" w:rsidRDefault="00B4746B" w:rsidP="00B05A3A">
      <w:pPr>
        <w:rPr>
          <w:b/>
        </w:rPr>
      </w:pPr>
    </w:p>
    <w:p w14:paraId="79E8BB42" w14:textId="687D2643" w:rsidR="00B05A3A" w:rsidRPr="008F4724" w:rsidRDefault="00B05A3A" w:rsidP="00B05A3A">
      <w:pPr>
        <w:rPr>
          <w:b/>
        </w:rPr>
      </w:pPr>
      <w:r w:rsidRPr="008F4724">
        <w:rPr>
          <w:b/>
        </w:rPr>
        <w:t>Deciding on the Shape of the Antenna:</w:t>
      </w:r>
    </w:p>
    <w:p w14:paraId="7064BE1F" w14:textId="7F50371F" w:rsidR="00B05A3A" w:rsidRDefault="000951FC" w:rsidP="00B05A3A">
      <w:r w:rsidRPr="008F4724">
        <w:rPr>
          <w:b/>
        </w:rPr>
        <w:tab/>
      </w:r>
      <w:r w:rsidRPr="008F4724">
        <w:t xml:space="preserve">Early design revisions of the NFC antenna board featured multiple versions with different antenna </w:t>
      </w:r>
      <w:r w:rsidR="00D37DF9" w:rsidRPr="008F4724">
        <w:t>sha</w:t>
      </w:r>
      <w:r w:rsidR="009E0EB0" w:rsidRPr="008F4724">
        <w:t>pes.</w:t>
      </w:r>
      <w:r w:rsidR="00C84547" w:rsidRPr="008F4724">
        <w:t xml:space="preserve"> Research was done</w:t>
      </w:r>
      <w:r w:rsidR="00A374D9" w:rsidRPr="008F4724">
        <w:t xml:space="preserve"> to determine the most effective antenna shape for the purpose of the NFC Antenna. </w:t>
      </w:r>
      <w:r w:rsidR="00A57E0C" w:rsidRPr="008F4724">
        <w:t xml:space="preserve">It was discovered that </w:t>
      </w:r>
      <w:r w:rsidR="00813C00" w:rsidRPr="008F4724">
        <w:t>a circle design has less data loss, but the square design has more stability</w:t>
      </w:r>
      <w:r w:rsidR="002800AB" w:rsidRPr="008F4724">
        <w:t>. It is for this reason that for the antenna design on the NFC antenna board, a</w:t>
      </w:r>
      <w:r w:rsidR="001D6BFF" w:rsidRPr="008F4724">
        <w:t xml:space="preserve"> square</w:t>
      </w:r>
      <w:r w:rsidR="000D4DDB" w:rsidRPr="008F4724">
        <w:t xml:space="preserve"> design </w:t>
      </w:r>
      <w:r w:rsidR="001D6BFF" w:rsidRPr="008F4724">
        <w:t>with rounded edges</w:t>
      </w:r>
      <w:r w:rsidR="000D4DDB" w:rsidRPr="008F4724">
        <w:t xml:space="preserve"> was </w:t>
      </w:r>
      <w:r w:rsidR="00651965" w:rsidRPr="008F4724">
        <w:t xml:space="preserve">featured as the main antenna. This design incorporates features from both the circular and square design that gives us </w:t>
      </w:r>
      <w:r w:rsidR="005A2B15" w:rsidRPr="008F4724">
        <w:t xml:space="preserve">beneficial </w:t>
      </w:r>
      <w:r w:rsidR="00651965" w:rsidRPr="008F4724">
        <w:t>traits from both</w:t>
      </w:r>
      <w:r w:rsidR="0065617D" w:rsidRPr="008F4724">
        <w:t xml:space="preserve">. </w:t>
      </w:r>
      <w:r w:rsidR="000E346B" w:rsidRPr="008F4724">
        <w:t xml:space="preserve">This design was </w:t>
      </w:r>
      <w:r w:rsidR="004D6CEC" w:rsidRPr="008F4724">
        <w:t>also chosen due to limitations during board development from the software that was primarily used to design said boards.</w:t>
      </w:r>
      <w:r w:rsidR="001F257C" w:rsidRPr="008F4724">
        <w:t xml:space="preserve"> The simplified geometry allowed for easier calculations of antenna properties during development</w:t>
      </w:r>
      <w:r w:rsidR="00200483" w:rsidRPr="008F4724">
        <w:t xml:space="preserve"> and led to </w:t>
      </w:r>
      <w:r w:rsidR="0062697E" w:rsidRPr="008F4724">
        <w:t xml:space="preserve">the development of an accurate Smith Chart </w:t>
      </w:r>
      <w:r w:rsidR="00602F08" w:rsidRPr="008F4724">
        <w:t>to aid in the antenna tuning process down t</w:t>
      </w:r>
      <w:r w:rsidR="002C0979" w:rsidRPr="008F4724">
        <w:t>he line.</w:t>
      </w:r>
    </w:p>
    <w:p w14:paraId="42519B49" w14:textId="77777777" w:rsidR="00A1106D" w:rsidRDefault="00A1106D" w:rsidP="002C0979"/>
    <w:p w14:paraId="238E53DE" w14:textId="77777777" w:rsidR="00A1106D" w:rsidRPr="00A1106D" w:rsidRDefault="00A1106D" w:rsidP="002C0979">
      <w:pPr>
        <w:rPr>
          <w:i/>
          <w:iCs/>
        </w:rPr>
      </w:pPr>
      <w:r>
        <w:rPr>
          <w:i/>
          <w:iCs/>
        </w:rPr>
        <w:t>NFC Antenna Smith Chart</w:t>
      </w:r>
    </w:p>
    <w:p w14:paraId="5B6DC7FF" w14:textId="7587ED73" w:rsidR="00305256" w:rsidRPr="0068059E" w:rsidRDefault="000705B6" w:rsidP="00305256">
      <w:pPr>
        <w:rPr>
          <w:b/>
        </w:rPr>
      </w:pPr>
      <w:r>
        <w:rPr>
          <w:noProof/>
        </w:rPr>
        <w:pict w14:anchorId="340AF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0" type="#_x0000_t75" style="position:absolute;margin-left:0;margin-top:2.3pt;width:230.4pt;height:199.2pt;z-index:-251658239;visibility:visible" wrapcoords="-70 0 -70 21519 21600 21519 21600 0 -70 0">
            <v:imagedata r:id="rId8" o:title=""/>
            <w10:wrap type="tight"/>
          </v:shape>
        </w:pict>
      </w:r>
      <w:r w:rsidR="00305256" w:rsidRPr="0068059E">
        <w:rPr>
          <w:b/>
        </w:rPr>
        <w:t xml:space="preserve">Finding </w:t>
      </w:r>
      <w:r w:rsidR="008C0B64" w:rsidRPr="0068059E">
        <w:rPr>
          <w:b/>
        </w:rPr>
        <w:t>The</w:t>
      </w:r>
      <w:r w:rsidR="00305256" w:rsidRPr="0068059E">
        <w:rPr>
          <w:b/>
        </w:rPr>
        <w:t xml:space="preserve"> Ideal Operating Range/Distance:</w:t>
      </w:r>
    </w:p>
    <w:p w14:paraId="1D9E5FD3" w14:textId="1E26FA00" w:rsidR="00305256" w:rsidRDefault="007C4762" w:rsidP="008C0B64">
      <w:pPr>
        <w:ind w:firstLine="202"/>
      </w:pPr>
      <w:r w:rsidRPr="0068059E">
        <w:t>NXP</w:t>
      </w:r>
      <w:r w:rsidR="002D4D8C" w:rsidRPr="0068059E">
        <w:t xml:space="preserve">, an RFID/NFC </w:t>
      </w:r>
      <w:r w:rsidR="0064307A" w:rsidRPr="0068059E">
        <w:t>a</w:t>
      </w:r>
      <w:r w:rsidR="002D4D8C" w:rsidRPr="0068059E">
        <w:t xml:space="preserve">ntenna design company, </w:t>
      </w:r>
      <w:r w:rsidR="00035338" w:rsidRPr="0068059E">
        <w:t>features a</w:t>
      </w:r>
      <w:r w:rsidRPr="0068059E">
        <w:t xml:space="preserve"> simulation tool t</w:t>
      </w:r>
      <w:r w:rsidR="00305256" w:rsidRPr="0068059E">
        <w:t xml:space="preserve">o find </w:t>
      </w:r>
      <w:r w:rsidR="008C0B64" w:rsidRPr="0068059E">
        <w:t>the</w:t>
      </w:r>
      <w:r w:rsidR="00305256" w:rsidRPr="0068059E">
        <w:t xml:space="preserve"> ideal operating range </w:t>
      </w:r>
      <w:r w:rsidR="00AB61B5" w:rsidRPr="0068059E">
        <w:t>that would be needed</w:t>
      </w:r>
      <w:r w:rsidR="000837D5" w:rsidRPr="0068059E">
        <w:t>.</w:t>
      </w:r>
      <w:r w:rsidR="00305256" w:rsidRPr="0068059E">
        <w:t xml:space="preserve"> </w:t>
      </w:r>
      <w:r w:rsidR="00775634" w:rsidRPr="0068059E">
        <w:t>It also provided useful</w:t>
      </w:r>
      <w:r w:rsidR="00305256" w:rsidRPr="0068059E">
        <w:t xml:space="preserve"> documentation and </w:t>
      </w:r>
      <w:r w:rsidR="00775634" w:rsidRPr="0068059E">
        <w:t>made it possible</w:t>
      </w:r>
      <w:r w:rsidR="00305256" w:rsidRPr="0068059E">
        <w:t xml:space="preserve"> to </w:t>
      </w:r>
      <w:r w:rsidR="00775634" w:rsidRPr="0068059E">
        <w:t>learn what kind of range</w:t>
      </w:r>
      <w:r w:rsidR="00305256" w:rsidRPr="0068059E">
        <w:t xml:space="preserve"> the </w:t>
      </w:r>
      <w:r w:rsidR="00775634" w:rsidRPr="0068059E">
        <w:t xml:space="preserve">antenna could achieve. </w:t>
      </w:r>
      <w:r w:rsidR="00444957" w:rsidRPr="0068059E">
        <w:t>The notable details learned here were that</w:t>
      </w:r>
      <w:r w:rsidR="00305256" w:rsidRPr="0068059E">
        <w:t xml:space="preserve"> a 4cm-diameter antenna </w:t>
      </w:r>
      <w:r w:rsidR="00444957" w:rsidRPr="0068059E">
        <w:t>would allow for a</w:t>
      </w:r>
      <w:r w:rsidR="00515D2D" w:rsidRPr="0068059E">
        <w:t xml:space="preserve">n approximately </w:t>
      </w:r>
      <w:r w:rsidR="00305256" w:rsidRPr="0068059E">
        <w:t xml:space="preserve">3cm </w:t>
      </w:r>
      <w:r w:rsidR="006939E8" w:rsidRPr="0068059E">
        <w:t>operating range</w:t>
      </w:r>
      <w:r w:rsidR="00305256" w:rsidRPr="0068059E">
        <w:t xml:space="preserve"> to scan </w:t>
      </w:r>
      <w:r w:rsidR="00515D2D" w:rsidRPr="0068059E">
        <w:t>the</w:t>
      </w:r>
      <w:r w:rsidR="00305256" w:rsidRPr="0068059E">
        <w:t xml:space="preserve"> NFC tag.</w:t>
      </w:r>
      <w:r w:rsidR="00305256">
        <w:t xml:space="preserve"> </w:t>
      </w:r>
    </w:p>
    <w:p w14:paraId="798A19E0" w14:textId="77777777" w:rsidR="00B4746B" w:rsidRDefault="00B4746B" w:rsidP="000C719A">
      <w:pPr>
        <w:rPr>
          <w:b/>
        </w:rPr>
      </w:pPr>
    </w:p>
    <w:p w14:paraId="6E1EB713" w14:textId="5E7AE84B" w:rsidR="000C719A" w:rsidRPr="00A62796" w:rsidRDefault="000C719A" w:rsidP="000C719A">
      <w:pPr>
        <w:rPr>
          <w:b/>
        </w:rPr>
      </w:pPr>
      <w:r w:rsidRPr="00A62796">
        <w:rPr>
          <w:b/>
        </w:rPr>
        <w:t>Early Antenna Design Equations and Parameter Calculations:</w:t>
      </w:r>
    </w:p>
    <w:p w14:paraId="2B623516" w14:textId="1A3BF513" w:rsidR="000C719A" w:rsidRPr="00A62796" w:rsidRDefault="000C719A" w:rsidP="00F00AAB">
      <w:pPr>
        <w:ind w:firstLine="202"/>
      </w:pPr>
      <w:r w:rsidRPr="00A62796">
        <w:t xml:space="preserve">After </w:t>
      </w:r>
      <w:r w:rsidR="00E6258A" w:rsidRPr="00A62796">
        <w:t>the</w:t>
      </w:r>
      <w:r w:rsidRPr="00A62796">
        <w:t xml:space="preserve"> operating range, the </w:t>
      </w:r>
      <w:r w:rsidR="004805A4" w:rsidRPr="00A62796">
        <w:t>shape,</w:t>
      </w:r>
      <w:r w:rsidR="00E6258A" w:rsidRPr="00A62796">
        <w:t xml:space="preserve"> and</w:t>
      </w:r>
      <w:r w:rsidRPr="00A62796">
        <w:t xml:space="preserve"> the size of the antenna </w:t>
      </w:r>
      <w:r w:rsidR="00E6258A" w:rsidRPr="00A62796">
        <w:t>had been decided</w:t>
      </w:r>
      <w:r w:rsidRPr="00A62796">
        <w:t xml:space="preserve">, </w:t>
      </w:r>
      <w:r w:rsidR="00782156" w:rsidRPr="00A62796">
        <w:t>r</w:t>
      </w:r>
      <w:r w:rsidR="00CD3F9E" w:rsidRPr="00A62796">
        <w:t xml:space="preserve">esearch </w:t>
      </w:r>
      <w:r w:rsidR="00AD17EE" w:rsidRPr="00A62796">
        <w:t>began to</w:t>
      </w:r>
      <w:r w:rsidRPr="00A62796">
        <w:t xml:space="preserve"> </w:t>
      </w:r>
      <w:r w:rsidR="001E33EE" w:rsidRPr="00A62796">
        <w:t>find</w:t>
      </w:r>
      <w:r w:rsidRPr="00A62796">
        <w:t xml:space="preserve"> the necessary equations and information </w:t>
      </w:r>
      <w:r w:rsidR="00352F42" w:rsidRPr="00A62796">
        <w:t>that</w:t>
      </w:r>
      <w:r w:rsidRPr="00A62796">
        <w:t xml:space="preserve"> would </w:t>
      </w:r>
      <w:r w:rsidR="00352F42" w:rsidRPr="00A62796">
        <w:t xml:space="preserve">be </w:t>
      </w:r>
      <w:r w:rsidRPr="00A62796">
        <w:t>need</w:t>
      </w:r>
      <w:r w:rsidR="00352F42" w:rsidRPr="00A62796">
        <w:t>ed</w:t>
      </w:r>
      <w:r w:rsidRPr="00A62796">
        <w:t xml:space="preserve"> </w:t>
      </w:r>
      <w:proofErr w:type="gramStart"/>
      <w:r w:rsidRPr="00A62796">
        <w:t>in order to</w:t>
      </w:r>
      <w:proofErr w:type="gramEnd"/>
      <w:r w:rsidRPr="00A62796">
        <w:t xml:space="preserve"> calculate the </w:t>
      </w:r>
      <w:r w:rsidR="00352F42" w:rsidRPr="00A62796">
        <w:t xml:space="preserve">electronic </w:t>
      </w:r>
      <w:r w:rsidRPr="00A62796">
        <w:t xml:space="preserve">components </w:t>
      </w:r>
      <w:r w:rsidR="00352F42" w:rsidRPr="00A62796">
        <w:t>required</w:t>
      </w:r>
      <w:r w:rsidRPr="00A62796">
        <w:t xml:space="preserve"> for the antenna. </w:t>
      </w:r>
      <w:r w:rsidR="00F346B7" w:rsidRPr="00A62796">
        <w:t>Sin</w:t>
      </w:r>
      <w:r w:rsidR="002A7B0A" w:rsidRPr="00A62796">
        <w:t>c</w:t>
      </w:r>
      <w:r w:rsidR="00F346B7" w:rsidRPr="00A62796">
        <w:t>e t</w:t>
      </w:r>
      <w:r w:rsidR="004A2091" w:rsidRPr="00A62796">
        <w:t>he</w:t>
      </w:r>
      <w:r w:rsidRPr="00A62796">
        <w:t xml:space="preserve"> EMC filter </w:t>
      </w:r>
      <w:r w:rsidR="00D23B91" w:rsidRPr="00A62796">
        <w:t xml:space="preserve">used for the antenna </w:t>
      </w:r>
      <w:r w:rsidRPr="00A62796">
        <w:t>was static</w:t>
      </w:r>
      <w:r w:rsidR="00EE1B3A" w:rsidRPr="00A62796">
        <w:t>,</w:t>
      </w:r>
      <w:r w:rsidRPr="00A62796">
        <w:t xml:space="preserve"> the matching circuit had to be tuned in the s</w:t>
      </w:r>
      <w:r w:rsidR="00EE1B3A" w:rsidRPr="00A62796">
        <w:t>im</w:t>
      </w:r>
      <w:r w:rsidRPr="00A62796">
        <w:t xml:space="preserve">ulation to give the </w:t>
      </w:r>
      <w:r w:rsidR="00EE1B3A" w:rsidRPr="00A62796">
        <w:t xml:space="preserve">intended </w:t>
      </w:r>
      <w:r w:rsidRPr="00A62796">
        <w:t xml:space="preserve">result. From here, </w:t>
      </w:r>
      <w:r w:rsidR="00EE1B3A" w:rsidRPr="00A62796">
        <w:t>the next step would be to decide</w:t>
      </w:r>
      <w:r w:rsidRPr="00A62796">
        <w:t xml:space="preserve"> on figuring out the actual antenna</w:t>
      </w:r>
      <w:r w:rsidR="00FF2C45" w:rsidRPr="00A62796">
        <w:t>-specific</w:t>
      </w:r>
      <w:r w:rsidRPr="00A62796">
        <w:t xml:space="preserve"> values. </w:t>
      </w:r>
      <w:r w:rsidR="00D81991" w:rsidRPr="00A62796">
        <w:t>Research showed that</w:t>
      </w:r>
      <w:r w:rsidRPr="00A62796">
        <w:t xml:space="preserve"> the internal resistance of the coil for the antenna </w:t>
      </w:r>
      <w:r w:rsidR="0003767C" w:rsidRPr="00A62796">
        <w:t xml:space="preserve">could be found </w:t>
      </w:r>
      <w:r w:rsidRPr="00A62796">
        <w:t>by taking the res</w:t>
      </w:r>
      <w:r w:rsidR="00691BF5" w:rsidRPr="00A62796">
        <w:t>is</w:t>
      </w:r>
      <w:r w:rsidRPr="00A62796">
        <w:t>tivity of copper</w:t>
      </w:r>
      <w:r w:rsidR="003A6A3D" w:rsidRPr="00A62796">
        <w:t>,</w:t>
      </w:r>
      <w:r w:rsidRPr="00A62796">
        <w:t xml:space="preserve"> multiplying it by the length of the coil of wire</w:t>
      </w:r>
      <w:r w:rsidR="003A6A3D" w:rsidRPr="00A62796">
        <w:t>,</w:t>
      </w:r>
      <w:r w:rsidRPr="00A62796">
        <w:t xml:space="preserve"> and dividing it by the cross</w:t>
      </w:r>
      <w:r w:rsidR="00A43C72" w:rsidRPr="00A62796">
        <w:t>-</w:t>
      </w:r>
      <w:r w:rsidRPr="00A62796">
        <w:t>sectional area of the overa</w:t>
      </w:r>
      <w:r w:rsidR="003A6A3D" w:rsidRPr="00A62796">
        <w:t>l</w:t>
      </w:r>
      <w:r w:rsidRPr="00A62796">
        <w:t xml:space="preserve">l wire.  </w:t>
      </w:r>
    </w:p>
    <w:p w14:paraId="48D73A33" w14:textId="0E77CDF7" w:rsidR="00305256" w:rsidRDefault="006F0D4D" w:rsidP="00C17CD3">
      <w:pPr>
        <w:ind w:firstLine="202"/>
        <w:rPr>
          <w:rFonts w:eastAsia="SimSun"/>
        </w:rPr>
      </w:pPr>
      <w:r w:rsidRPr="00A62796">
        <w:t xml:space="preserve">After calculating the resistance of the antenna, the inductance of the antenna </w:t>
      </w:r>
      <w:r w:rsidR="00EA3B42" w:rsidRPr="00A62796">
        <w:t xml:space="preserve">could be found </w:t>
      </w:r>
      <w:r w:rsidRPr="00A62796">
        <w:t xml:space="preserve">by using the number of turns, coupling coefficients, resistance of the antenna, and diameter. </w:t>
      </w:r>
      <w:r w:rsidR="000279A7" w:rsidRPr="00A62796">
        <w:t>Once</w:t>
      </w:r>
      <w:r w:rsidRPr="00A62796">
        <w:t xml:space="preserve"> the inductance </w:t>
      </w:r>
      <w:r w:rsidR="00B43729" w:rsidRPr="00A62796">
        <w:t xml:space="preserve">in the circuit </w:t>
      </w:r>
      <w:r w:rsidR="000279A7" w:rsidRPr="00A62796">
        <w:t>was known it</w:t>
      </w:r>
      <w:r w:rsidR="008C3E07" w:rsidRPr="00A62796">
        <w:t xml:space="preserve"> could </w:t>
      </w:r>
      <w:r w:rsidR="00A62796" w:rsidRPr="00A62796">
        <w:t xml:space="preserve">then </w:t>
      </w:r>
      <w:r w:rsidR="008C3E07" w:rsidRPr="00A62796">
        <w:t>be used</w:t>
      </w:r>
      <w:r w:rsidRPr="00A62796">
        <w:t xml:space="preserve"> to find the capacitance. Next, </w:t>
      </w:r>
      <w:r w:rsidR="0029605F" w:rsidRPr="00A62796">
        <w:t>the values were plugged into an</w:t>
      </w:r>
      <w:r w:rsidR="00D66DA3" w:rsidRPr="00A62796">
        <w:t xml:space="preserve"> online</w:t>
      </w:r>
      <w:r w:rsidRPr="00A62796">
        <w:t xml:space="preserve"> antenna calculator software</w:t>
      </w:r>
      <w:r w:rsidR="00D66DA3" w:rsidRPr="00A62796">
        <w:t xml:space="preserve"> </w:t>
      </w:r>
      <w:r w:rsidR="0029605F" w:rsidRPr="00A62796">
        <w:t>which</w:t>
      </w:r>
      <w:r w:rsidR="00D66DA3" w:rsidRPr="00A62796">
        <w:t xml:space="preserve"> </w:t>
      </w:r>
      <w:r w:rsidR="00151444" w:rsidRPr="00A62796">
        <w:t>was</w:t>
      </w:r>
      <w:r w:rsidR="00D66DA3" w:rsidRPr="00A62796">
        <w:t xml:space="preserve"> used to double check that all the calculations were </w:t>
      </w:r>
      <w:r w:rsidR="002B137D" w:rsidRPr="00A62796">
        <w:t>accurate</w:t>
      </w:r>
      <w:r w:rsidR="00151444" w:rsidRPr="00A62796">
        <w:t xml:space="preserve"> and plausible.</w:t>
      </w:r>
      <w:r w:rsidR="00151444">
        <w:t xml:space="preserve"> </w:t>
      </w:r>
    </w:p>
    <w:p w14:paraId="0A3E2CA0" w14:textId="77777777" w:rsidR="00B4746B" w:rsidRDefault="00B4746B" w:rsidP="00887D9C">
      <w:pPr>
        <w:rPr>
          <w:b/>
        </w:rPr>
      </w:pPr>
    </w:p>
    <w:p w14:paraId="344B5F2D" w14:textId="20693F66" w:rsidR="00887D9C" w:rsidRPr="007B0AC4" w:rsidRDefault="00887D9C" w:rsidP="00502D07">
      <w:pPr>
        <w:rPr>
          <w:b/>
        </w:rPr>
      </w:pPr>
      <w:r w:rsidRPr="007B0AC4">
        <w:rPr>
          <w:b/>
        </w:rPr>
        <w:t xml:space="preserve">NFC </w:t>
      </w:r>
      <w:r w:rsidR="00F356DA" w:rsidRPr="007B0AC4">
        <w:rPr>
          <w:b/>
        </w:rPr>
        <w:t>Antenna</w:t>
      </w:r>
      <w:r w:rsidRPr="007B0AC4">
        <w:rPr>
          <w:b/>
        </w:rPr>
        <w:t xml:space="preserve"> PCB Design</w:t>
      </w:r>
      <w:r w:rsidR="00A62796" w:rsidRPr="007B0AC4">
        <w:rPr>
          <w:b/>
        </w:rPr>
        <w:t>:</w:t>
      </w:r>
    </w:p>
    <w:p w14:paraId="3C4C0B16" w14:textId="07CF52CF" w:rsidR="00970061" w:rsidRDefault="00F356DA" w:rsidP="008F5036">
      <w:pPr>
        <w:ind w:firstLine="202"/>
      </w:pPr>
      <w:r w:rsidRPr="007B0AC4">
        <w:t xml:space="preserve">The </w:t>
      </w:r>
      <w:r w:rsidR="001B3DA6" w:rsidRPr="007B0AC4">
        <w:t xml:space="preserve">resulting design and schematic for the NFC </w:t>
      </w:r>
      <w:r w:rsidR="00F96979" w:rsidRPr="007B0AC4">
        <w:t>a</w:t>
      </w:r>
      <w:r w:rsidR="001B3DA6" w:rsidRPr="007B0AC4">
        <w:t xml:space="preserve">ntenna PCB </w:t>
      </w:r>
      <w:r w:rsidR="00FC043C" w:rsidRPr="007B0AC4">
        <w:t>w</w:t>
      </w:r>
      <w:r w:rsidR="00ED3F0F" w:rsidRPr="007B0AC4">
        <w:t xml:space="preserve">as based on the </w:t>
      </w:r>
      <w:r w:rsidR="00077435" w:rsidRPr="007B0AC4">
        <w:t xml:space="preserve">supplier recommended </w:t>
      </w:r>
      <w:r w:rsidR="00C700FD" w:rsidRPr="007B0AC4">
        <w:t>circuit</w:t>
      </w:r>
      <w:r w:rsidR="003C4A37" w:rsidRPr="007B0AC4">
        <w:t xml:space="preserve"> for the CLRC663 and </w:t>
      </w:r>
      <w:r w:rsidR="0085068B" w:rsidRPr="007B0AC4">
        <w:t>conventional standards for NFC antenna circuits. 0-ohm resistors were utilized throughout the design to reduce EM</w:t>
      </w:r>
      <w:r w:rsidR="0072330F" w:rsidRPr="007B0AC4">
        <w:t>I</w:t>
      </w:r>
      <w:r w:rsidR="0085068B" w:rsidRPr="007B0AC4">
        <w:t xml:space="preserve"> </w:t>
      </w:r>
      <w:r w:rsidR="00FC4744" w:rsidRPr="007B0AC4">
        <w:t xml:space="preserve">and </w:t>
      </w:r>
      <w:r w:rsidR="005016C6" w:rsidRPr="007B0AC4">
        <w:t xml:space="preserve">achieve </w:t>
      </w:r>
      <w:r w:rsidR="004953DF" w:rsidRPr="007B0AC4">
        <w:t xml:space="preserve">effective data transmission between the CLRC663 and the </w:t>
      </w:r>
      <w:r w:rsidR="00E27AFD" w:rsidRPr="007B0AC4">
        <w:t>main processor unit on the custom motherboard.</w:t>
      </w:r>
      <w:r w:rsidR="008B666F" w:rsidRPr="007B0AC4">
        <w:t xml:space="preserve"> Additional test pins were </w:t>
      </w:r>
      <w:r w:rsidR="003F68AF" w:rsidRPr="007B0AC4">
        <w:t xml:space="preserve">added </w:t>
      </w:r>
      <w:r w:rsidR="001067CE" w:rsidRPr="007B0AC4">
        <w:t>in</w:t>
      </w:r>
      <w:r w:rsidR="003F68AF" w:rsidRPr="007B0AC4">
        <w:t xml:space="preserve"> the design to allow for additional</w:t>
      </w:r>
      <w:r w:rsidR="00282BCC" w:rsidRPr="007B0AC4">
        <w:t xml:space="preserve"> debugging capabilities</w:t>
      </w:r>
      <w:r w:rsidR="006A2837" w:rsidRPr="007B0AC4">
        <w:t>,</w:t>
      </w:r>
      <w:r w:rsidR="00282BCC" w:rsidRPr="007B0AC4">
        <w:t xml:space="preserve"> </w:t>
      </w:r>
      <w:r w:rsidR="00502D07" w:rsidRPr="007B0AC4">
        <w:t>should issues arise with the board</w:t>
      </w:r>
      <w:r w:rsidR="00502D07">
        <w:t>.</w:t>
      </w:r>
    </w:p>
    <w:p w14:paraId="62A27C3C" w14:textId="1B48D3F3" w:rsidR="00955865" w:rsidRDefault="00955865" w:rsidP="00955865">
      <w:pPr>
        <w:ind w:firstLine="202"/>
      </w:pPr>
    </w:p>
    <w:p w14:paraId="1911FD1E" w14:textId="53F7D337" w:rsidR="001067CE" w:rsidRPr="00955865" w:rsidRDefault="000705B6" w:rsidP="00955865">
      <w:r>
        <w:rPr>
          <w:noProof/>
        </w:rPr>
        <w:pict w14:anchorId="09C5DEBD">
          <v:shape id="Picture 127742644" o:spid="_x0000_s2051" type="#_x0000_t75" alt="A screenshot of a computer&#10;&#10;Description automatically generated" style="position:absolute;margin-left:.85pt;margin-top:14pt;width:273.35pt;height:151.75pt;z-index:-251658240;visibility:visible" wrapcoords="-237 0 -237 21534 21600 21534 21600 0 -237 0">
            <v:imagedata r:id="rId9" o:title="A screenshot of a computer&#10;&#10;Description automatically generated"/>
            <w10:wrap type="tight"/>
          </v:shape>
        </w:pict>
      </w:r>
      <w:r w:rsidR="001067CE" w:rsidRPr="00955865">
        <w:rPr>
          <w:i/>
          <w:iCs/>
        </w:rPr>
        <w:t>NFC Antenna</w:t>
      </w:r>
      <w:r w:rsidR="00955865" w:rsidRPr="00955865">
        <w:rPr>
          <w:i/>
          <w:iCs/>
        </w:rPr>
        <w:t xml:space="preserve"> Custom PCB Design Schematic</w:t>
      </w:r>
    </w:p>
    <w:p w14:paraId="2D4618B5" w14:textId="60FDD200" w:rsidR="00D36576" w:rsidRPr="00225A0D" w:rsidRDefault="00D36576" w:rsidP="00D36576">
      <w:pPr>
        <w:rPr>
          <w:b/>
        </w:rPr>
      </w:pPr>
      <w:r w:rsidRPr="00225A0D">
        <w:rPr>
          <w:b/>
        </w:rPr>
        <w:t>Custom Motherboard PCB Design:</w:t>
      </w:r>
    </w:p>
    <w:p w14:paraId="752E9F4F" w14:textId="4D22F583" w:rsidR="00D36576" w:rsidRPr="00FF67E6" w:rsidRDefault="00E04BED" w:rsidP="00E407AD">
      <w:pPr>
        <w:ind w:firstLine="202"/>
        <w:rPr>
          <w:bCs/>
        </w:rPr>
      </w:pPr>
      <w:r w:rsidRPr="00225A0D">
        <w:t>In addition to the antenna,</w:t>
      </w:r>
      <w:r w:rsidR="00D36576" w:rsidRPr="00225A0D">
        <w:t xml:space="preserve"> a custom motherboard </w:t>
      </w:r>
      <w:r w:rsidRPr="00225A0D">
        <w:t xml:space="preserve">would be needed to </w:t>
      </w:r>
      <w:r w:rsidR="00EA693A" w:rsidRPr="00225A0D">
        <w:t>have the logic</w:t>
      </w:r>
      <w:r w:rsidR="00427D14" w:rsidRPr="00225A0D">
        <w:t xml:space="preserve"> of the system running on it. </w:t>
      </w:r>
      <w:r w:rsidR="00713D1E" w:rsidRPr="00225A0D">
        <w:t>It was</w:t>
      </w:r>
      <w:r w:rsidR="00D36576" w:rsidRPr="00225A0D">
        <w:t xml:space="preserve"> designed and created using </w:t>
      </w:r>
      <w:r w:rsidR="00713D1E" w:rsidRPr="00225A0D">
        <w:t>an</w:t>
      </w:r>
      <w:r w:rsidR="00D36576" w:rsidRPr="00225A0D">
        <w:t xml:space="preserve"> </w:t>
      </w:r>
      <w:r w:rsidR="001D6FB7" w:rsidRPr="00225A0D">
        <w:t>open-source</w:t>
      </w:r>
      <w:r w:rsidR="00D36576" w:rsidRPr="00225A0D">
        <w:t xml:space="preserve"> Arduino 2560 schematic as a reference</w:t>
      </w:r>
      <w:r w:rsidR="00197C29" w:rsidRPr="00225A0D">
        <w:t xml:space="preserve">, only including the aspects that would be relevant </w:t>
      </w:r>
      <w:r w:rsidR="001A3005" w:rsidRPr="00225A0D">
        <w:t xml:space="preserve">to this </w:t>
      </w:r>
      <w:r w:rsidR="0007651E" w:rsidRPr="00225A0D">
        <w:t>project’s</w:t>
      </w:r>
      <w:r w:rsidR="001A3005" w:rsidRPr="00225A0D">
        <w:t xml:space="preserve"> needs</w:t>
      </w:r>
      <w:r w:rsidR="00D36576" w:rsidRPr="00225A0D">
        <w:t>. The main things that we</w:t>
      </w:r>
      <w:r w:rsidR="001A3005" w:rsidRPr="00225A0D">
        <w:t>re</w:t>
      </w:r>
      <w:r w:rsidR="00D36576" w:rsidRPr="00225A0D">
        <w:t xml:space="preserve"> changed about this board are the headers that </w:t>
      </w:r>
      <w:r w:rsidR="001A3005" w:rsidRPr="00225A0D">
        <w:t>are being</w:t>
      </w:r>
      <w:r w:rsidR="00D36576" w:rsidRPr="00225A0D">
        <w:t xml:space="preserve"> use</w:t>
      </w:r>
      <w:r w:rsidR="001A3005" w:rsidRPr="00225A0D">
        <w:t>d</w:t>
      </w:r>
      <w:r w:rsidR="00D36576" w:rsidRPr="00225A0D">
        <w:t xml:space="preserve"> to interface with the NFC readers, LEDs, and various other electronic devices present within </w:t>
      </w:r>
      <w:r w:rsidR="001A3005" w:rsidRPr="00225A0D">
        <w:t>the</w:t>
      </w:r>
      <w:r w:rsidR="00D36576" w:rsidRPr="00225A0D">
        <w:t xml:space="preserve"> final design. To reduce the cost of the system overall and increase the amount of available space, </w:t>
      </w:r>
      <w:r w:rsidR="001A3005" w:rsidRPr="00225A0D">
        <w:t>unused</w:t>
      </w:r>
      <w:r w:rsidR="00D36576" w:rsidRPr="00225A0D">
        <w:t xml:space="preserve"> headers </w:t>
      </w:r>
      <w:r w:rsidR="001A3005" w:rsidRPr="00225A0D">
        <w:t>were removed</w:t>
      </w:r>
      <w:r w:rsidR="00D36576" w:rsidRPr="00225A0D">
        <w:t xml:space="preserve"> </w:t>
      </w:r>
      <w:r w:rsidR="001A3005" w:rsidRPr="00225A0D">
        <w:t>when they</w:t>
      </w:r>
      <w:r w:rsidR="00D36576" w:rsidRPr="00225A0D">
        <w:t xml:space="preserve"> were not needed for </w:t>
      </w:r>
      <w:r w:rsidR="001A3005" w:rsidRPr="00225A0D">
        <w:t>any</w:t>
      </w:r>
      <w:r w:rsidR="00D36576" w:rsidRPr="00225A0D">
        <w:t xml:space="preserve"> device</w:t>
      </w:r>
      <w:r w:rsidR="001A3005" w:rsidRPr="00225A0D">
        <w:t>s in the system</w:t>
      </w:r>
      <w:r w:rsidR="00D36576" w:rsidRPr="00225A0D">
        <w:t xml:space="preserve">. </w:t>
      </w:r>
      <w:r w:rsidR="008A414F" w:rsidRPr="00225A0D">
        <w:t>The main reasons t</w:t>
      </w:r>
      <w:r w:rsidR="0079279C" w:rsidRPr="00225A0D">
        <w:t xml:space="preserve">he custom motherboard </w:t>
      </w:r>
      <w:r w:rsidR="001D3EBB" w:rsidRPr="00225A0D">
        <w:t xml:space="preserve">was </w:t>
      </w:r>
      <w:r w:rsidR="0076553F" w:rsidRPr="00225A0D">
        <w:t>created and</w:t>
      </w:r>
      <w:r w:rsidR="001D3EBB" w:rsidRPr="00225A0D">
        <w:t xml:space="preserve"> used in this project </w:t>
      </w:r>
      <w:r w:rsidR="008A414F" w:rsidRPr="00225A0D">
        <w:t xml:space="preserve">was </w:t>
      </w:r>
      <w:proofErr w:type="gramStart"/>
      <w:r w:rsidR="0076553F" w:rsidRPr="00225A0D">
        <w:t>due to the fact that</w:t>
      </w:r>
      <w:proofErr w:type="gramEnd"/>
      <w:r w:rsidR="0076553F" w:rsidRPr="00225A0D">
        <w:t xml:space="preserve"> </w:t>
      </w:r>
      <w:r w:rsidR="001D3EBB" w:rsidRPr="00225A0D">
        <w:t>it would allow</w:t>
      </w:r>
      <w:r w:rsidR="00D36576" w:rsidRPr="00225A0D">
        <w:t xml:space="preserve"> for </w:t>
      </w:r>
      <w:r w:rsidR="001D3EBB" w:rsidRPr="00225A0D">
        <w:t>a better use of space</w:t>
      </w:r>
      <w:r w:rsidR="001E4989" w:rsidRPr="00225A0D">
        <w:t xml:space="preserve"> and</w:t>
      </w:r>
      <w:r w:rsidR="00D36576" w:rsidRPr="00225A0D">
        <w:t xml:space="preserve"> </w:t>
      </w:r>
      <w:r w:rsidR="00C2468F" w:rsidRPr="00225A0D">
        <w:t xml:space="preserve">provide the </w:t>
      </w:r>
      <w:r w:rsidR="007D1844" w:rsidRPr="00225A0D">
        <w:t xml:space="preserve">additional memory required </w:t>
      </w:r>
      <w:r w:rsidR="00656AFA" w:rsidRPr="00225A0D">
        <w:t>to store all</w:t>
      </w:r>
      <w:r w:rsidR="007D1844" w:rsidRPr="00225A0D">
        <w:t xml:space="preserve"> </w:t>
      </w:r>
      <w:r w:rsidR="00F34A2D" w:rsidRPr="00225A0D">
        <w:t xml:space="preserve">the </w:t>
      </w:r>
      <w:r w:rsidR="00656AFA" w:rsidRPr="00225A0D">
        <w:t>amiibo data</w:t>
      </w:r>
      <w:r w:rsidR="005446C6" w:rsidRPr="00225A0D">
        <w:t>.</w:t>
      </w:r>
      <w:r w:rsidR="001E4989" w:rsidRPr="00225A0D">
        <w:t xml:space="preserve"> </w:t>
      </w:r>
      <w:r w:rsidR="0007651E" w:rsidRPr="00225A0D">
        <w:t>Using</w:t>
      </w:r>
      <w:r w:rsidR="00582BAE" w:rsidRPr="00225A0D">
        <w:t xml:space="preserve"> these custom boards </w:t>
      </w:r>
      <w:r w:rsidR="0007651E" w:rsidRPr="00225A0D">
        <w:t>were beneficial because they</w:t>
      </w:r>
      <w:r w:rsidR="00582BAE" w:rsidRPr="00225A0D">
        <w:t xml:space="preserve"> </w:t>
      </w:r>
      <w:r w:rsidR="006C4E1F" w:rsidRPr="00225A0D">
        <w:t>have the space efficiency of an</w:t>
      </w:r>
      <w:r w:rsidR="00D36576" w:rsidRPr="00225A0D">
        <w:t xml:space="preserve"> Arduino Uno</w:t>
      </w:r>
      <w:r w:rsidR="006C4E1F" w:rsidRPr="00225A0D">
        <w:t xml:space="preserve"> with the </w:t>
      </w:r>
      <w:r w:rsidR="00D36576" w:rsidRPr="00225A0D">
        <w:t xml:space="preserve">memory </w:t>
      </w:r>
      <w:r w:rsidR="001538B3" w:rsidRPr="00225A0D">
        <w:t>abilities of an Arduino Mega</w:t>
      </w:r>
      <w:r w:rsidR="007F3104" w:rsidRPr="00225A0D">
        <w:t xml:space="preserve"> 2560</w:t>
      </w:r>
      <w:r w:rsidR="00D36576" w:rsidRPr="00225A0D">
        <w:t>.</w:t>
      </w:r>
    </w:p>
    <w:p w14:paraId="050CE292" w14:textId="77777777" w:rsidR="00970061" w:rsidRDefault="00970061" w:rsidP="006E7D8C">
      <w:pPr>
        <w:rPr>
          <w:b/>
          <w:bCs/>
        </w:rPr>
      </w:pPr>
    </w:p>
    <w:p w14:paraId="0EB0792A" w14:textId="09757C02" w:rsidR="006E7D8C" w:rsidRPr="00A659D2" w:rsidRDefault="006E7D8C" w:rsidP="006E7D8C">
      <w:pPr>
        <w:rPr>
          <w:b/>
        </w:rPr>
      </w:pPr>
      <w:r w:rsidRPr="00A659D2">
        <w:rPr>
          <w:b/>
        </w:rPr>
        <w:t>PCB Fabrication</w:t>
      </w:r>
    </w:p>
    <w:p w14:paraId="0245A456" w14:textId="7DF6C5AF" w:rsidR="00761790" w:rsidRPr="00A659D2" w:rsidRDefault="00315B36" w:rsidP="00A24AB2">
      <w:pPr>
        <w:ind w:firstLine="202"/>
      </w:pPr>
      <w:r w:rsidRPr="00A659D2">
        <w:t xml:space="preserve">PCB fabrication was done by </w:t>
      </w:r>
      <w:r w:rsidR="006E7D8C" w:rsidRPr="00A659D2">
        <w:t>JLCPCB, a PCB manufacturing company</w:t>
      </w:r>
      <w:r w:rsidRPr="00A659D2">
        <w:t xml:space="preserve"> based in China</w:t>
      </w:r>
      <w:r w:rsidR="006E7D8C" w:rsidRPr="00A659D2">
        <w:t>.</w:t>
      </w:r>
      <w:r w:rsidR="0024510B" w:rsidRPr="00A659D2">
        <w:t xml:space="preserve"> </w:t>
      </w:r>
      <w:r w:rsidR="009A790B" w:rsidRPr="00A659D2">
        <w:t xml:space="preserve">It was decided that </w:t>
      </w:r>
      <w:r w:rsidR="00DB5BF9" w:rsidRPr="00A659D2">
        <w:t xml:space="preserve">PCB </w:t>
      </w:r>
      <w:r w:rsidR="00E121D2" w:rsidRPr="00A659D2">
        <w:t>a</w:t>
      </w:r>
      <w:r w:rsidR="00DB5BF9" w:rsidRPr="00A659D2">
        <w:t xml:space="preserve">ssembly would be completed </w:t>
      </w:r>
      <w:r w:rsidR="00E33398" w:rsidRPr="00A659D2">
        <w:t>during the fabrication process</w:t>
      </w:r>
      <w:r w:rsidR="00E60168" w:rsidRPr="00A659D2">
        <w:t xml:space="preserve">, due to the </w:t>
      </w:r>
      <w:r w:rsidR="00E33398" w:rsidRPr="00A659D2">
        <w:t>p</w:t>
      </w:r>
      <w:r w:rsidR="0070625C" w:rsidRPr="00A659D2">
        <w:t xml:space="preserve">ick and </w:t>
      </w:r>
      <w:r w:rsidR="00E33398" w:rsidRPr="00A659D2">
        <w:t>p</w:t>
      </w:r>
      <w:r w:rsidR="0070625C" w:rsidRPr="00A659D2">
        <w:t xml:space="preserve">lace capabilities that </w:t>
      </w:r>
      <w:r w:rsidR="005F5426" w:rsidRPr="00A659D2">
        <w:t>were featured at the</w:t>
      </w:r>
      <w:r w:rsidR="00FB47A5" w:rsidRPr="00A659D2">
        <w:t>ir facilities</w:t>
      </w:r>
      <w:r w:rsidR="00EF4730" w:rsidRPr="00A659D2">
        <w:t xml:space="preserve"> and the complex nature of </w:t>
      </w:r>
      <w:r w:rsidR="00E33398" w:rsidRPr="00A659D2">
        <w:t>the custom</w:t>
      </w:r>
      <w:r w:rsidR="00EF4730" w:rsidRPr="00A659D2">
        <w:t xml:space="preserve"> PCB designs</w:t>
      </w:r>
      <w:r w:rsidR="00FB47A5" w:rsidRPr="00A659D2">
        <w:t>.</w:t>
      </w:r>
      <w:r w:rsidR="006E7D8C" w:rsidRPr="00A659D2">
        <w:t xml:space="preserve"> </w:t>
      </w:r>
      <w:r w:rsidR="00C14153" w:rsidRPr="00A659D2">
        <w:t xml:space="preserve">Due to the </w:t>
      </w:r>
      <w:r w:rsidR="00FA525B" w:rsidRPr="00A659D2">
        <w:t>location</w:t>
      </w:r>
      <w:r w:rsidR="006E7D8C" w:rsidRPr="00A659D2">
        <w:t xml:space="preserve"> of </w:t>
      </w:r>
      <w:r w:rsidR="00FA525B" w:rsidRPr="00A659D2">
        <w:t>JL</w:t>
      </w:r>
      <w:r w:rsidR="002B5584" w:rsidRPr="00A659D2">
        <w:t>C</w:t>
      </w:r>
      <w:r w:rsidR="00FA525B" w:rsidRPr="00A659D2">
        <w:t>PCB and miscommunication between the design team and the manufactu</w:t>
      </w:r>
      <w:r w:rsidR="00A96A8F" w:rsidRPr="00A659D2">
        <w:t xml:space="preserve">rer, </w:t>
      </w:r>
      <w:r w:rsidR="00933C1D" w:rsidRPr="00A659D2">
        <w:t xml:space="preserve">multiple project delays occurred that affected the </w:t>
      </w:r>
      <w:proofErr w:type="gramStart"/>
      <w:r w:rsidR="00933C1D" w:rsidRPr="00A659D2">
        <w:t>end product</w:t>
      </w:r>
      <w:proofErr w:type="gramEnd"/>
      <w:r w:rsidR="006E7D8C" w:rsidRPr="00A659D2">
        <w:t xml:space="preserve">. When globally sourcing the parts from different manufacturers, multiple shipping delays </w:t>
      </w:r>
      <w:r w:rsidR="00AB4095" w:rsidRPr="00A659D2">
        <w:t>occurred</w:t>
      </w:r>
      <w:r w:rsidR="006E7D8C" w:rsidRPr="00A659D2">
        <w:t xml:space="preserve"> that pushed </w:t>
      </w:r>
      <w:r w:rsidR="00AB4095" w:rsidRPr="00A659D2">
        <w:t xml:space="preserve">the timeline of the </w:t>
      </w:r>
      <w:r w:rsidR="006E7D8C" w:rsidRPr="00A659D2">
        <w:t xml:space="preserve">project </w:t>
      </w:r>
      <w:r w:rsidR="00AB4095" w:rsidRPr="00A659D2">
        <w:t xml:space="preserve">back </w:t>
      </w:r>
      <w:r w:rsidR="006E7D8C" w:rsidRPr="00A659D2">
        <w:t xml:space="preserve">further </w:t>
      </w:r>
      <w:r w:rsidR="005919E2" w:rsidRPr="00A659D2">
        <w:t>and led to less time to debug the boards</w:t>
      </w:r>
      <w:r w:rsidR="006E7D8C" w:rsidRPr="00A659D2">
        <w:t>.</w:t>
      </w:r>
    </w:p>
    <w:p w14:paraId="5C98BA1B" w14:textId="7C7839F8" w:rsidR="006E7D8C" w:rsidRDefault="0047328A" w:rsidP="00A24AB2">
      <w:pPr>
        <w:ind w:firstLine="202"/>
      </w:pPr>
      <w:r w:rsidRPr="00A659D2">
        <w:t xml:space="preserve">This </w:t>
      </w:r>
      <w:r w:rsidR="006E7D8C" w:rsidRPr="00A659D2">
        <w:t xml:space="preserve">issue </w:t>
      </w:r>
      <w:r w:rsidRPr="00A659D2">
        <w:t xml:space="preserve">was </w:t>
      </w:r>
      <w:r w:rsidR="006E7D8C" w:rsidRPr="00A659D2">
        <w:t xml:space="preserve">primarily encountered when ordering </w:t>
      </w:r>
      <w:r w:rsidR="00516410" w:rsidRPr="00A659D2">
        <w:t>the</w:t>
      </w:r>
      <w:r w:rsidR="006E7D8C" w:rsidRPr="00A659D2">
        <w:t xml:space="preserve"> first PCB</w:t>
      </w:r>
      <w:r w:rsidR="00516410" w:rsidRPr="00A659D2">
        <w:t xml:space="preserve"> design</w:t>
      </w:r>
      <w:r w:rsidR="006E7D8C" w:rsidRPr="00A659D2">
        <w:t xml:space="preserve">, which was the NFC antenna board. After having first ordered the parts that would be required for the board, it took over a month for those parts to be shipped to the JLCPCB manufacturing site. This led to parts that were previously in stock at the manufacturing site being out by the time </w:t>
      </w:r>
      <w:r w:rsidR="000545E4" w:rsidRPr="00A659D2">
        <w:t>the previously ordered parts arrived</w:t>
      </w:r>
      <w:r w:rsidR="006E7D8C" w:rsidRPr="00A659D2">
        <w:t xml:space="preserve">. Due to this, </w:t>
      </w:r>
      <w:r w:rsidR="00A659D2" w:rsidRPr="00A659D2">
        <w:t xml:space="preserve">many </w:t>
      </w:r>
      <w:r w:rsidR="000545E4" w:rsidRPr="00A659D2">
        <w:t xml:space="preserve">delays were </w:t>
      </w:r>
      <w:r w:rsidR="006E7D8C" w:rsidRPr="00A659D2">
        <w:t xml:space="preserve">experienced in receiving </w:t>
      </w:r>
      <w:r w:rsidR="000545E4" w:rsidRPr="00A659D2">
        <w:t>the</w:t>
      </w:r>
      <w:r w:rsidR="006E7D8C" w:rsidRPr="00A659D2">
        <w:t xml:space="preserve"> NFC antenna boards and as a result </w:t>
      </w:r>
      <w:r w:rsidR="00A659D2" w:rsidRPr="00A659D2">
        <w:t>there has been</w:t>
      </w:r>
      <w:r w:rsidR="006E7D8C" w:rsidRPr="00A659D2">
        <w:t xml:space="preserve"> less time to test and debug</w:t>
      </w:r>
      <w:r w:rsidR="000545E4" w:rsidRPr="00A659D2">
        <w:t>.</w:t>
      </w:r>
      <w:r w:rsidR="006E7D8C" w:rsidRPr="00A659D2">
        <w:t xml:space="preserve"> </w:t>
      </w:r>
      <w:r w:rsidR="006545A5" w:rsidRPr="00A659D2">
        <w:t>This</w:t>
      </w:r>
      <w:r w:rsidR="006E7D8C" w:rsidRPr="00A659D2">
        <w:t xml:space="preserve"> issue</w:t>
      </w:r>
      <w:r w:rsidR="00243128" w:rsidRPr="00A659D2">
        <w:t xml:space="preserve"> was also</w:t>
      </w:r>
      <w:r w:rsidR="006E7D8C" w:rsidRPr="00A659D2">
        <w:t xml:space="preserve"> experienced with the custom Arduino Mega Boards that we</w:t>
      </w:r>
      <w:r w:rsidR="00243128" w:rsidRPr="00A659D2">
        <w:t>re</w:t>
      </w:r>
      <w:r w:rsidR="006E7D8C" w:rsidRPr="00A659D2">
        <w:t xml:space="preserve"> created, but to a lesser degree </w:t>
      </w:r>
      <w:r w:rsidR="00243128" w:rsidRPr="00A659D2">
        <w:t>due to previous experience with the capabilities</w:t>
      </w:r>
      <w:r w:rsidR="006E7D8C" w:rsidRPr="00A659D2">
        <w:t xml:space="preserve"> of </w:t>
      </w:r>
      <w:r w:rsidR="00243128" w:rsidRPr="00A659D2">
        <w:t>JL</w:t>
      </w:r>
      <w:r w:rsidR="00A659D2" w:rsidRPr="00A659D2">
        <w:t>C</w:t>
      </w:r>
      <w:r w:rsidR="00243128" w:rsidRPr="00A659D2">
        <w:t>PCB’s stock options</w:t>
      </w:r>
      <w:r w:rsidR="006E7D8C" w:rsidRPr="00A659D2">
        <w:t>.</w:t>
      </w:r>
    </w:p>
    <w:p w14:paraId="2C1E0970" w14:textId="77777777" w:rsidR="00970061" w:rsidRDefault="00970061" w:rsidP="00114F76">
      <w:pPr>
        <w:rPr>
          <w:b/>
          <w:bCs/>
        </w:rPr>
      </w:pPr>
    </w:p>
    <w:p w14:paraId="15576E19" w14:textId="5CA2CBDB" w:rsidR="00114F76" w:rsidRPr="00FB24F0" w:rsidRDefault="00114F76" w:rsidP="00114F76">
      <w:pPr>
        <w:rPr>
          <w:b/>
        </w:rPr>
      </w:pPr>
      <w:r w:rsidRPr="00FB24F0">
        <w:rPr>
          <w:b/>
        </w:rPr>
        <w:t>PCB Fabrication Results</w:t>
      </w:r>
    </w:p>
    <w:p w14:paraId="562772BF" w14:textId="0B724365" w:rsidR="00114F76" w:rsidRPr="00EF2CAE" w:rsidRDefault="00114F76" w:rsidP="00A24AB2">
      <w:pPr>
        <w:ind w:firstLine="202"/>
      </w:pPr>
      <w:r w:rsidRPr="00FB24F0">
        <w:t xml:space="preserve">After </w:t>
      </w:r>
      <w:r w:rsidR="00F32650" w:rsidRPr="00FB24F0">
        <w:t>the</w:t>
      </w:r>
      <w:r w:rsidRPr="00FB24F0">
        <w:t xml:space="preserve"> custom NFC antenna boards</w:t>
      </w:r>
      <w:r w:rsidR="00F32650" w:rsidRPr="00FB24F0">
        <w:t xml:space="preserve"> were received</w:t>
      </w:r>
      <w:r w:rsidRPr="00FB24F0">
        <w:t xml:space="preserve">, testing </w:t>
      </w:r>
      <w:r w:rsidR="0095619D" w:rsidRPr="00FB24F0">
        <w:t xml:space="preserve">immediately </w:t>
      </w:r>
      <w:r w:rsidR="008A1EA0" w:rsidRPr="00FB24F0">
        <w:t>began</w:t>
      </w:r>
      <w:r w:rsidR="007B4C60" w:rsidRPr="00FB24F0">
        <w:t xml:space="preserve"> and </w:t>
      </w:r>
      <w:r w:rsidR="00C468DA" w:rsidRPr="00FB24F0">
        <w:t xml:space="preserve">early testing </w:t>
      </w:r>
      <w:r w:rsidR="0095619D" w:rsidRPr="00FB24F0">
        <w:t xml:space="preserve">unfortunately </w:t>
      </w:r>
      <w:r w:rsidR="007B4C60" w:rsidRPr="00FB24F0">
        <w:t>showed</w:t>
      </w:r>
      <w:r w:rsidRPr="00FB24F0">
        <w:t xml:space="preserve"> that </w:t>
      </w:r>
      <w:r w:rsidRPr="00EF2CAE">
        <w:t>they do not operate as expected. Due to the limited open-source code that</w:t>
      </w:r>
      <w:r w:rsidR="007171B7" w:rsidRPr="00EF2CAE">
        <w:t xml:space="preserve"> i</w:t>
      </w:r>
      <w:r w:rsidRPr="00EF2CAE">
        <w:t xml:space="preserve">s available on the internet for the </w:t>
      </w:r>
      <w:proofErr w:type="gramStart"/>
      <w:r w:rsidRPr="00EF2CAE">
        <w:t>particular chipset</w:t>
      </w:r>
      <w:proofErr w:type="gramEnd"/>
      <w:r w:rsidRPr="00EF2CAE">
        <w:t xml:space="preserve"> that </w:t>
      </w:r>
      <w:r w:rsidR="007171B7" w:rsidRPr="00EF2CAE">
        <w:t>was</w:t>
      </w:r>
      <w:r w:rsidRPr="00EF2CAE">
        <w:t xml:space="preserve"> used, the boards </w:t>
      </w:r>
      <w:r w:rsidR="003A1F5C" w:rsidRPr="00EF2CAE">
        <w:t>were not</w:t>
      </w:r>
      <w:r w:rsidRPr="00EF2CAE">
        <w:t xml:space="preserve"> able to function as expected. </w:t>
      </w:r>
      <w:r w:rsidR="00D3351B" w:rsidRPr="00EF2CAE">
        <w:t xml:space="preserve">It was found that </w:t>
      </w:r>
      <w:proofErr w:type="spellStart"/>
      <w:r w:rsidR="000649FD" w:rsidRPr="00EF2CAE">
        <w:t>its</w:t>
      </w:r>
      <w:proofErr w:type="spellEnd"/>
      <w:r w:rsidR="000649FD" w:rsidRPr="00EF2CAE">
        <w:t xml:space="preserve"> possible to </w:t>
      </w:r>
      <w:r w:rsidR="00D3351B" w:rsidRPr="00EF2CAE">
        <w:t>read</w:t>
      </w:r>
      <w:r w:rsidR="000649FD" w:rsidRPr="00EF2CAE">
        <w:t xml:space="preserve"> from the CLRC663 chip on the board</w:t>
      </w:r>
      <w:r w:rsidR="00612425" w:rsidRPr="00EF2CAE">
        <w:t>. However,</w:t>
      </w:r>
      <w:r w:rsidR="00D3351B" w:rsidRPr="00EF2CAE">
        <w:t xml:space="preserve"> the </w:t>
      </w:r>
      <w:r w:rsidR="008971DF" w:rsidRPr="00EF2CAE">
        <w:t>registers from the chip</w:t>
      </w:r>
      <w:r w:rsidR="00736204" w:rsidRPr="00EF2CAE">
        <w:t xml:space="preserve"> are set with default 1’s and 0’s</w:t>
      </w:r>
      <w:r w:rsidR="00E64B4C" w:rsidRPr="00EF2CAE">
        <w:t xml:space="preserve">. </w:t>
      </w:r>
      <w:proofErr w:type="gramStart"/>
      <w:r w:rsidR="00407BBF" w:rsidRPr="00EF2CAE">
        <w:t>In order</w:t>
      </w:r>
      <w:r w:rsidR="00E64B4C" w:rsidRPr="00EF2CAE">
        <w:t xml:space="preserve"> to</w:t>
      </w:r>
      <w:proofErr w:type="gramEnd"/>
      <w:r w:rsidR="00E64B4C" w:rsidRPr="00EF2CAE">
        <w:t xml:space="preserve"> program the chip with its intended values, </w:t>
      </w:r>
      <w:r w:rsidR="00A8332D" w:rsidRPr="00EF2CAE">
        <w:t>a</w:t>
      </w:r>
      <w:r w:rsidR="001D0CB7" w:rsidRPr="00EF2CAE">
        <w:t xml:space="preserve"> Clev663BM</w:t>
      </w:r>
      <w:r w:rsidR="00DE3826" w:rsidRPr="00EF2CAE">
        <w:t xml:space="preserve"> Programming board would be required to import the program onto our chips. </w:t>
      </w:r>
      <w:r w:rsidRPr="00EF2CAE">
        <w:t>If</w:t>
      </w:r>
      <w:r w:rsidR="007719CF" w:rsidRPr="00EF2CAE">
        <w:t xml:space="preserve"> there was</w:t>
      </w:r>
      <w:r w:rsidRPr="00EF2CAE">
        <w:t xml:space="preserve"> </w:t>
      </w:r>
      <w:r w:rsidR="00C7267F" w:rsidRPr="00EF2CAE">
        <w:t>more</w:t>
      </w:r>
      <w:r w:rsidRPr="00EF2CAE">
        <w:t xml:space="preserve"> time to debug these boards and possibly rework the design itself, </w:t>
      </w:r>
      <w:r w:rsidR="00C7267F" w:rsidRPr="00EF2CAE">
        <w:t>there could have been</w:t>
      </w:r>
      <w:r w:rsidRPr="00EF2CAE">
        <w:t xml:space="preserve"> a better opportunity to make </w:t>
      </w:r>
      <w:proofErr w:type="gramStart"/>
      <w:r w:rsidRPr="00EF2CAE">
        <w:t>a</w:t>
      </w:r>
      <w:proofErr w:type="gramEnd"/>
      <w:r w:rsidRPr="00EF2CAE">
        <w:t xml:space="preserve"> </w:t>
      </w:r>
      <w:r w:rsidR="00C87DAC" w:rsidRPr="00EF2CAE">
        <w:t xml:space="preserve">immediately </w:t>
      </w:r>
      <w:r w:rsidR="00482F55" w:rsidRPr="00EF2CAE">
        <w:t>functioning</w:t>
      </w:r>
      <w:r w:rsidRPr="00EF2CAE">
        <w:t xml:space="preserve"> board that works as </w:t>
      </w:r>
      <w:r w:rsidR="00211C4D" w:rsidRPr="00EF2CAE">
        <w:t>the</w:t>
      </w:r>
      <w:r w:rsidRPr="00EF2CAE">
        <w:t xml:space="preserve"> simulations show they </w:t>
      </w:r>
      <w:r w:rsidR="001A3121" w:rsidRPr="00EF2CAE">
        <w:t>sh</w:t>
      </w:r>
      <w:r w:rsidRPr="00EF2CAE">
        <w:t>ould.</w:t>
      </w:r>
    </w:p>
    <w:p w14:paraId="0B94ED2F" w14:textId="70A23CC6" w:rsidR="00970061" w:rsidRPr="00EF2CAE" w:rsidRDefault="00114F76" w:rsidP="00BC12FF">
      <w:r w:rsidRPr="00EF2CAE">
        <w:tab/>
      </w:r>
      <w:r w:rsidR="001F2D6D" w:rsidRPr="00EF2CAE">
        <w:t>Another large issue was</w:t>
      </w:r>
      <w:r w:rsidRPr="00EF2CAE">
        <w:t xml:space="preserve"> encountered with JLCPCB when </w:t>
      </w:r>
      <w:r w:rsidR="001F2D6D" w:rsidRPr="00EF2CAE">
        <w:t xml:space="preserve">the </w:t>
      </w:r>
      <w:r w:rsidRPr="00EF2CAE">
        <w:t xml:space="preserve">custom </w:t>
      </w:r>
      <w:r w:rsidR="001F2D6D" w:rsidRPr="00EF2CAE">
        <w:t>motherboard was</w:t>
      </w:r>
      <w:r w:rsidRPr="00EF2CAE">
        <w:t xml:space="preserve"> ordered. JLCPCB incorrectly placed a lot of the IC’s and microchips that were present on the board</w:t>
      </w:r>
      <w:r w:rsidR="003152C4" w:rsidRPr="00EF2CAE">
        <w:t xml:space="preserve"> d</w:t>
      </w:r>
      <w:r w:rsidRPr="00EF2CAE">
        <w:t xml:space="preserve">ue to the naming conventions that </w:t>
      </w:r>
      <w:r w:rsidR="003152C4" w:rsidRPr="00EF2CAE">
        <w:t>were</w:t>
      </w:r>
      <w:r w:rsidRPr="00EF2CAE">
        <w:t xml:space="preserve"> used; the manufacturer incorrectly assumed that a lot of the parts had an orientation that did</w:t>
      </w:r>
      <w:r w:rsidR="00490B0D" w:rsidRPr="00EF2CAE">
        <w:t xml:space="preserve"> no</w:t>
      </w:r>
      <w:r w:rsidRPr="00EF2CAE">
        <w:t xml:space="preserve">t matter. This led to the board not functioning as expected and being completely unusable with </w:t>
      </w:r>
      <w:r w:rsidR="00AB622F" w:rsidRPr="00EF2CAE">
        <w:t>the</w:t>
      </w:r>
      <w:r w:rsidRPr="00EF2CAE">
        <w:t xml:space="preserve"> project. If more time was </w:t>
      </w:r>
      <w:r w:rsidR="00626277" w:rsidRPr="00EF2CAE">
        <w:t>available</w:t>
      </w:r>
      <w:r w:rsidRPr="00EF2CAE">
        <w:t xml:space="preserve">, </w:t>
      </w:r>
      <w:r w:rsidR="00F7261E" w:rsidRPr="00EF2CAE">
        <w:t xml:space="preserve">more </w:t>
      </w:r>
      <w:r w:rsidR="00A97B4A" w:rsidRPr="00EF2CAE">
        <w:t>testing could</w:t>
      </w:r>
      <w:r w:rsidRPr="00EF2CAE">
        <w:t xml:space="preserve"> be </w:t>
      </w:r>
      <w:r w:rsidR="00A97B4A" w:rsidRPr="00EF2CAE">
        <w:t>done</w:t>
      </w:r>
      <w:r w:rsidRPr="00EF2CAE">
        <w:t xml:space="preserve"> to debug these boards and fix a multitude of the issues that are present.</w:t>
      </w:r>
    </w:p>
    <w:p w14:paraId="22B4C758" w14:textId="77777777" w:rsidR="000F4210" w:rsidRPr="00EF2CAE" w:rsidRDefault="000F4210" w:rsidP="00BC12FF">
      <w:pPr>
        <w:rPr>
          <w:b/>
          <w:bCs/>
        </w:rPr>
      </w:pPr>
    </w:p>
    <w:p w14:paraId="2067008A" w14:textId="66310D8D" w:rsidR="00BC12FF" w:rsidRPr="00EF2CAE" w:rsidRDefault="00BC12FF" w:rsidP="00BC12FF">
      <w:pPr>
        <w:rPr>
          <w:b/>
          <w:bCs/>
        </w:rPr>
      </w:pPr>
      <w:r w:rsidRPr="00EF2CAE">
        <w:rPr>
          <w:b/>
          <w:bCs/>
        </w:rPr>
        <w:t>3D Modeling</w:t>
      </w:r>
    </w:p>
    <w:p w14:paraId="6A5503A1" w14:textId="3F2BC7E3" w:rsidR="00BC12FF" w:rsidRPr="00EF2CAE" w:rsidRDefault="00BC12FF" w:rsidP="00925C89">
      <w:pPr>
        <w:ind w:firstLine="202"/>
      </w:pPr>
      <w:r w:rsidRPr="00EF2CAE">
        <w:t xml:space="preserve">While the PCBs were being made in Altium, </w:t>
      </w:r>
      <w:r w:rsidR="00632695" w:rsidRPr="00EF2CAE">
        <w:t xml:space="preserve">work </w:t>
      </w:r>
      <w:r w:rsidR="00EF2B29" w:rsidRPr="00EF2CAE">
        <w:t>also began</w:t>
      </w:r>
      <w:r w:rsidRPr="00EF2CAE">
        <w:t xml:space="preserve"> on the necessary housing in which the NFC antennas would rest in. </w:t>
      </w:r>
      <w:r w:rsidR="00EF2B29" w:rsidRPr="00EF2CAE">
        <w:t>The</w:t>
      </w:r>
      <w:r w:rsidRPr="00EF2CAE">
        <w:t xml:space="preserve"> plan was for the amiibo figures to have a visually appealing shelf-like housing</w:t>
      </w:r>
      <w:r w:rsidR="00643564" w:rsidRPr="00EF2CAE">
        <w:t>,</w:t>
      </w:r>
      <w:r w:rsidRPr="00EF2CAE">
        <w:t xml:space="preserve"> so they wouldn’t just be resting on a large </w:t>
      </w:r>
      <w:r w:rsidR="00826E08" w:rsidRPr="00EF2CAE">
        <w:t>PCB</w:t>
      </w:r>
      <w:r w:rsidRPr="00EF2CAE">
        <w:t xml:space="preserve"> with a bunch of wires visible</w:t>
      </w:r>
      <w:r w:rsidR="00826E08" w:rsidRPr="00EF2CAE">
        <w:t xml:space="preserve"> to the user</w:t>
      </w:r>
      <w:r w:rsidRPr="00EF2CAE">
        <w:t xml:space="preserve">. </w:t>
      </w:r>
    </w:p>
    <w:p w14:paraId="1AE23FED" w14:textId="77777777" w:rsidR="0040727A" w:rsidRPr="00EF2CAE" w:rsidRDefault="00BC12FF" w:rsidP="00925C89">
      <w:pPr>
        <w:ind w:firstLine="202"/>
      </w:pPr>
      <w:r w:rsidRPr="00EF2CAE">
        <w:t>The original prototype consisted of 11 individual files that would need to be printed to complete one full shelf. The general concept was that the</w:t>
      </w:r>
      <w:r w:rsidR="003C58F8" w:rsidRPr="00EF2CAE">
        <w:t xml:space="preserve"> amiibo</w:t>
      </w:r>
      <w:r w:rsidR="00232331" w:rsidRPr="00EF2CAE">
        <w:t xml:space="preserve"> were to </w:t>
      </w:r>
      <w:r w:rsidRPr="00EF2CAE">
        <w:t>be a slot</w:t>
      </w:r>
      <w:r w:rsidR="00232331" w:rsidRPr="00EF2CAE">
        <w:t>ted</w:t>
      </w:r>
      <w:r w:rsidRPr="00EF2CAE">
        <w:t xml:space="preserve"> in</w:t>
      </w:r>
      <w:r w:rsidR="00232331" w:rsidRPr="00EF2CAE">
        <w:t xml:space="preserve">to </w:t>
      </w:r>
      <w:r w:rsidR="00EA6888" w:rsidRPr="00EF2CAE">
        <w:t xml:space="preserve">the shelf </w:t>
      </w:r>
      <w:r w:rsidR="003C58F8" w:rsidRPr="00EF2CAE">
        <w:t xml:space="preserve">and </w:t>
      </w:r>
      <w:r w:rsidRPr="00EF2CAE">
        <w:t xml:space="preserve">rest in </w:t>
      </w:r>
      <w:r w:rsidR="003C58F8" w:rsidRPr="00EF2CAE">
        <w:t xml:space="preserve">place while </w:t>
      </w:r>
      <w:r w:rsidR="00D86AB2" w:rsidRPr="00EF2CAE">
        <w:t>lighting up LEDs</w:t>
      </w:r>
      <w:r w:rsidRPr="00EF2CAE">
        <w:t xml:space="preserve"> that would </w:t>
      </w:r>
      <w:r w:rsidR="00D86AB2" w:rsidRPr="00EF2CAE">
        <w:t>correspond to the data being read from the amiibo</w:t>
      </w:r>
      <w:r w:rsidRPr="00EF2CAE">
        <w:t xml:space="preserve">. </w:t>
      </w:r>
      <w:r w:rsidR="004076FF" w:rsidRPr="00EF2CAE">
        <w:t xml:space="preserve">The shelf was </w:t>
      </w:r>
      <w:r w:rsidRPr="00EF2CAE">
        <w:t>also made t</w:t>
      </w:r>
      <w:r w:rsidR="004076FF" w:rsidRPr="00EF2CAE">
        <w:t xml:space="preserve">o be </w:t>
      </w:r>
      <w:r w:rsidRPr="00EF2CAE">
        <w:t xml:space="preserve">easily constructable </w:t>
      </w:r>
      <w:r w:rsidR="0040727A" w:rsidRPr="00EF2CAE">
        <w:t xml:space="preserve">by hand </w:t>
      </w:r>
      <w:r w:rsidRPr="00EF2CAE">
        <w:t>without the need for any tools</w:t>
      </w:r>
      <w:r w:rsidR="00A502FC" w:rsidRPr="00EF2CAE">
        <w:t>.</w:t>
      </w:r>
      <w:r w:rsidRPr="00EF2CAE">
        <w:t xml:space="preserve"> </w:t>
      </w:r>
      <w:r w:rsidR="00A502FC" w:rsidRPr="00EF2CAE">
        <w:t>T</w:t>
      </w:r>
      <w:r w:rsidRPr="00EF2CAE">
        <w:t xml:space="preserve">his </w:t>
      </w:r>
      <w:r w:rsidR="00C13E43" w:rsidRPr="00EF2CAE">
        <w:t>was</w:t>
      </w:r>
      <w:r w:rsidR="005B4853" w:rsidRPr="00EF2CAE">
        <w:t xml:space="preserve"> t</w:t>
      </w:r>
      <w:r w:rsidR="00EC6D51" w:rsidRPr="00EF2CAE">
        <w:t>o make</w:t>
      </w:r>
      <w:r w:rsidRPr="00EF2CAE">
        <w:t xml:space="preserve"> disassembl</w:t>
      </w:r>
      <w:r w:rsidR="00EC6D51" w:rsidRPr="00EF2CAE">
        <w:t>y</w:t>
      </w:r>
      <w:r w:rsidRPr="00EF2CAE">
        <w:t xml:space="preserve"> </w:t>
      </w:r>
      <w:r w:rsidR="00EC6D51" w:rsidRPr="00EF2CAE">
        <w:t>faster in</w:t>
      </w:r>
      <w:r w:rsidR="0040727A" w:rsidRPr="00EF2CAE">
        <w:t xml:space="preserve"> </w:t>
      </w:r>
      <w:r w:rsidR="00EC6D51" w:rsidRPr="00EF2CAE">
        <w:t xml:space="preserve">case </w:t>
      </w:r>
      <w:r w:rsidRPr="00EF2CAE">
        <w:t>a shelf</w:t>
      </w:r>
      <w:r w:rsidR="00EC6D51" w:rsidRPr="00EF2CAE">
        <w:t xml:space="preserve"> had an issue</w:t>
      </w:r>
      <w:r w:rsidRPr="00EF2CAE">
        <w:t xml:space="preserve">. </w:t>
      </w:r>
      <w:r w:rsidR="008F0FA6" w:rsidRPr="00EF2CAE">
        <w:t>The</w:t>
      </w:r>
      <w:r w:rsidRPr="00EF2CAE">
        <w:t xml:space="preserve"> shelf parts slid on and off easily and constrained the shelf in a physically secure</w:t>
      </w:r>
      <w:r w:rsidR="00701E8B" w:rsidRPr="00EF2CAE">
        <w:t xml:space="preserve"> way</w:t>
      </w:r>
      <w:r w:rsidRPr="00EF2CAE">
        <w:t>.</w:t>
      </w:r>
      <w:r w:rsidR="00C968C1" w:rsidRPr="00EF2CAE">
        <w:t xml:space="preserve"> </w:t>
      </w:r>
    </w:p>
    <w:p w14:paraId="1ADB0E28" w14:textId="5C717747" w:rsidR="00D60455" w:rsidRPr="00EF2CAE" w:rsidRDefault="00C968C1" w:rsidP="00925C89">
      <w:pPr>
        <w:ind w:firstLine="202"/>
      </w:pPr>
      <w:r w:rsidRPr="00EF2CAE">
        <w:t>While printing, some of the parts w</w:t>
      </w:r>
      <w:r w:rsidR="00A8370F" w:rsidRPr="00EF2CAE">
        <w:t>ere</w:t>
      </w:r>
      <w:r w:rsidRPr="00EF2CAE">
        <w:t xml:space="preserve"> extremely thin, </w:t>
      </w:r>
      <w:r w:rsidR="005538D8" w:rsidRPr="00EF2CAE">
        <w:t>which</w:t>
      </w:r>
      <w:r w:rsidRPr="00EF2CAE">
        <w:t xml:space="preserve"> led to warping </w:t>
      </w:r>
      <w:r w:rsidR="00BE1D3A" w:rsidRPr="00EF2CAE">
        <w:t xml:space="preserve">issues </w:t>
      </w:r>
      <w:r w:rsidRPr="00EF2CAE">
        <w:t>for longer prints</w:t>
      </w:r>
      <w:r w:rsidR="00EE66A2" w:rsidRPr="00EF2CAE">
        <w:t>.</w:t>
      </w:r>
      <w:r w:rsidRPr="00EF2CAE">
        <w:t xml:space="preserve"> </w:t>
      </w:r>
      <w:r w:rsidR="00EE66A2" w:rsidRPr="00EF2CAE">
        <w:t>This caused</w:t>
      </w:r>
      <w:r w:rsidRPr="00EF2CAE">
        <w:t xml:space="preserve"> many prints to fail </w:t>
      </w:r>
      <w:r w:rsidR="00BE1D3A" w:rsidRPr="00EF2CAE">
        <w:t xml:space="preserve">in early </w:t>
      </w:r>
      <w:r w:rsidR="009C33EB" w:rsidRPr="00EF2CAE">
        <w:t>design stages</w:t>
      </w:r>
      <w:r w:rsidRPr="00EF2CAE">
        <w:t xml:space="preserve">. </w:t>
      </w:r>
      <w:r w:rsidR="002547A1" w:rsidRPr="00EF2CAE">
        <w:t>O</w:t>
      </w:r>
      <w:r w:rsidRPr="00EF2CAE">
        <w:t xml:space="preserve">riginally </w:t>
      </w:r>
      <w:r w:rsidR="00756532" w:rsidRPr="00EF2CAE">
        <w:t xml:space="preserve">the </w:t>
      </w:r>
      <w:r w:rsidR="00802851" w:rsidRPr="00EF2CAE">
        <w:t>project</w:t>
      </w:r>
      <w:r w:rsidR="00756532" w:rsidRPr="00EF2CAE">
        <w:t xml:space="preserve"> was </w:t>
      </w:r>
      <w:r w:rsidRPr="00EF2CAE">
        <w:t>u</w:t>
      </w:r>
      <w:r w:rsidR="0099144B" w:rsidRPr="00EF2CAE">
        <w:t xml:space="preserve">tilizing a personal </w:t>
      </w:r>
      <w:r w:rsidRPr="00EF2CAE">
        <w:t xml:space="preserve">3D printer to </w:t>
      </w:r>
      <w:r w:rsidR="008E16A9" w:rsidRPr="00EF2CAE">
        <w:t>print the needed parts</w:t>
      </w:r>
      <w:r w:rsidR="00B57C59" w:rsidRPr="00EF2CAE">
        <w:t>,</w:t>
      </w:r>
      <w:r w:rsidR="009C33EB" w:rsidRPr="00EF2CAE">
        <w:t xml:space="preserve"> but t</w:t>
      </w:r>
      <w:r w:rsidR="00C5029A" w:rsidRPr="00EF2CAE">
        <w:t>his</w:t>
      </w:r>
      <w:r w:rsidRPr="00EF2CAE">
        <w:t xml:space="preserve"> constrained </w:t>
      </w:r>
      <w:r w:rsidR="00D80476" w:rsidRPr="00EF2CAE">
        <w:t>the timeframe</w:t>
      </w:r>
      <w:r w:rsidR="00B57C59" w:rsidRPr="00EF2CAE">
        <w:t xml:space="preserve"> of the project</w:t>
      </w:r>
      <w:r w:rsidR="00D80476" w:rsidRPr="00EF2CAE">
        <w:t xml:space="preserve"> as the prints were inconsistent and took quite a while to print</w:t>
      </w:r>
      <w:r w:rsidRPr="00EF2CAE">
        <w:t xml:space="preserve">. </w:t>
      </w:r>
      <w:r w:rsidR="00B57C59" w:rsidRPr="00EF2CAE">
        <w:t>The</w:t>
      </w:r>
      <w:r w:rsidR="007C5C21" w:rsidRPr="00EF2CAE">
        <w:t xml:space="preserve"> group was</w:t>
      </w:r>
      <w:r w:rsidRPr="00EF2CAE">
        <w:t xml:space="preserve"> </w:t>
      </w:r>
      <w:r w:rsidR="00B57C59" w:rsidRPr="00EF2CAE">
        <w:t>later</w:t>
      </w:r>
      <w:r w:rsidRPr="00EF2CAE">
        <w:t xml:space="preserve"> informed about the printing lab on campus and</w:t>
      </w:r>
      <w:r w:rsidR="007C5C21" w:rsidRPr="00EF2CAE">
        <w:t xml:space="preserve"> all 3</w:t>
      </w:r>
      <w:r w:rsidR="00D80476" w:rsidRPr="00EF2CAE">
        <w:t>D</w:t>
      </w:r>
      <w:r w:rsidR="007C5C21" w:rsidRPr="00EF2CAE">
        <w:t xml:space="preserve"> printed parts for capstone were supposed to be printed in the lab</w:t>
      </w:r>
      <w:r w:rsidRPr="00EF2CAE">
        <w:t xml:space="preserve">. </w:t>
      </w:r>
      <w:r w:rsidR="007919F9" w:rsidRPr="00EF2CAE">
        <w:t>The</w:t>
      </w:r>
      <w:r w:rsidR="00D810BC" w:rsidRPr="00EF2CAE">
        <w:t xml:space="preserve"> prints had been changed to </w:t>
      </w:r>
      <w:r w:rsidR="00E23CF9" w:rsidRPr="00EF2CAE">
        <w:t>be made</w:t>
      </w:r>
      <w:r w:rsidR="00D810BC" w:rsidRPr="00EF2CAE">
        <w:t xml:space="preserve"> easier by the time </w:t>
      </w:r>
      <w:r w:rsidR="00835111" w:rsidRPr="00EF2CAE">
        <w:t xml:space="preserve">the printing restrictions were </w:t>
      </w:r>
      <w:r w:rsidR="007919F9" w:rsidRPr="00EF2CAE">
        <w:t>introduced</w:t>
      </w:r>
      <w:r w:rsidR="00835111" w:rsidRPr="00EF2CAE">
        <w:t>, so the</w:t>
      </w:r>
      <w:r w:rsidRPr="00EF2CAE">
        <w:t xml:space="preserve"> design </w:t>
      </w:r>
      <w:r w:rsidR="00F56DC0" w:rsidRPr="00EF2CAE">
        <w:t>had been refined by removing</w:t>
      </w:r>
      <w:r w:rsidRPr="00EF2CAE">
        <w:t xml:space="preserve"> redundant</w:t>
      </w:r>
      <w:r w:rsidR="00F56DC0" w:rsidRPr="00EF2CAE">
        <w:t xml:space="preserve"> parts</w:t>
      </w:r>
      <w:r w:rsidRPr="00EF2CAE">
        <w:t xml:space="preserve"> and </w:t>
      </w:r>
      <w:r w:rsidR="007919F9" w:rsidRPr="00EF2CAE">
        <w:t>making</w:t>
      </w:r>
      <w:r w:rsidRPr="00EF2CAE">
        <w:t xml:space="preserve"> existing parts more robust </w:t>
      </w:r>
      <w:r w:rsidR="00607D1E" w:rsidRPr="00EF2CAE">
        <w:t>to avoid warping.</w:t>
      </w:r>
      <w:r w:rsidRPr="00EF2CAE">
        <w:t xml:space="preserve"> While printing, </w:t>
      </w:r>
      <w:r w:rsidR="00607D1E" w:rsidRPr="00EF2CAE">
        <w:t xml:space="preserve">the group </w:t>
      </w:r>
      <w:r w:rsidRPr="00EF2CAE">
        <w:t>also encountered some issues with removing supports in very tightly cramped places</w:t>
      </w:r>
      <w:r w:rsidR="00607D1E" w:rsidRPr="00EF2CAE">
        <w:t>,</w:t>
      </w:r>
      <w:r w:rsidRPr="00EF2CAE">
        <w:t xml:space="preserve"> so</w:t>
      </w:r>
      <w:r w:rsidR="00607D1E" w:rsidRPr="00EF2CAE">
        <w:t xml:space="preserve"> the files were changed to remove</w:t>
      </w:r>
      <w:r w:rsidRPr="00EF2CAE">
        <w:t xml:space="preserve"> any instance that would create supports that were troubling to remove.  </w:t>
      </w:r>
    </w:p>
    <w:p w14:paraId="432A8C85" w14:textId="77777777" w:rsidR="00D74606" w:rsidRDefault="00315263" w:rsidP="00D74606">
      <w:pPr>
        <w:ind w:firstLine="202"/>
        <w:rPr>
          <w:noProof/>
        </w:rPr>
      </w:pPr>
      <w:r w:rsidRPr="00EF2CAE">
        <w:t xml:space="preserve">The second prototype </w:t>
      </w:r>
      <w:r w:rsidR="000346CF" w:rsidRPr="00EF2CAE">
        <w:t>featured</w:t>
      </w:r>
      <w:r w:rsidRPr="00EF2CAE">
        <w:t xml:space="preserve"> a slot for a photo resistor </w:t>
      </w:r>
      <w:r w:rsidR="005E140A" w:rsidRPr="00EF2CAE">
        <w:t xml:space="preserve">to activate/deactivate an NFC antenna </w:t>
      </w:r>
      <w:r w:rsidRPr="00EF2CAE">
        <w:t xml:space="preserve">and a slot for the NFC </w:t>
      </w:r>
      <w:r w:rsidR="000346CF" w:rsidRPr="00EF2CAE">
        <w:t xml:space="preserve">antenna </w:t>
      </w:r>
      <w:r w:rsidRPr="00EF2CAE">
        <w:t xml:space="preserve">boards </w:t>
      </w:r>
      <w:r w:rsidR="005E140A" w:rsidRPr="00EF2CAE">
        <w:t>to rest under where the amiibo would sit</w:t>
      </w:r>
      <w:r w:rsidRPr="00EF2CAE">
        <w:t>.</w:t>
      </w:r>
      <w:r w:rsidR="000346CF" w:rsidRPr="00EF2CAE">
        <w:t xml:space="preserve"> After designing this prototype</w:t>
      </w:r>
      <w:r w:rsidR="008D7749" w:rsidRPr="00EF2CAE">
        <w:t>,</w:t>
      </w:r>
      <w:r w:rsidR="00957B66" w:rsidRPr="00EF2CAE">
        <w:t xml:space="preserve"> </w:t>
      </w:r>
      <w:r w:rsidR="008D7749" w:rsidRPr="00EF2CAE">
        <w:t>the final design was fabricated at the</w:t>
      </w:r>
      <w:r w:rsidR="00957B66" w:rsidRPr="00EF2CAE">
        <w:t xml:space="preserve"> print</w:t>
      </w:r>
      <w:r w:rsidR="008D7749" w:rsidRPr="00EF2CAE">
        <w:t xml:space="preserve"> lab and the design was constructed</w:t>
      </w:r>
      <w:r w:rsidR="00957B66" w:rsidRPr="00EF2CAE">
        <w:t xml:space="preserve">. </w:t>
      </w:r>
      <w:r w:rsidR="001D1A2D" w:rsidRPr="00EF2CAE">
        <w:t xml:space="preserve">Testing began after the final design was constructed to test out the capabilities of the </w:t>
      </w:r>
      <w:r w:rsidR="005E0DD6" w:rsidRPr="00EF2CAE">
        <w:t xml:space="preserve">NFC antennas in conjunction with the Arduino Mega </w:t>
      </w:r>
      <w:r w:rsidR="00294902" w:rsidRPr="00EF2CAE">
        <w:t>as well</w:t>
      </w:r>
      <w:r w:rsidR="00294902" w:rsidRPr="00D74606">
        <w:t xml:space="preserve"> as making sure that everything was functioning as expected</w:t>
      </w:r>
      <w:r w:rsidR="006E487B" w:rsidRPr="00D74606">
        <w:t xml:space="preserve">. During this phase, minor design adjustments were made to increase </w:t>
      </w:r>
      <w:r w:rsidR="00535854" w:rsidRPr="00D74606">
        <w:t>the</w:t>
      </w:r>
      <w:r w:rsidR="006E487B" w:rsidRPr="00D74606">
        <w:t xml:space="preserve"> efficiency of the system and ensure tha</w:t>
      </w:r>
      <w:r w:rsidR="00096CB3" w:rsidRPr="00D74606">
        <w:t xml:space="preserve">t it was as </w:t>
      </w:r>
      <w:r w:rsidR="00D74606" w:rsidRPr="00D74606">
        <w:t>“</w:t>
      </w:r>
      <w:r w:rsidR="00096CB3" w:rsidRPr="00D74606">
        <w:t>end-user proof</w:t>
      </w:r>
      <w:r w:rsidR="00D74606" w:rsidRPr="00D74606">
        <w:t>”</w:t>
      </w:r>
      <w:r w:rsidR="00096CB3" w:rsidRPr="00D74606">
        <w:t xml:space="preserve"> as possible.</w:t>
      </w:r>
      <w:r w:rsidR="00471DD4" w:rsidRPr="00471DD4">
        <w:rPr>
          <w:noProof/>
        </w:rPr>
        <w:t xml:space="preserve"> </w:t>
      </w:r>
    </w:p>
    <w:p w14:paraId="7D039741" w14:textId="26DB8948" w:rsidR="007D2635" w:rsidRDefault="007D2635" w:rsidP="00D74606">
      <w:pPr>
        <w:ind w:firstLine="202"/>
      </w:pPr>
    </w:p>
    <w:p w14:paraId="6FF886B4" w14:textId="77777777" w:rsidR="00D74606" w:rsidRPr="00D74606" w:rsidRDefault="00D74606" w:rsidP="00D74606">
      <w:pPr>
        <w:ind w:firstLine="202"/>
      </w:pPr>
    </w:p>
    <w:p w14:paraId="14235C07" w14:textId="77777777" w:rsidR="00D74606" w:rsidRDefault="00D74606" w:rsidP="008624CB">
      <w:pPr>
        <w:rPr>
          <w:b/>
          <w:bCs/>
        </w:rPr>
      </w:pPr>
    </w:p>
    <w:p w14:paraId="267A4540" w14:textId="77777777" w:rsidR="00D74606" w:rsidRDefault="000705B6" w:rsidP="008624CB">
      <w:pPr>
        <w:rPr>
          <w:b/>
          <w:bCs/>
        </w:rPr>
      </w:pPr>
      <w:r>
        <w:rPr>
          <w:noProof/>
        </w:rPr>
        <w:pict w14:anchorId="5C92452F">
          <v:shape id="_x0000_s2052" type="#_x0000_t75" style="position:absolute;margin-left:-3.6pt;margin-top:19.2pt;width:244.8pt;height:120.6pt;z-index:-251658238;visibility:visible" wrapcoords="-66 0 -66 21466 21600 21466 21600 0 -66 0">
            <v:imagedata r:id="rId10" o:title=""/>
            <w10:wrap type="tight"/>
          </v:shape>
        </w:pict>
      </w:r>
    </w:p>
    <w:p w14:paraId="35930D25" w14:textId="256172B5" w:rsidR="008624CB" w:rsidRDefault="008624CB" w:rsidP="008624CB">
      <w:pPr>
        <w:rPr>
          <w:b/>
          <w:bCs/>
        </w:rPr>
      </w:pPr>
      <w:r>
        <w:rPr>
          <w:b/>
          <w:bCs/>
        </w:rPr>
        <w:t>Arduino Software</w:t>
      </w:r>
    </w:p>
    <w:p w14:paraId="656C1CB4" w14:textId="797530D1" w:rsidR="008624CB" w:rsidRPr="00D71A34" w:rsidRDefault="008624CB" w:rsidP="008624CB">
      <w:r>
        <w:rPr>
          <w:b/>
          <w:bCs/>
        </w:rPr>
        <w:tab/>
      </w:r>
      <w:r w:rsidR="00182D58" w:rsidRPr="00D71A34">
        <w:t>During</w:t>
      </w:r>
      <w:r w:rsidRPr="00D71A34">
        <w:t xml:space="preserve"> the planning stages for </w:t>
      </w:r>
      <w:r w:rsidR="0067410A" w:rsidRPr="00D71A34">
        <w:t>the</w:t>
      </w:r>
      <w:r w:rsidRPr="00D71A34">
        <w:t xml:space="preserve"> software, </w:t>
      </w:r>
      <w:r w:rsidR="00EF4088" w:rsidRPr="00D71A34">
        <w:t>it was</w:t>
      </w:r>
      <w:r w:rsidRPr="00D71A34">
        <w:t xml:space="preserve"> determined that storage space would be an issue due to the large number of figurines </w:t>
      </w:r>
      <w:r w:rsidR="000C5FE0" w:rsidRPr="00D71A34">
        <w:t>the</w:t>
      </w:r>
      <w:r w:rsidRPr="00D71A34">
        <w:t xml:space="preserve"> software </w:t>
      </w:r>
      <w:r w:rsidR="00A97701" w:rsidRPr="00D71A34">
        <w:t>needed</w:t>
      </w:r>
      <w:r w:rsidRPr="00D71A34">
        <w:t xml:space="preserve"> to be compatible with. </w:t>
      </w:r>
      <w:r w:rsidR="00A97701" w:rsidRPr="00D71A34">
        <w:t xml:space="preserve">It was </w:t>
      </w:r>
      <w:r w:rsidRPr="00D71A34">
        <w:t xml:space="preserve">also </w:t>
      </w:r>
      <w:r w:rsidR="00A97701" w:rsidRPr="00D71A34">
        <w:t>determined</w:t>
      </w:r>
      <w:r w:rsidRPr="00D71A34">
        <w:t xml:space="preserve"> early on that an Arduino-based motherboard </w:t>
      </w:r>
      <w:r w:rsidR="00A97701" w:rsidRPr="00D71A34">
        <w:t>would be used</w:t>
      </w:r>
      <w:r w:rsidRPr="00D71A34">
        <w:t xml:space="preserve"> </w:t>
      </w:r>
      <w:r w:rsidR="00A97701" w:rsidRPr="00D71A34">
        <w:t>for the</w:t>
      </w:r>
      <w:r w:rsidRPr="00D71A34">
        <w:t xml:space="preserve"> microcontroller</w:t>
      </w:r>
      <w:r w:rsidR="005652E3" w:rsidRPr="00D71A34">
        <w:t xml:space="preserve"> to </w:t>
      </w:r>
      <w:r w:rsidR="003A55AB" w:rsidRPr="00D71A34">
        <w:t>control</w:t>
      </w:r>
      <w:r w:rsidR="005652E3" w:rsidRPr="00D71A34">
        <w:t xml:space="preserve"> this entire project</w:t>
      </w:r>
      <w:r w:rsidRPr="00D71A34">
        <w:t xml:space="preserve">, as this was a device that </w:t>
      </w:r>
      <w:r w:rsidR="00D32639" w:rsidRPr="00D71A34">
        <w:t>the team had</w:t>
      </w:r>
      <w:r w:rsidRPr="00D71A34">
        <w:t xml:space="preserve"> familiar</w:t>
      </w:r>
      <w:r w:rsidR="00D32639" w:rsidRPr="00D71A34">
        <w:t>ity</w:t>
      </w:r>
      <w:r w:rsidRPr="00D71A34">
        <w:t xml:space="preserve"> with. Th</w:t>
      </w:r>
      <w:r w:rsidR="00A53513" w:rsidRPr="00D71A34">
        <w:t xml:space="preserve">e </w:t>
      </w:r>
      <w:r w:rsidR="003A55AB" w:rsidRPr="00D71A34">
        <w:t>storage needs</w:t>
      </w:r>
      <w:r w:rsidRPr="00D71A34">
        <w:t xml:space="preserve"> </w:t>
      </w:r>
      <w:r w:rsidR="00A53513" w:rsidRPr="00D71A34">
        <w:t>requir</w:t>
      </w:r>
      <w:r w:rsidR="009C7550" w:rsidRPr="00D71A34">
        <w:t>e</w:t>
      </w:r>
      <w:r w:rsidR="00CB3AF5" w:rsidRPr="00D71A34">
        <w:t>d</w:t>
      </w:r>
      <w:r w:rsidRPr="00D71A34">
        <w:t xml:space="preserve"> the </w:t>
      </w:r>
      <w:r w:rsidR="00A53513" w:rsidRPr="00D71A34">
        <w:t>use of an</w:t>
      </w:r>
      <w:r w:rsidRPr="00D71A34">
        <w:t xml:space="preserve"> Arduino Mega, which </w:t>
      </w:r>
      <w:r w:rsidR="00D975C0" w:rsidRPr="00D71A34">
        <w:t>contains enough</w:t>
      </w:r>
      <w:r w:rsidR="00A53513" w:rsidRPr="00D71A34">
        <w:t xml:space="preserve"> storage </w:t>
      </w:r>
      <w:r w:rsidR="003A55AB" w:rsidRPr="00D71A34">
        <w:t>space</w:t>
      </w:r>
      <w:r w:rsidR="00A53513" w:rsidRPr="00D71A34">
        <w:t xml:space="preserve"> </w:t>
      </w:r>
      <w:r w:rsidR="00D625D3" w:rsidRPr="00D71A34">
        <w:t xml:space="preserve">for </w:t>
      </w:r>
      <w:r w:rsidRPr="00D71A34">
        <w:t xml:space="preserve">the head, tail, and color values </w:t>
      </w:r>
      <w:r w:rsidR="00D975C0" w:rsidRPr="00D71A34">
        <w:t>of</w:t>
      </w:r>
      <w:r w:rsidRPr="00D71A34">
        <w:t xml:space="preserve"> each figure.</w:t>
      </w:r>
    </w:p>
    <w:p w14:paraId="7F96248A" w14:textId="7EF77203" w:rsidR="008624CB" w:rsidRPr="00D71A34" w:rsidRDefault="008624CB" w:rsidP="008624CB">
      <w:r w:rsidRPr="00D71A34">
        <w:tab/>
      </w:r>
      <w:r w:rsidR="00D975C0" w:rsidRPr="00D71A34">
        <w:t>A</w:t>
      </w:r>
      <w:r w:rsidRPr="00D71A34">
        <w:t xml:space="preserve"> goal </w:t>
      </w:r>
      <w:r w:rsidR="00D625D3" w:rsidRPr="00D71A34">
        <w:t>of the</w:t>
      </w:r>
      <w:r w:rsidRPr="00D71A34">
        <w:t xml:space="preserve"> software was to split each sensor into its own class. That way, </w:t>
      </w:r>
      <w:r w:rsidR="0073193F" w:rsidRPr="00D71A34">
        <w:t>each sensor</w:t>
      </w:r>
      <w:r w:rsidRPr="00D71A34">
        <w:t xml:space="preserve"> could </w:t>
      </w:r>
      <w:r w:rsidR="004E5C8F" w:rsidRPr="00D71A34">
        <w:t>be</w:t>
      </w:r>
      <w:r w:rsidRPr="00D71A34">
        <w:t xml:space="preserve"> individually tes</w:t>
      </w:r>
      <w:r w:rsidR="004E5C8F" w:rsidRPr="00D71A34">
        <w:t>ted</w:t>
      </w:r>
      <w:r w:rsidRPr="00D71A34">
        <w:t xml:space="preserve"> to make sure it was functioning properly. </w:t>
      </w:r>
      <w:r w:rsidR="00AB1867" w:rsidRPr="00D71A34">
        <w:t>The program utilizes</w:t>
      </w:r>
      <w:r w:rsidRPr="00D71A34">
        <w:t xml:space="preserve"> three main classes: one for the MFRC522 board, one for the photoresistors, and one for the LED logic. The MFRC522 and LED lights </w:t>
      </w:r>
      <w:r w:rsidR="004E5C8F" w:rsidRPr="00D71A34">
        <w:t>that were</w:t>
      </w:r>
      <w:r w:rsidRPr="00D71A34">
        <w:t xml:space="preserve"> purchased both had recommended libraries </w:t>
      </w:r>
      <w:r w:rsidR="0081469D" w:rsidRPr="00D71A34">
        <w:t>for</w:t>
      </w:r>
      <w:r w:rsidRPr="00D71A34">
        <w:t xml:space="preserve"> interact</w:t>
      </w:r>
      <w:r w:rsidR="00A53EA2" w:rsidRPr="00D71A34">
        <w:t>ing</w:t>
      </w:r>
      <w:r w:rsidRPr="00D71A34">
        <w:t xml:space="preserve"> with them, which </w:t>
      </w:r>
      <w:r w:rsidR="004E4787" w:rsidRPr="00D71A34">
        <w:t>assisted</w:t>
      </w:r>
      <w:r w:rsidRPr="00D71A34">
        <w:t xml:space="preserve"> in the programming process. This meant that </w:t>
      </w:r>
      <w:r w:rsidR="004E4787" w:rsidRPr="00D71A34">
        <w:t xml:space="preserve">the </w:t>
      </w:r>
      <w:r w:rsidRPr="00D71A34">
        <w:t xml:space="preserve">focus could </w:t>
      </w:r>
      <w:r w:rsidR="004E4787" w:rsidRPr="00D71A34">
        <w:t>be</w:t>
      </w:r>
      <w:r w:rsidRPr="00D71A34">
        <w:t xml:space="preserve"> on new aspects of </w:t>
      </w:r>
      <w:r w:rsidR="00771731" w:rsidRPr="00D71A34">
        <w:t>the</w:t>
      </w:r>
      <w:r w:rsidRPr="00D71A34">
        <w:t xml:space="preserve"> program, rather than learning how </w:t>
      </w:r>
      <w:r w:rsidR="00DC2B32" w:rsidRPr="00D71A34">
        <w:t>each</w:t>
      </w:r>
      <w:r w:rsidRPr="00D71A34">
        <w:t xml:space="preserve"> external device functioned. The </w:t>
      </w:r>
      <w:r w:rsidR="00374C8D" w:rsidRPr="00D71A34">
        <w:t>p</w:t>
      </w:r>
      <w:r w:rsidRPr="00D71A34">
        <w:t>hotoresistor class was custom made, and although simple, was extremely helpful in making the code clean and concise.</w:t>
      </w:r>
    </w:p>
    <w:p w14:paraId="1E654BD6" w14:textId="07BDBDC9" w:rsidR="00D74606" w:rsidRPr="00D71A34" w:rsidRDefault="008624CB" w:rsidP="00D74606">
      <w:r w:rsidRPr="00D71A34">
        <w:tab/>
      </w:r>
      <w:r w:rsidR="00785D22" w:rsidRPr="00D71A34">
        <w:t>The</w:t>
      </w:r>
      <w:r w:rsidRPr="00D71A34">
        <w:t xml:space="preserve"> main loop that runs the device checks each photoresistor to see if one has dropped below a light threshold</w:t>
      </w:r>
      <w:r w:rsidR="005101C5" w:rsidRPr="00D71A34">
        <w:t xml:space="preserve"> determined on startup</w:t>
      </w:r>
      <w:r w:rsidR="007A514B" w:rsidRPr="00D71A34">
        <w:t>, which</w:t>
      </w:r>
      <w:r w:rsidRPr="00D71A34">
        <w:t xml:space="preserve"> means a figure has been placed inside of a slot. If </w:t>
      </w:r>
      <w:r w:rsidR="000D545A" w:rsidRPr="00D71A34">
        <w:t>true</w:t>
      </w:r>
      <w:r w:rsidRPr="00D71A34">
        <w:t>, th</w:t>
      </w:r>
      <w:r w:rsidR="006F4485" w:rsidRPr="00D71A34">
        <w:t xml:space="preserve">e </w:t>
      </w:r>
      <w:r w:rsidR="00FC733D" w:rsidRPr="00D71A34">
        <w:t>NFC board</w:t>
      </w:r>
      <w:r w:rsidRPr="00D71A34">
        <w:t xml:space="preserve"> </w:t>
      </w:r>
      <w:r w:rsidR="006F4485" w:rsidRPr="00D71A34">
        <w:t>will read</w:t>
      </w:r>
      <w:r w:rsidRPr="00D71A34">
        <w:t xml:space="preserve"> the figure, take the received data, and search for a match within </w:t>
      </w:r>
      <w:r w:rsidR="00FC733D" w:rsidRPr="00D71A34">
        <w:t>the</w:t>
      </w:r>
      <w:r w:rsidRPr="00D71A34">
        <w:t xml:space="preserve"> database. It returns t</w:t>
      </w:r>
      <w:r w:rsidR="006F4485" w:rsidRPr="00D71A34">
        <w:t>he</w:t>
      </w:r>
      <w:r w:rsidRPr="00D71A34">
        <w:t xml:space="preserve"> match and changes the LED lights accordingly. Once a figure has been placed, the program checks if the photoresistor exceeds a preset threshold. If it has, then a figure has been removed from a slot. The program then turns off the respective lights and waits for a new figure to be placed.</w:t>
      </w:r>
    </w:p>
    <w:p w14:paraId="4AE86EF7" w14:textId="3181FDD2" w:rsidR="00957B66" w:rsidRDefault="00DF0E60" w:rsidP="008624CB">
      <w:r>
        <w:rPr>
          <w:noProof/>
        </w:rPr>
        <w:pict w14:anchorId="1C640497">
          <v:shape id="_x0000_i1025" type="#_x0000_t75" style="width:245.25pt;height:240pt">
            <v:imagedata r:id="rId11" o:title="capstone program"/>
          </v:shape>
        </w:pict>
      </w:r>
    </w:p>
    <w:p w14:paraId="5A6F95FF" w14:textId="34ED0D87" w:rsidR="00C7419C" w:rsidRPr="005B520E" w:rsidRDefault="00C7419C" w:rsidP="00E541AC">
      <w:pPr>
        <w:pStyle w:val="BodyText"/>
        <w:ind w:firstLine="0"/>
      </w:pPr>
    </w:p>
    <w:p w14:paraId="1DDCDD24" w14:textId="77777777" w:rsidR="003070DB" w:rsidRDefault="003070DB" w:rsidP="004B6755">
      <w:pPr>
        <w:pStyle w:val="Heading1"/>
      </w:pPr>
      <w:r>
        <w:t>Safety</w:t>
      </w:r>
    </w:p>
    <w:p w14:paraId="3D1C776F" w14:textId="31E9F797" w:rsidR="00B87DC3" w:rsidRPr="006820E8" w:rsidRDefault="00B87DC3" w:rsidP="00CC4105">
      <w:pPr>
        <w:ind w:firstLine="202"/>
        <w:rPr>
          <w:rFonts w:eastAsia="SimSun"/>
        </w:rPr>
      </w:pPr>
      <w:r w:rsidRPr="006820E8">
        <w:rPr>
          <w:rFonts w:eastAsia="SimSun"/>
        </w:rPr>
        <w:t xml:space="preserve">When it </w:t>
      </w:r>
      <w:r w:rsidR="00A616E6" w:rsidRPr="006820E8">
        <w:rPr>
          <w:rFonts w:eastAsia="SimSun"/>
        </w:rPr>
        <w:t>came</w:t>
      </w:r>
      <w:r w:rsidRPr="006820E8">
        <w:rPr>
          <w:rFonts w:eastAsia="SimSun"/>
        </w:rPr>
        <w:t xml:space="preserve"> to safety in </w:t>
      </w:r>
      <w:r w:rsidR="00A616E6" w:rsidRPr="006820E8">
        <w:rPr>
          <w:rFonts w:eastAsia="SimSun"/>
        </w:rPr>
        <w:t>the</w:t>
      </w:r>
      <w:r w:rsidRPr="006820E8">
        <w:rPr>
          <w:rFonts w:eastAsia="SimSun"/>
        </w:rPr>
        <w:t xml:space="preserve"> design, </w:t>
      </w:r>
      <w:r w:rsidR="00A616E6" w:rsidRPr="006820E8">
        <w:rPr>
          <w:rFonts w:eastAsia="SimSun"/>
        </w:rPr>
        <w:t>the</w:t>
      </w:r>
      <w:r w:rsidRPr="006820E8">
        <w:rPr>
          <w:rFonts w:eastAsia="SimSun"/>
        </w:rPr>
        <w:t xml:space="preserve"> goal </w:t>
      </w:r>
      <w:r w:rsidR="00A616E6" w:rsidRPr="006820E8">
        <w:rPr>
          <w:rFonts w:eastAsia="SimSun"/>
        </w:rPr>
        <w:t>wa</w:t>
      </w:r>
      <w:r w:rsidR="00C7419C" w:rsidRPr="006820E8">
        <w:rPr>
          <w:rFonts w:eastAsia="SimSun"/>
        </w:rPr>
        <w:t>s</w:t>
      </w:r>
      <w:r w:rsidRPr="006820E8">
        <w:rPr>
          <w:rFonts w:eastAsia="SimSun"/>
        </w:rPr>
        <w:t xml:space="preserve"> to provide as </w:t>
      </w:r>
      <w:r w:rsidR="00A616E6" w:rsidRPr="006820E8">
        <w:rPr>
          <w:rFonts w:eastAsia="SimSun"/>
        </w:rPr>
        <w:t>few</w:t>
      </w:r>
      <w:r w:rsidRPr="006820E8">
        <w:rPr>
          <w:rFonts w:eastAsia="SimSun"/>
        </w:rPr>
        <w:t xml:space="preserve"> points as possible for an individual to interact with the electronics in </w:t>
      </w:r>
      <w:r w:rsidR="00F06872" w:rsidRPr="006820E8">
        <w:rPr>
          <w:rFonts w:eastAsia="SimSun"/>
        </w:rPr>
        <w:t>the</w:t>
      </w:r>
      <w:r w:rsidRPr="006820E8">
        <w:rPr>
          <w:rFonts w:eastAsia="SimSun"/>
        </w:rPr>
        <w:t xml:space="preserve"> project. </w:t>
      </w:r>
      <w:r w:rsidR="0022155E" w:rsidRPr="006820E8">
        <w:rPr>
          <w:rFonts w:eastAsia="SimSun"/>
        </w:rPr>
        <w:t>A</w:t>
      </w:r>
      <w:r w:rsidRPr="006820E8">
        <w:rPr>
          <w:rFonts w:eastAsia="SimSun"/>
        </w:rPr>
        <w:t xml:space="preserve"> shroud </w:t>
      </w:r>
      <w:r w:rsidR="0022155E" w:rsidRPr="006820E8">
        <w:rPr>
          <w:rFonts w:eastAsia="SimSun"/>
        </w:rPr>
        <w:t>was designed</w:t>
      </w:r>
      <w:r w:rsidR="00C7419C" w:rsidRPr="006820E8">
        <w:rPr>
          <w:rFonts w:eastAsia="SimSun"/>
        </w:rPr>
        <w:t xml:space="preserve"> </w:t>
      </w:r>
      <w:r w:rsidRPr="006820E8">
        <w:rPr>
          <w:rFonts w:eastAsia="SimSun"/>
        </w:rPr>
        <w:t xml:space="preserve">for the electronics that </w:t>
      </w:r>
      <w:r w:rsidR="00C7419C" w:rsidRPr="006820E8">
        <w:rPr>
          <w:rFonts w:eastAsia="SimSun"/>
        </w:rPr>
        <w:t>allow</w:t>
      </w:r>
      <w:r w:rsidR="0022155E" w:rsidRPr="006820E8">
        <w:rPr>
          <w:rFonts w:eastAsia="SimSun"/>
        </w:rPr>
        <w:t>ed</w:t>
      </w:r>
      <w:r w:rsidRPr="006820E8">
        <w:rPr>
          <w:rFonts w:eastAsia="SimSun"/>
        </w:rPr>
        <w:t xml:space="preserve"> for the antenna to still scan the NFC chip that </w:t>
      </w:r>
      <w:r w:rsidR="0022155E" w:rsidRPr="006820E8">
        <w:rPr>
          <w:rFonts w:eastAsia="SimSun"/>
        </w:rPr>
        <w:t>was</w:t>
      </w:r>
      <w:r w:rsidRPr="006820E8">
        <w:rPr>
          <w:rFonts w:eastAsia="SimSun"/>
        </w:rPr>
        <w:t xml:space="preserve"> placed close to the antenna. </w:t>
      </w:r>
      <w:r w:rsidR="009E52C0" w:rsidRPr="006820E8">
        <w:rPr>
          <w:rFonts w:eastAsia="SimSun"/>
        </w:rPr>
        <w:t>That</w:t>
      </w:r>
      <w:r w:rsidRPr="006820E8">
        <w:rPr>
          <w:rFonts w:eastAsia="SimSun"/>
        </w:rPr>
        <w:t xml:space="preserve"> way, the optimum functionality of the device </w:t>
      </w:r>
      <w:r w:rsidR="009E52C0" w:rsidRPr="006820E8">
        <w:rPr>
          <w:rFonts w:eastAsia="SimSun"/>
        </w:rPr>
        <w:t>was maintained</w:t>
      </w:r>
      <w:r w:rsidR="00C7419C" w:rsidRPr="006820E8">
        <w:rPr>
          <w:rFonts w:eastAsia="SimSun"/>
        </w:rPr>
        <w:t xml:space="preserve"> </w:t>
      </w:r>
      <w:r w:rsidRPr="006820E8">
        <w:rPr>
          <w:rFonts w:eastAsia="SimSun"/>
        </w:rPr>
        <w:t xml:space="preserve">while reducing the amount of risk that the user </w:t>
      </w:r>
      <w:r w:rsidR="009E52C0" w:rsidRPr="006820E8">
        <w:rPr>
          <w:rFonts w:eastAsia="SimSun"/>
        </w:rPr>
        <w:t>would</w:t>
      </w:r>
      <w:r w:rsidRPr="006820E8">
        <w:rPr>
          <w:rFonts w:eastAsia="SimSun"/>
        </w:rPr>
        <w:t xml:space="preserve"> experience.</w:t>
      </w:r>
      <w:r w:rsidR="00E4688E" w:rsidRPr="006820E8">
        <w:rPr>
          <w:rFonts w:eastAsia="SimSun"/>
        </w:rPr>
        <w:t xml:space="preserve"> The </w:t>
      </w:r>
      <w:r w:rsidR="006820E8" w:rsidRPr="006820E8">
        <w:rPr>
          <w:rFonts w:eastAsia="SimSun"/>
        </w:rPr>
        <w:t xml:space="preserve">plan was for the user to never be able to interact with the </w:t>
      </w:r>
      <w:proofErr w:type="gramStart"/>
      <w:r w:rsidR="006820E8" w:rsidRPr="006820E8">
        <w:rPr>
          <w:rFonts w:eastAsia="SimSun"/>
        </w:rPr>
        <w:t>wiring, and</w:t>
      </w:r>
      <w:proofErr w:type="gramEnd"/>
      <w:r w:rsidR="006820E8" w:rsidRPr="006820E8">
        <w:rPr>
          <w:rFonts w:eastAsia="SimSun"/>
        </w:rPr>
        <w:t xml:space="preserve"> give a sort of “magical” feeling when placing and removing the figurines.</w:t>
      </w:r>
    </w:p>
    <w:p w14:paraId="081EB080" w14:textId="58E28493" w:rsidR="00C15476" w:rsidRPr="00CC4105" w:rsidRDefault="00B87DC3" w:rsidP="00196294">
      <w:pPr>
        <w:ind w:firstLine="202"/>
        <w:rPr>
          <w:rFonts w:eastAsia="SimSun"/>
        </w:rPr>
      </w:pPr>
      <w:r w:rsidRPr="006820E8">
        <w:rPr>
          <w:rFonts w:eastAsia="SimSun"/>
        </w:rPr>
        <w:t>In terms of the antenna design</w:t>
      </w:r>
      <w:r w:rsidR="006820E8" w:rsidRPr="006820E8">
        <w:rPr>
          <w:rFonts w:eastAsia="SimSun"/>
        </w:rPr>
        <w:t xml:space="preserve"> itself</w:t>
      </w:r>
      <w:r w:rsidRPr="006820E8">
        <w:rPr>
          <w:rFonts w:eastAsia="SimSun"/>
        </w:rPr>
        <w:t xml:space="preserve">, the </w:t>
      </w:r>
      <w:r w:rsidR="006820E8" w:rsidRPr="006820E8">
        <w:rPr>
          <w:rFonts w:eastAsia="SimSun"/>
        </w:rPr>
        <w:t>antenna</w:t>
      </w:r>
      <w:r w:rsidR="009E52C0" w:rsidRPr="006820E8">
        <w:rPr>
          <w:rFonts w:eastAsia="SimSun"/>
        </w:rPr>
        <w:t xml:space="preserve"> was </w:t>
      </w:r>
      <w:r w:rsidR="00C7419C" w:rsidRPr="006820E8">
        <w:rPr>
          <w:rFonts w:eastAsia="SimSun"/>
        </w:rPr>
        <w:t>desig</w:t>
      </w:r>
      <w:r w:rsidR="009E52C0" w:rsidRPr="006820E8">
        <w:rPr>
          <w:rFonts w:eastAsia="SimSun"/>
        </w:rPr>
        <w:t xml:space="preserve">ned </w:t>
      </w:r>
      <w:r w:rsidRPr="006820E8">
        <w:rPr>
          <w:rFonts w:eastAsia="SimSun"/>
        </w:rPr>
        <w:t xml:space="preserve">so that it </w:t>
      </w:r>
      <w:r w:rsidR="00C7419C" w:rsidRPr="006820E8">
        <w:rPr>
          <w:rFonts w:eastAsia="SimSun"/>
        </w:rPr>
        <w:t>w</w:t>
      </w:r>
      <w:r w:rsidR="009E52C0" w:rsidRPr="006820E8">
        <w:rPr>
          <w:rFonts w:eastAsia="SimSun"/>
        </w:rPr>
        <w:t>ould</w:t>
      </w:r>
      <w:r w:rsidRPr="006820E8">
        <w:rPr>
          <w:rFonts w:eastAsia="SimSun"/>
        </w:rPr>
        <w:t xml:space="preserve"> only operate at a specific frequency of 13.56 </w:t>
      </w:r>
      <w:proofErr w:type="spellStart"/>
      <w:r w:rsidRPr="006820E8">
        <w:rPr>
          <w:rFonts w:eastAsia="SimSun"/>
        </w:rPr>
        <w:t>MHz.</w:t>
      </w:r>
      <w:proofErr w:type="spellEnd"/>
      <w:r w:rsidRPr="006820E8">
        <w:rPr>
          <w:rFonts w:eastAsia="SimSun"/>
        </w:rPr>
        <w:t xml:space="preserve"> </w:t>
      </w:r>
      <w:r w:rsidR="006820E8" w:rsidRPr="006820E8">
        <w:rPr>
          <w:rFonts w:eastAsia="SimSun"/>
        </w:rPr>
        <w:t>which</w:t>
      </w:r>
      <w:r w:rsidR="009E52C0" w:rsidRPr="006820E8">
        <w:rPr>
          <w:rFonts w:eastAsia="SimSun"/>
        </w:rPr>
        <w:t xml:space="preserve"> would</w:t>
      </w:r>
      <w:r w:rsidRPr="006820E8">
        <w:rPr>
          <w:rFonts w:eastAsia="SimSun"/>
        </w:rPr>
        <w:t xml:space="preserve"> remove the ability for the antenna to scan other chips that </w:t>
      </w:r>
      <w:r w:rsidR="009E52C0" w:rsidRPr="006820E8">
        <w:rPr>
          <w:rFonts w:eastAsia="SimSun"/>
        </w:rPr>
        <w:t>weren</w:t>
      </w:r>
      <w:r w:rsidR="00C7419C" w:rsidRPr="006820E8">
        <w:rPr>
          <w:rFonts w:eastAsia="SimSun"/>
        </w:rPr>
        <w:t>’t</w:t>
      </w:r>
      <w:r w:rsidRPr="006820E8">
        <w:rPr>
          <w:rFonts w:eastAsia="SimSun"/>
        </w:rPr>
        <w:t xml:space="preserve"> operating at the same frequency and therefore </w:t>
      </w:r>
      <w:r w:rsidR="00C7419C" w:rsidRPr="006820E8">
        <w:rPr>
          <w:rFonts w:eastAsia="SimSun"/>
        </w:rPr>
        <w:t>prevent</w:t>
      </w:r>
      <w:r w:rsidRPr="006820E8">
        <w:rPr>
          <w:rFonts w:eastAsia="SimSun"/>
        </w:rPr>
        <w:t xml:space="preserve"> the </w:t>
      </w:r>
      <w:r w:rsidR="006820E8" w:rsidRPr="006820E8">
        <w:rPr>
          <w:rFonts w:eastAsia="SimSun"/>
        </w:rPr>
        <w:t>ability to steal</w:t>
      </w:r>
      <w:r w:rsidRPr="006820E8">
        <w:rPr>
          <w:rFonts w:eastAsia="SimSun"/>
        </w:rPr>
        <w:t xml:space="preserve"> data that the system isn’t designed for.</w:t>
      </w:r>
    </w:p>
    <w:p w14:paraId="1E0959E4" w14:textId="77777777" w:rsidR="00C83147" w:rsidRDefault="00C83147" w:rsidP="00C83147">
      <w:pPr>
        <w:rPr>
          <w:rFonts w:eastAsia="SimSun"/>
        </w:rPr>
      </w:pPr>
    </w:p>
    <w:p w14:paraId="770135ED" w14:textId="36DA152F" w:rsidR="00C83147" w:rsidRPr="00C83147" w:rsidRDefault="00C83147" w:rsidP="00C83147">
      <w:pPr>
        <w:pStyle w:val="Heading1"/>
      </w:pPr>
      <w:r>
        <w:t>ETHICAL CONSIDERATION</w:t>
      </w:r>
    </w:p>
    <w:p w14:paraId="047ECDB2" w14:textId="54E32D4D" w:rsidR="00C83147" w:rsidRPr="00127C81" w:rsidRDefault="00C83147" w:rsidP="00C83147">
      <w:pPr>
        <w:ind w:firstLine="720"/>
      </w:pPr>
      <w:r w:rsidRPr="00127C81">
        <w:t xml:space="preserve">Although the system poses no danger or ethical concerns to people, </w:t>
      </w:r>
      <w:r w:rsidR="00AD0D3F" w:rsidRPr="00127C81">
        <w:t>it does</w:t>
      </w:r>
      <w:r w:rsidRPr="00127C81">
        <w:t xml:space="preserve"> interact with a piece of proprietary technology created by a multi-billion-dollar company. It is very important that </w:t>
      </w:r>
      <w:r w:rsidR="00AD0D3F" w:rsidRPr="00127C81">
        <w:t xml:space="preserve">the project does not </w:t>
      </w:r>
      <w:r w:rsidRPr="00127C81">
        <w:t>infring</w:t>
      </w:r>
      <w:r w:rsidR="00AD0D3F" w:rsidRPr="00127C81">
        <w:t>e</w:t>
      </w:r>
      <w:r w:rsidRPr="00127C81">
        <w:t xml:space="preserve"> on any copyright or trademark by Nintendo and its subsidiaries. This only applies to the code created to interact with the amiibo figures, which are distributed by Nintendo. M</w:t>
      </w:r>
      <w:r w:rsidR="00803D65" w:rsidRPr="00127C81">
        <w:t>uch</w:t>
      </w:r>
      <w:r w:rsidRPr="00127C81">
        <w:t xml:space="preserve"> of the amiibo data is not encrypted, including the 2 “pages” (four bytes each) of data used by </w:t>
      </w:r>
      <w:r w:rsidR="00FA5EEF" w:rsidRPr="00127C81">
        <w:t>the</w:t>
      </w:r>
      <w:r w:rsidRPr="00127C81">
        <w:t xml:space="preserve"> program. However, pages 40 to 130 are encrypted by a private data key owned by Nintendo and is not released to the public. Using this key would directly be a violation of Nintendo’s copyright and could cause legal trouble. </w:t>
      </w:r>
      <w:r w:rsidR="00FA5EEF" w:rsidRPr="00127C81">
        <w:t>Thus, the project does</w:t>
      </w:r>
      <w:r w:rsidRPr="00127C81">
        <w:t xml:space="preserve"> not violate ethical codes as </w:t>
      </w:r>
      <w:r w:rsidR="00C65156" w:rsidRPr="00127C81">
        <w:t>it</w:t>
      </w:r>
      <w:r w:rsidRPr="00127C81">
        <w:t xml:space="preserve"> do</w:t>
      </w:r>
      <w:r w:rsidR="00C65156" w:rsidRPr="00127C81">
        <w:t>es</w:t>
      </w:r>
      <w:r w:rsidRPr="00127C81">
        <w:t xml:space="preserve"> not use this data key. </w:t>
      </w:r>
    </w:p>
    <w:p w14:paraId="0FA5DE3D" w14:textId="7E06F1AA" w:rsidR="00C83147" w:rsidRPr="0051278A" w:rsidRDefault="00C65156" w:rsidP="002861F9">
      <w:pPr>
        <w:ind w:firstLine="202"/>
      </w:pPr>
      <w:r w:rsidRPr="00127C81">
        <w:t>The project</w:t>
      </w:r>
      <w:r w:rsidR="00C83147" w:rsidRPr="00127C81">
        <w:t xml:space="preserve"> also make</w:t>
      </w:r>
      <w:r w:rsidRPr="00127C81">
        <w:t>s</w:t>
      </w:r>
      <w:r w:rsidR="00C83147" w:rsidRPr="00127C81">
        <w:t xml:space="preserve"> use of multiple open-source libraries and programs throughout. Some of these libraries, such as the NFC library, </w:t>
      </w:r>
      <w:r w:rsidR="009D6466" w:rsidRPr="00127C81">
        <w:t>were</w:t>
      </w:r>
      <w:r w:rsidR="00C83147" w:rsidRPr="00127C81">
        <w:t xml:space="preserve"> completely free to use and redistribute. Other libraries, such as Adafruit’s </w:t>
      </w:r>
      <w:proofErr w:type="spellStart"/>
      <w:r w:rsidR="00C83147" w:rsidRPr="00127C81">
        <w:t>NeoPixel</w:t>
      </w:r>
      <w:proofErr w:type="spellEnd"/>
      <w:r w:rsidR="00C83147" w:rsidRPr="00127C81">
        <w:t xml:space="preserve">, </w:t>
      </w:r>
      <w:r w:rsidR="009D6466" w:rsidRPr="00127C81">
        <w:t>was</w:t>
      </w:r>
      <w:r w:rsidR="00C83147" w:rsidRPr="00127C81">
        <w:t xml:space="preserve"> free to use but cannot be redistributed. </w:t>
      </w:r>
      <w:r w:rsidR="009D6466" w:rsidRPr="00127C81">
        <w:t>That</w:t>
      </w:r>
      <w:r w:rsidR="00C83147" w:rsidRPr="00127C81">
        <w:t xml:space="preserve"> means that </w:t>
      </w:r>
      <w:r w:rsidR="007F0B3D" w:rsidRPr="00127C81">
        <w:t xml:space="preserve">the </w:t>
      </w:r>
      <w:r w:rsidR="00C83147" w:rsidRPr="00127C81">
        <w:t>final program would be undistribut</w:t>
      </w:r>
      <w:r w:rsidR="007F0B3D" w:rsidRPr="00127C81">
        <w:t xml:space="preserve">able </w:t>
      </w:r>
      <w:r w:rsidR="00C83147" w:rsidRPr="00127C81">
        <w:t xml:space="preserve">without it also being open source. This is not an issue as the program </w:t>
      </w:r>
      <w:r w:rsidR="007F0B3D" w:rsidRPr="00127C81">
        <w:t>w</w:t>
      </w:r>
      <w:r w:rsidR="00C83147" w:rsidRPr="00127C81">
        <w:t xml:space="preserve">as </w:t>
      </w:r>
      <w:r w:rsidR="007F0B3D" w:rsidRPr="00127C81">
        <w:t xml:space="preserve">designed to be </w:t>
      </w:r>
      <w:r w:rsidR="00C83147" w:rsidRPr="00127C81">
        <w:t>open source</w:t>
      </w:r>
      <w:r w:rsidR="007F0B3D" w:rsidRPr="00127C81">
        <w:t>.</w:t>
      </w:r>
      <w:r w:rsidR="00C83147">
        <w:t xml:space="preserve">  </w:t>
      </w:r>
    </w:p>
    <w:p w14:paraId="509AE76D" w14:textId="77777777" w:rsidR="00E11D84" w:rsidRPr="00CC4105" w:rsidRDefault="00E11D84" w:rsidP="00C83147">
      <w:pPr>
        <w:rPr>
          <w:rFonts w:eastAsia="SimSun"/>
        </w:rPr>
      </w:pPr>
    </w:p>
    <w:p w14:paraId="1C65C371" w14:textId="18FFC6D4" w:rsidR="003070DB" w:rsidRDefault="00C7109F" w:rsidP="00CB70F3">
      <w:pPr>
        <w:pStyle w:val="Heading1"/>
        <w:numPr>
          <w:ilvl w:val="0"/>
          <w:numId w:val="0"/>
        </w:numPr>
      </w:pPr>
      <w:r>
        <w:t xml:space="preserve">V. </w:t>
      </w:r>
      <w:r w:rsidR="003070DB">
        <w:t>Conclusion</w:t>
      </w:r>
    </w:p>
    <w:p w14:paraId="07078E96" w14:textId="0A20473A" w:rsidR="00AB76C7" w:rsidRPr="00127C81" w:rsidRDefault="00AB76C7" w:rsidP="0010106D">
      <w:pPr>
        <w:ind w:firstLine="202"/>
        <w:rPr>
          <w:rFonts w:eastAsia="SimSun"/>
        </w:rPr>
      </w:pPr>
      <w:r w:rsidRPr="00127C81">
        <w:rPr>
          <w:rFonts w:eastAsia="SimSun"/>
        </w:rPr>
        <w:t xml:space="preserve">This project introduced many concepts of antenna design, PCB design, and 3D modeling. </w:t>
      </w:r>
      <w:r w:rsidR="00A33213" w:rsidRPr="00127C81">
        <w:rPr>
          <w:rFonts w:eastAsia="SimSun"/>
        </w:rPr>
        <w:t xml:space="preserve">A lot of </w:t>
      </w:r>
      <w:r w:rsidRPr="00127C81">
        <w:rPr>
          <w:rFonts w:eastAsia="SimSun"/>
        </w:rPr>
        <w:t xml:space="preserve">information </w:t>
      </w:r>
      <w:r w:rsidR="001A3C83" w:rsidRPr="00127C81">
        <w:rPr>
          <w:rFonts w:eastAsia="SimSun"/>
        </w:rPr>
        <w:t>was</w:t>
      </w:r>
      <w:r w:rsidR="005B23F2" w:rsidRPr="00127C81">
        <w:rPr>
          <w:rFonts w:eastAsia="SimSun"/>
        </w:rPr>
        <w:t xml:space="preserve"> </w:t>
      </w:r>
      <w:r w:rsidR="00C7419C" w:rsidRPr="00127C81">
        <w:rPr>
          <w:rFonts w:eastAsia="SimSun"/>
        </w:rPr>
        <w:t xml:space="preserve">learned </w:t>
      </w:r>
      <w:r w:rsidRPr="00127C81">
        <w:rPr>
          <w:rFonts w:eastAsia="SimSun"/>
        </w:rPr>
        <w:t xml:space="preserve">about these topics that </w:t>
      </w:r>
      <w:r w:rsidR="00531C6D" w:rsidRPr="00127C81">
        <w:rPr>
          <w:rFonts w:eastAsia="SimSun"/>
        </w:rPr>
        <w:t>had</w:t>
      </w:r>
      <w:r w:rsidRPr="00127C81">
        <w:rPr>
          <w:rFonts w:eastAsia="SimSun"/>
        </w:rPr>
        <w:t xml:space="preserve"> only </w:t>
      </w:r>
      <w:r w:rsidR="00531C6D" w:rsidRPr="00127C81">
        <w:rPr>
          <w:rFonts w:eastAsia="SimSun"/>
        </w:rPr>
        <w:t>been briefly</w:t>
      </w:r>
      <w:r w:rsidR="00C7419C" w:rsidRPr="00127C81">
        <w:rPr>
          <w:rFonts w:eastAsia="SimSun"/>
        </w:rPr>
        <w:t xml:space="preserve"> </w:t>
      </w:r>
      <w:r w:rsidRPr="00127C81">
        <w:rPr>
          <w:rFonts w:eastAsia="SimSun"/>
        </w:rPr>
        <w:t xml:space="preserve">touched </w:t>
      </w:r>
      <w:r w:rsidR="00531C6D" w:rsidRPr="00127C81">
        <w:rPr>
          <w:rFonts w:eastAsia="SimSun"/>
        </w:rPr>
        <w:t>upon</w:t>
      </w:r>
      <w:r w:rsidRPr="00127C81">
        <w:rPr>
          <w:rFonts w:eastAsia="SimSun"/>
        </w:rPr>
        <w:t xml:space="preserve"> in previous college courses</w:t>
      </w:r>
      <w:r w:rsidR="00531C6D" w:rsidRPr="00127C81">
        <w:rPr>
          <w:rFonts w:eastAsia="SimSun"/>
        </w:rPr>
        <w:t xml:space="preserve"> taken by the team</w:t>
      </w:r>
      <w:r w:rsidRPr="00127C81">
        <w:rPr>
          <w:rFonts w:eastAsia="SimSun"/>
        </w:rPr>
        <w:t xml:space="preserve">. </w:t>
      </w:r>
    </w:p>
    <w:p w14:paraId="47F5BD60" w14:textId="64B2C932" w:rsidR="00AB76C7" w:rsidRPr="00127C81" w:rsidRDefault="00AB76C7" w:rsidP="0010106D">
      <w:pPr>
        <w:rPr>
          <w:rFonts w:eastAsia="SimSun"/>
        </w:rPr>
      </w:pPr>
      <w:r w:rsidRPr="00127C81">
        <w:rPr>
          <w:rFonts w:eastAsia="SimSun"/>
        </w:rPr>
        <w:tab/>
      </w:r>
      <w:r w:rsidR="00AB4970">
        <w:rPr>
          <w:rFonts w:eastAsia="SimSun"/>
        </w:rPr>
        <w:t>For</w:t>
      </w:r>
      <w:r w:rsidRPr="00127C81">
        <w:rPr>
          <w:rFonts w:eastAsia="SimSun"/>
        </w:rPr>
        <w:t xml:space="preserve"> the antenna design, </w:t>
      </w:r>
      <w:r w:rsidR="00D86467" w:rsidRPr="00127C81">
        <w:rPr>
          <w:rFonts w:eastAsia="SimSun"/>
        </w:rPr>
        <w:t>the key concepts learned</w:t>
      </w:r>
      <w:r w:rsidRPr="00127C81">
        <w:rPr>
          <w:rFonts w:eastAsia="SimSun"/>
        </w:rPr>
        <w:t xml:space="preserve"> </w:t>
      </w:r>
      <w:r w:rsidR="00F45462" w:rsidRPr="00127C81">
        <w:rPr>
          <w:rFonts w:eastAsia="SimSun"/>
        </w:rPr>
        <w:t>were</w:t>
      </w:r>
      <w:r w:rsidRPr="00127C81">
        <w:rPr>
          <w:rFonts w:eastAsia="SimSun"/>
        </w:rPr>
        <w:t xml:space="preserve"> that there are many things that go into designing filters for the data, as well as determining proper dimensions of the antenna to reach the preferred range requirements. In addition to that, </w:t>
      </w:r>
      <w:r w:rsidR="000D46B7" w:rsidRPr="00127C81">
        <w:rPr>
          <w:rFonts w:eastAsia="SimSun"/>
        </w:rPr>
        <w:t>this project</w:t>
      </w:r>
      <w:r w:rsidRPr="00127C81">
        <w:rPr>
          <w:rFonts w:eastAsia="SimSun"/>
        </w:rPr>
        <w:t xml:space="preserve"> also </w:t>
      </w:r>
      <w:r w:rsidR="000C201C" w:rsidRPr="00127C81">
        <w:rPr>
          <w:rFonts w:eastAsia="SimSun"/>
        </w:rPr>
        <w:t>taught</w:t>
      </w:r>
      <w:r w:rsidR="00C7419C" w:rsidRPr="00127C81">
        <w:rPr>
          <w:rFonts w:eastAsia="SimSun"/>
        </w:rPr>
        <w:t xml:space="preserve"> </w:t>
      </w:r>
      <w:r w:rsidR="000C201C" w:rsidRPr="00127C81">
        <w:rPr>
          <w:rFonts w:eastAsia="SimSun"/>
        </w:rPr>
        <w:t>quite a bit about</w:t>
      </w:r>
      <w:r w:rsidRPr="00127C81">
        <w:rPr>
          <w:rFonts w:eastAsia="SimSun"/>
        </w:rPr>
        <w:t xml:space="preserve"> </w:t>
      </w:r>
      <w:r w:rsidR="00590EEB" w:rsidRPr="00127C81">
        <w:rPr>
          <w:rFonts w:eastAsia="SimSun"/>
        </w:rPr>
        <w:t>antenna parameters, specifically</w:t>
      </w:r>
      <w:r w:rsidRPr="00127C81">
        <w:rPr>
          <w:rFonts w:eastAsia="SimSun"/>
        </w:rPr>
        <w:t xml:space="preserve"> how different shapes of the antenna coil would affect the readability and quality of the data being received. </w:t>
      </w:r>
    </w:p>
    <w:p w14:paraId="396EDE26" w14:textId="708225C7" w:rsidR="00AB76C7" w:rsidRPr="00AB76C7" w:rsidRDefault="00AB76C7" w:rsidP="0010106D">
      <w:pPr>
        <w:rPr>
          <w:rFonts w:eastAsia="SimSun"/>
        </w:rPr>
      </w:pPr>
      <w:r w:rsidRPr="00127C81">
        <w:rPr>
          <w:rFonts w:eastAsia="SimSun"/>
        </w:rPr>
        <w:tab/>
        <w:t xml:space="preserve">The other major conclusion </w:t>
      </w:r>
      <w:r w:rsidR="00EB1358" w:rsidRPr="00127C81">
        <w:rPr>
          <w:rFonts w:eastAsia="SimSun"/>
        </w:rPr>
        <w:t>that could be made</w:t>
      </w:r>
      <w:r w:rsidR="00C7419C" w:rsidRPr="00127C81">
        <w:rPr>
          <w:rFonts w:eastAsia="SimSun"/>
        </w:rPr>
        <w:t xml:space="preserve"> </w:t>
      </w:r>
      <w:r w:rsidR="00EB1358" w:rsidRPr="00127C81">
        <w:rPr>
          <w:rFonts w:eastAsia="SimSun"/>
        </w:rPr>
        <w:t>from</w:t>
      </w:r>
      <w:r w:rsidR="00C7419C" w:rsidRPr="00127C81">
        <w:rPr>
          <w:rFonts w:eastAsia="SimSun"/>
        </w:rPr>
        <w:t xml:space="preserve"> </w:t>
      </w:r>
      <w:r w:rsidRPr="00127C81">
        <w:rPr>
          <w:rFonts w:eastAsia="SimSun"/>
        </w:rPr>
        <w:t xml:space="preserve">designing the antenna is </w:t>
      </w:r>
      <w:r w:rsidR="00EB1358" w:rsidRPr="00127C81">
        <w:rPr>
          <w:rFonts w:eastAsia="SimSun"/>
        </w:rPr>
        <w:t xml:space="preserve">how </w:t>
      </w:r>
      <w:r w:rsidRPr="00127C81">
        <w:rPr>
          <w:rFonts w:eastAsia="SimSun"/>
        </w:rPr>
        <w:t xml:space="preserve">the </w:t>
      </w:r>
      <w:r w:rsidR="00EE3FA8" w:rsidRPr="00127C81">
        <w:rPr>
          <w:rFonts w:eastAsia="SimSun"/>
        </w:rPr>
        <w:t>size reflects</w:t>
      </w:r>
      <w:r w:rsidR="00FB313C" w:rsidRPr="00127C81">
        <w:rPr>
          <w:rFonts w:eastAsia="SimSun"/>
        </w:rPr>
        <w:t xml:space="preserve"> field strength</w:t>
      </w:r>
      <w:r w:rsidR="00483F2A" w:rsidRPr="00127C81">
        <w:rPr>
          <w:rFonts w:eastAsia="SimSun"/>
        </w:rPr>
        <w:t>.</w:t>
      </w:r>
      <w:r w:rsidR="00EB1358" w:rsidRPr="00127C81">
        <w:rPr>
          <w:rFonts w:eastAsia="SimSun"/>
        </w:rPr>
        <w:t xml:space="preserve"> Notably,</w:t>
      </w:r>
      <w:r w:rsidR="00C7419C" w:rsidRPr="00127C81">
        <w:rPr>
          <w:rFonts w:eastAsia="SimSun"/>
        </w:rPr>
        <w:t xml:space="preserve"> the number of turns in the antenna </w:t>
      </w:r>
      <w:r w:rsidR="00EB1358" w:rsidRPr="00127C81">
        <w:rPr>
          <w:rFonts w:eastAsia="SimSun"/>
        </w:rPr>
        <w:t>are</w:t>
      </w:r>
      <w:r w:rsidRPr="00127C81">
        <w:rPr>
          <w:rFonts w:eastAsia="SimSun"/>
        </w:rPr>
        <w:t xml:space="preserve"> directly proportional to the field strength of the antenna</w:t>
      </w:r>
      <w:r w:rsidR="00C7419C" w:rsidRPr="00127C81">
        <w:rPr>
          <w:rFonts w:eastAsia="SimSun"/>
        </w:rPr>
        <w:t>.</w:t>
      </w:r>
      <w:r w:rsidR="00D9616F" w:rsidRPr="00127C81">
        <w:rPr>
          <w:rFonts w:eastAsia="SimSun"/>
        </w:rPr>
        <w:t xml:space="preserve"> It was </w:t>
      </w:r>
      <w:r w:rsidRPr="00127C81">
        <w:rPr>
          <w:rFonts w:eastAsia="SimSun"/>
        </w:rPr>
        <w:t xml:space="preserve">decided </w:t>
      </w:r>
      <w:r w:rsidR="00C7419C" w:rsidRPr="00127C81">
        <w:rPr>
          <w:rFonts w:eastAsia="SimSun"/>
        </w:rPr>
        <w:t>t</w:t>
      </w:r>
      <w:r w:rsidR="00D9616F" w:rsidRPr="00127C81">
        <w:rPr>
          <w:rFonts w:eastAsia="SimSun"/>
        </w:rPr>
        <w:t>hat having</w:t>
      </w:r>
      <w:r w:rsidRPr="00127C81">
        <w:rPr>
          <w:rFonts w:eastAsia="SimSun"/>
        </w:rPr>
        <w:t xml:space="preserve"> multiple turns and a larger diameter antenna </w:t>
      </w:r>
      <w:r w:rsidR="007B52CE" w:rsidRPr="00127C81">
        <w:rPr>
          <w:rFonts w:eastAsia="SimSun"/>
        </w:rPr>
        <w:t>w</w:t>
      </w:r>
      <w:r w:rsidR="00C7419C" w:rsidRPr="00127C81">
        <w:rPr>
          <w:rFonts w:eastAsia="SimSun"/>
        </w:rPr>
        <w:t>ould</w:t>
      </w:r>
      <w:r w:rsidRPr="00127C81">
        <w:rPr>
          <w:rFonts w:eastAsia="SimSun"/>
        </w:rPr>
        <w:t xml:space="preserve"> have a field strength that would reach out </w:t>
      </w:r>
      <w:r w:rsidR="00782DD0" w:rsidRPr="00127C81">
        <w:rPr>
          <w:rFonts w:eastAsia="SimSun"/>
        </w:rPr>
        <w:t>3</w:t>
      </w:r>
      <w:r w:rsidR="00C7419C" w:rsidRPr="00127C81">
        <w:rPr>
          <w:rFonts w:eastAsia="SimSun"/>
        </w:rPr>
        <w:t>cm</w:t>
      </w:r>
      <w:r w:rsidRPr="00127C81">
        <w:rPr>
          <w:rFonts w:eastAsia="SimSun"/>
        </w:rPr>
        <w:t xml:space="preserve"> from the board.</w:t>
      </w:r>
    </w:p>
    <w:p w14:paraId="6D4D1C36" w14:textId="0A388C19" w:rsidR="00AB76C7" w:rsidRPr="00127C81" w:rsidRDefault="00AB76C7" w:rsidP="0010106D">
      <w:pPr>
        <w:rPr>
          <w:rFonts w:eastAsia="SimSun"/>
        </w:rPr>
      </w:pPr>
      <w:r w:rsidRPr="00AB76C7">
        <w:rPr>
          <w:rFonts w:eastAsia="SimSun"/>
        </w:rPr>
        <w:tab/>
      </w:r>
      <w:r w:rsidRPr="00127C81">
        <w:rPr>
          <w:rFonts w:eastAsia="SimSun"/>
        </w:rPr>
        <w:t xml:space="preserve">After having finished the antenna design and implementing it on a PCB, </w:t>
      </w:r>
      <w:r w:rsidR="00C7419C" w:rsidRPr="00127C81">
        <w:rPr>
          <w:rFonts w:eastAsia="SimSun"/>
        </w:rPr>
        <w:t xml:space="preserve">a lot </w:t>
      </w:r>
      <w:r w:rsidR="00BB0F83" w:rsidRPr="00127C81">
        <w:rPr>
          <w:rFonts w:eastAsia="SimSun"/>
        </w:rPr>
        <w:t>has been</w:t>
      </w:r>
      <w:r w:rsidRPr="00127C81">
        <w:rPr>
          <w:rFonts w:eastAsia="SimSun"/>
        </w:rPr>
        <w:t xml:space="preserve"> learned about the design process behind these antennas and how to effectively test </w:t>
      </w:r>
      <w:r w:rsidR="00BD34CE" w:rsidRPr="00127C81">
        <w:rPr>
          <w:rFonts w:eastAsia="SimSun"/>
        </w:rPr>
        <w:t>a</w:t>
      </w:r>
      <w:r w:rsidRPr="00127C81">
        <w:rPr>
          <w:rFonts w:eastAsia="SimSun"/>
        </w:rPr>
        <w:t xml:space="preserve"> design to make sure it works. Through </w:t>
      </w:r>
      <w:r w:rsidR="00BD34CE" w:rsidRPr="00127C81">
        <w:rPr>
          <w:rFonts w:eastAsia="SimSun"/>
        </w:rPr>
        <w:t>the</w:t>
      </w:r>
      <w:r w:rsidRPr="00127C81">
        <w:rPr>
          <w:rFonts w:eastAsia="SimSun"/>
        </w:rPr>
        <w:t xml:space="preserve"> experience using RFSIM99 and the </w:t>
      </w:r>
      <w:r w:rsidR="00BD34CE" w:rsidRPr="00127C81">
        <w:rPr>
          <w:rFonts w:eastAsia="SimSun"/>
        </w:rPr>
        <w:t>circuit simulation</w:t>
      </w:r>
      <w:r w:rsidRPr="00127C81">
        <w:rPr>
          <w:rFonts w:eastAsia="SimSun"/>
        </w:rPr>
        <w:t xml:space="preserve"> </w:t>
      </w:r>
      <w:r w:rsidR="008E2775" w:rsidRPr="00127C81">
        <w:rPr>
          <w:rFonts w:eastAsia="SimSun"/>
        </w:rPr>
        <w:t>represented by a</w:t>
      </w:r>
      <w:r w:rsidR="00C7419C" w:rsidRPr="00127C81">
        <w:rPr>
          <w:rFonts w:eastAsia="SimSun"/>
        </w:rPr>
        <w:t xml:space="preserve"> </w:t>
      </w:r>
      <w:r w:rsidRPr="00127C81">
        <w:rPr>
          <w:rFonts w:eastAsia="SimSun"/>
        </w:rPr>
        <w:t xml:space="preserve">Smith </w:t>
      </w:r>
      <w:r w:rsidR="008E2775" w:rsidRPr="00127C81">
        <w:rPr>
          <w:rFonts w:eastAsia="SimSun"/>
        </w:rPr>
        <w:t>C</w:t>
      </w:r>
      <w:r w:rsidR="00C7419C" w:rsidRPr="00127C81">
        <w:rPr>
          <w:rFonts w:eastAsia="SimSun"/>
        </w:rPr>
        <w:t>hart,</w:t>
      </w:r>
      <w:r w:rsidRPr="00127C81">
        <w:rPr>
          <w:rFonts w:eastAsia="SimSun"/>
        </w:rPr>
        <w:t xml:space="preserve"> </w:t>
      </w:r>
      <w:r w:rsidR="007C7DEA" w:rsidRPr="00127C81">
        <w:rPr>
          <w:rFonts w:eastAsia="SimSun"/>
        </w:rPr>
        <w:t>the effectiveness</w:t>
      </w:r>
      <w:r w:rsidRPr="00127C81">
        <w:rPr>
          <w:rFonts w:eastAsia="SimSun"/>
        </w:rPr>
        <w:t xml:space="preserve"> and </w:t>
      </w:r>
      <w:r w:rsidR="00C7419C" w:rsidRPr="00127C81">
        <w:rPr>
          <w:rFonts w:eastAsia="SimSun"/>
        </w:rPr>
        <w:t>import</w:t>
      </w:r>
      <w:r w:rsidR="007C7DEA" w:rsidRPr="00127C81">
        <w:rPr>
          <w:rFonts w:eastAsia="SimSun"/>
        </w:rPr>
        <w:t>ance</w:t>
      </w:r>
      <w:r w:rsidR="00B01B3E" w:rsidRPr="00127C81">
        <w:rPr>
          <w:rFonts w:eastAsia="SimSun"/>
        </w:rPr>
        <w:t xml:space="preserve"> of</w:t>
      </w:r>
      <w:r w:rsidRPr="00127C81">
        <w:rPr>
          <w:rFonts w:eastAsia="SimSun"/>
        </w:rPr>
        <w:t xml:space="preserve"> </w:t>
      </w:r>
      <w:r w:rsidR="003442F1" w:rsidRPr="00127C81">
        <w:rPr>
          <w:rFonts w:eastAsia="SimSun"/>
        </w:rPr>
        <w:t>simulating design work</w:t>
      </w:r>
      <w:r w:rsidRPr="00127C81">
        <w:rPr>
          <w:rFonts w:eastAsia="SimSun"/>
        </w:rPr>
        <w:t xml:space="preserve"> to </w:t>
      </w:r>
      <w:r w:rsidR="00605CC7" w:rsidRPr="00127C81">
        <w:rPr>
          <w:rFonts w:eastAsia="SimSun"/>
        </w:rPr>
        <w:t xml:space="preserve">ensure </w:t>
      </w:r>
      <w:r w:rsidR="003E47FC" w:rsidRPr="00127C81">
        <w:rPr>
          <w:rFonts w:eastAsia="SimSun"/>
        </w:rPr>
        <w:t xml:space="preserve">a working outcome </w:t>
      </w:r>
      <w:r w:rsidR="00605CC7" w:rsidRPr="00127C81">
        <w:rPr>
          <w:rFonts w:eastAsia="SimSun"/>
        </w:rPr>
        <w:t>was discovered</w:t>
      </w:r>
      <w:r w:rsidR="00C7419C" w:rsidRPr="00127C81">
        <w:rPr>
          <w:rFonts w:eastAsia="SimSun"/>
        </w:rPr>
        <w:t>.</w:t>
      </w:r>
      <w:r w:rsidRPr="00127C81">
        <w:rPr>
          <w:rFonts w:eastAsia="SimSun"/>
        </w:rPr>
        <w:t xml:space="preserve"> If </w:t>
      </w:r>
      <w:r w:rsidR="003E47FC" w:rsidRPr="00127C81">
        <w:rPr>
          <w:rFonts w:eastAsia="SimSun"/>
        </w:rPr>
        <w:t>there</w:t>
      </w:r>
      <w:r w:rsidRPr="00127C81">
        <w:rPr>
          <w:rFonts w:eastAsia="SimSun"/>
        </w:rPr>
        <w:t xml:space="preserve"> had </w:t>
      </w:r>
      <w:r w:rsidR="003E47FC" w:rsidRPr="00127C81">
        <w:rPr>
          <w:rFonts w:eastAsia="SimSun"/>
        </w:rPr>
        <w:t>been</w:t>
      </w:r>
      <w:r w:rsidRPr="00127C81">
        <w:rPr>
          <w:rFonts w:eastAsia="SimSun"/>
        </w:rPr>
        <w:t xml:space="preserve"> more time</w:t>
      </w:r>
      <w:r w:rsidR="00C776C7" w:rsidRPr="00127C81">
        <w:rPr>
          <w:rFonts w:eastAsia="SimSun"/>
        </w:rPr>
        <w:t>,</w:t>
      </w:r>
      <w:r w:rsidRPr="00127C81">
        <w:rPr>
          <w:rFonts w:eastAsia="SimSun"/>
        </w:rPr>
        <w:t xml:space="preserve"> resources </w:t>
      </w:r>
      <w:r w:rsidR="003E47FC" w:rsidRPr="00127C81">
        <w:rPr>
          <w:rFonts w:eastAsia="SimSun"/>
        </w:rPr>
        <w:t>available</w:t>
      </w:r>
      <w:r w:rsidR="00C776C7" w:rsidRPr="00127C81">
        <w:rPr>
          <w:rFonts w:eastAsia="SimSun"/>
        </w:rPr>
        <w:t>, and not issues from JLCPCBs fabrication process</w:t>
      </w:r>
      <w:r w:rsidR="00100873" w:rsidRPr="00127C81">
        <w:rPr>
          <w:rFonts w:eastAsia="SimSun"/>
        </w:rPr>
        <w:t>,</w:t>
      </w:r>
      <w:r w:rsidR="003E47FC" w:rsidRPr="00127C81">
        <w:rPr>
          <w:rFonts w:eastAsia="SimSun"/>
        </w:rPr>
        <w:t xml:space="preserve"> </w:t>
      </w:r>
      <w:r w:rsidR="00B7655F" w:rsidRPr="00127C81">
        <w:rPr>
          <w:rFonts w:eastAsia="SimSun"/>
        </w:rPr>
        <w:t xml:space="preserve">the </w:t>
      </w:r>
      <w:r w:rsidR="00584923" w:rsidRPr="00127C81">
        <w:rPr>
          <w:rFonts w:eastAsia="SimSun"/>
        </w:rPr>
        <w:t>PCB</w:t>
      </w:r>
      <w:r w:rsidRPr="00127C81">
        <w:rPr>
          <w:rFonts w:eastAsia="SimSun"/>
        </w:rPr>
        <w:t xml:space="preserve"> </w:t>
      </w:r>
      <w:r w:rsidR="00FA0707">
        <w:rPr>
          <w:rFonts w:eastAsia="SimSun"/>
        </w:rPr>
        <w:t>would</w:t>
      </w:r>
      <w:r w:rsidR="0083470E" w:rsidRPr="00127C81">
        <w:rPr>
          <w:rFonts w:eastAsia="SimSun"/>
        </w:rPr>
        <w:t xml:space="preserve"> have </w:t>
      </w:r>
      <w:r w:rsidR="00FA0707">
        <w:rPr>
          <w:rFonts w:eastAsia="SimSun"/>
        </w:rPr>
        <w:t xml:space="preserve">been implemented and </w:t>
      </w:r>
      <w:r w:rsidRPr="00127C81">
        <w:rPr>
          <w:rFonts w:eastAsia="SimSun"/>
        </w:rPr>
        <w:t>work</w:t>
      </w:r>
      <w:r w:rsidR="00FA0707">
        <w:rPr>
          <w:rFonts w:eastAsia="SimSun"/>
        </w:rPr>
        <w:t xml:space="preserve">ing </w:t>
      </w:r>
      <w:r w:rsidRPr="00127C81">
        <w:rPr>
          <w:rFonts w:eastAsia="SimSun"/>
        </w:rPr>
        <w:t xml:space="preserve">as </w:t>
      </w:r>
      <w:r w:rsidR="0083470E" w:rsidRPr="00127C81">
        <w:rPr>
          <w:rFonts w:eastAsia="SimSun"/>
        </w:rPr>
        <w:t>intended</w:t>
      </w:r>
      <w:r w:rsidR="00735248">
        <w:rPr>
          <w:rFonts w:eastAsia="SimSun"/>
        </w:rPr>
        <w:t>, however the clrc663 chip was not programed, and we did not have a developer board to program the board in time.</w:t>
      </w:r>
    </w:p>
    <w:p w14:paraId="42403D9A" w14:textId="42EBA393" w:rsidR="00AB76C7" w:rsidRPr="00AB76C7" w:rsidRDefault="00AB76C7" w:rsidP="0010106D">
      <w:pPr>
        <w:rPr>
          <w:rFonts w:eastAsia="SimSun"/>
        </w:rPr>
      </w:pPr>
      <w:r w:rsidRPr="00127C81">
        <w:rPr>
          <w:rFonts w:eastAsia="SimSun"/>
        </w:rPr>
        <w:tab/>
        <w:t xml:space="preserve">The actual </w:t>
      </w:r>
      <w:r w:rsidR="0083470E" w:rsidRPr="00127C81">
        <w:rPr>
          <w:rFonts w:eastAsia="SimSun"/>
        </w:rPr>
        <w:t xml:space="preserve">software </w:t>
      </w:r>
      <w:r w:rsidRPr="00127C81">
        <w:rPr>
          <w:rFonts w:eastAsia="SimSun"/>
        </w:rPr>
        <w:t xml:space="preserve">design aspect of the PCB went smoothly. </w:t>
      </w:r>
      <w:r w:rsidR="0083470E" w:rsidRPr="00127C81">
        <w:rPr>
          <w:rFonts w:eastAsia="SimSun"/>
        </w:rPr>
        <w:t>P</w:t>
      </w:r>
      <w:r w:rsidR="00C7419C" w:rsidRPr="00127C81">
        <w:rPr>
          <w:rFonts w:eastAsia="SimSun"/>
        </w:rPr>
        <w:t>rior</w:t>
      </w:r>
      <w:r w:rsidRPr="00127C81">
        <w:rPr>
          <w:rFonts w:eastAsia="SimSun"/>
        </w:rPr>
        <w:t xml:space="preserve"> experience from </w:t>
      </w:r>
      <w:r w:rsidR="0083470E" w:rsidRPr="00127C81">
        <w:rPr>
          <w:rFonts w:eastAsia="SimSun"/>
        </w:rPr>
        <w:t>college</w:t>
      </w:r>
      <w:r w:rsidRPr="00127C81">
        <w:rPr>
          <w:rFonts w:eastAsia="SimSun"/>
        </w:rPr>
        <w:t xml:space="preserve"> courses and internships </w:t>
      </w:r>
      <w:r w:rsidR="002A32D1" w:rsidRPr="00127C81">
        <w:rPr>
          <w:rFonts w:eastAsia="SimSun"/>
        </w:rPr>
        <w:t xml:space="preserve">from the team </w:t>
      </w:r>
      <w:r w:rsidRPr="00127C81">
        <w:rPr>
          <w:rFonts w:eastAsia="SimSun"/>
        </w:rPr>
        <w:t xml:space="preserve">allowed </w:t>
      </w:r>
      <w:r w:rsidR="0083470E" w:rsidRPr="00127C81">
        <w:rPr>
          <w:rFonts w:eastAsia="SimSun"/>
        </w:rPr>
        <w:t>for</w:t>
      </w:r>
      <w:r w:rsidR="00C7419C" w:rsidRPr="00127C81">
        <w:rPr>
          <w:rFonts w:eastAsia="SimSun"/>
        </w:rPr>
        <w:t xml:space="preserve"> confiden</w:t>
      </w:r>
      <w:r w:rsidR="0083470E" w:rsidRPr="00127C81">
        <w:rPr>
          <w:rFonts w:eastAsia="SimSun"/>
        </w:rPr>
        <w:t>ce</w:t>
      </w:r>
      <w:r w:rsidRPr="00127C81">
        <w:rPr>
          <w:rFonts w:eastAsia="SimSun"/>
        </w:rPr>
        <w:t xml:space="preserve"> using Altium Designer to create </w:t>
      </w:r>
      <w:r w:rsidR="00743D1B" w:rsidRPr="00127C81">
        <w:rPr>
          <w:rFonts w:eastAsia="SimSun"/>
        </w:rPr>
        <w:t>the</w:t>
      </w:r>
      <w:r w:rsidRPr="00127C81">
        <w:rPr>
          <w:rFonts w:eastAsia="SimSun"/>
        </w:rPr>
        <w:t xml:space="preserve"> PCBs</w:t>
      </w:r>
      <w:r w:rsidR="002A32D1" w:rsidRPr="00127C81">
        <w:rPr>
          <w:rFonts w:eastAsia="SimSun"/>
        </w:rPr>
        <w:t xml:space="preserve"> and Visual Studio Code to create the software</w:t>
      </w:r>
      <w:r w:rsidR="00C7419C" w:rsidRPr="00127C81">
        <w:rPr>
          <w:rFonts w:eastAsia="SimSun"/>
        </w:rPr>
        <w:t>.</w:t>
      </w:r>
      <w:r w:rsidRPr="00127C81">
        <w:rPr>
          <w:rFonts w:eastAsia="SimSun"/>
        </w:rPr>
        <w:t xml:space="preserve"> Once </w:t>
      </w:r>
      <w:r w:rsidR="00743D1B" w:rsidRPr="00127C81">
        <w:rPr>
          <w:rFonts w:eastAsia="SimSun"/>
        </w:rPr>
        <w:t>the</w:t>
      </w:r>
      <w:r w:rsidRPr="00127C81">
        <w:rPr>
          <w:rFonts w:eastAsia="SimSun"/>
        </w:rPr>
        <w:t xml:space="preserve"> design</w:t>
      </w:r>
      <w:r w:rsidR="00C7419C" w:rsidRPr="00127C81">
        <w:rPr>
          <w:rFonts w:eastAsia="SimSun"/>
        </w:rPr>
        <w:t xml:space="preserve"> </w:t>
      </w:r>
      <w:r w:rsidR="00743D1B" w:rsidRPr="00127C81">
        <w:rPr>
          <w:rFonts w:eastAsia="SimSun"/>
        </w:rPr>
        <w:t>was</w:t>
      </w:r>
      <w:r w:rsidRPr="00127C81">
        <w:rPr>
          <w:rFonts w:eastAsia="SimSun"/>
        </w:rPr>
        <w:t xml:space="preserve"> </w:t>
      </w:r>
      <w:r w:rsidR="00324E50" w:rsidRPr="00127C81">
        <w:rPr>
          <w:rFonts w:eastAsia="SimSun"/>
        </w:rPr>
        <w:t>fabricated</w:t>
      </w:r>
      <w:r w:rsidRPr="00127C81">
        <w:rPr>
          <w:rFonts w:eastAsia="SimSun"/>
        </w:rPr>
        <w:t xml:space="preserve">, the issues arose with the fabrication company, JLCPCB. They did not have the parts that were present within </w:t>
      </w:r>
      <w:r w:rsidR="008E7883" w:rsidRPr="00127C81">
        <w:rPr>
          <w:rFonts w:eastAsia="SimSun"/>
        </w:rPr>
        <w:t>the</w:t>
      </w:r>
      <w:r w:rsidRPr="00127C81">
        <w:rPr>
          <w:rFonts w:eastAsia="SimSun"/>
        </w:rPr>
        <w:t xml:space="preserve"> design, meaning </w:t>
      </w:r>
      <w:r w:rsidR="008E7883" w:rsidRPr="00127C81">
        <w:rPr>
          <w:rFonts w:eastAsia="SimSun"/>
        </w:rPr>
        <w:t>a lot of the components</w:t>
      </w:r>
      <w:r w:rsidRPr="00127C81">
        <w:rPr>
          <w:rFonts w:eastAsia="SimSun"/>
        </w:rPr>
        <w:t xml:space="preserve"> had to </w:t>
      </w:r>
      <w:r w:rsidR="008E7883" w:rsidRPr="00127C81">
        <w:rPr>
          <w:rFonts w:eastAsia="SimSun"/>
        </w:rPr>
        <w:t>be</w:t>
      </w:r>
      <w:r w:rsidR="00C7419C" w:rsidRPr="00127C81">
        <w:rPr>
          <w:rFonts w:eastAsia="SimSun"/>
        </w:rPr>
        <w:t xml:space="preserve"> </w:t>
      </w:r>
      <w:r w:rsidRPr="00127C81">
        <w:rPr>
          <w:rFonts w:eastAsia="SimSun"/>
        </w:rPr>
        <w:t xml:space="preserve">globally </w:t>
      </w:r>
      <w:r w:rsidR="00C7419C" w:rsidRPr="00127C81">
        <w:rPr>
          <w:rFonts w:eastAsia="SimSun"/>
        </w:rPr>
        <w:t>source</w:t>
      </w:r>
      <w:r w:rsidR="008E7883" w:rsidRPr="00127C81">
        <w:rPr>
          <w:rFonts w:eastAsia="SimSun"/>
        </w:rPr>
        <w:t>d</w:t>
      </w:r>
      <w:r w:rsidRPr="00127C81">
        <w:rPr>
          <w:rFonts w:eastAsia="SimSun"/>
        </w:rPr>
        <w:t xml:space="preserve"> from other companies around the world. After a back</w:t>
      </w:r>
      <w:r w:rsidR="008E7883" w:rsidRPr="00127C81">
        <w:rPr>
          <w:rFonts w:eastAsia="SimSun"/>
        </w:rPr>
        <w:t>-</w:t>
      </w:r>
      <w:r w:rsidRPr="00127C81">
        <w:rPr>
          <w:rFonts w:eastAsia="SimSun"/>
        </w:rPr>
        <w:t>and</w:t>
      </w:r>
      <w:r w:rsidR="008E7883" w:rsidRPr="00127C81">
        <w:rPr>
          <w:rFonts w:eastAsia="SimSun"/>
        </w:rPr>
        <w:t>-</w:t>
      </w:r>
      <w:r w:rsidRPr="00127C81">
        <w:rPr>
          <w:rFonts w:eastAsia="SimSun"/>
        </w:rPr>
        <w:t>forth</w:t>
      </w:r>
      <w:r w:rsidR="00C7419C" w:rsidRPr="00127C81">
        <w:rPr>
          <w:rFonts w:eastAsia="SimSun"/>
        </w:rPr>
        <w:t xml:space="preserve"> </w:t>
      </w:r>
      <w:r w:rsidR="005E26DA" w:rsidRPr="00127C81">
        <w:rPr>
          <w:rFonts w:eastAsia="SimSun"/>
        </w:rPr>
        <w:t>communication mess</w:t>
      </w:r>
      <w:r w:rsidRPr="00127C81">
        <w:rPr>
          <w:rFonts w:eastAsia="SimSun"/>
        </w:rPr>
        <w:t xml:space="preserve"> that went on for about a month and a half, </w:t>
      </w:r>
      <w:r w:rsidR="00203896" w:rsidRPr="00127C81">
        <w:rPr>
          <w:rFonts w:eastAsia="SimSun"/>
        </w:rPr>
        <w:t>the boards</w:t>
      </w:r>
      <w:r w:rsidRPr="00127C81">
        <w:rPr>
          <w:rFonts w:eastAsia="SimSun"/>
        </w:rPr>
        <w:t xml:space="preserve"> were finally </w:t>
      </w:r>
      <w:r w:rsidR="00203896" w:rsidRPr="00127C81">
        <w:rPr>
          <w:rFonts w:eastAsia="SimSun"/>
        </w:rPr>
        <w:t>ready</w:t>
      </w:r>
      <w:r w:rsidRPr="00127C81">
        <w:rPr>
          <w:rFonts w:eastAsia="SimSun"/>
        </w:rPr>
        <w:t xml:space="preserve"> to </w:t>
      </w:r>
      <w:r w:rsidR="00203896" w:rsidRPr="00127C81">
        <w:rPr>
          <w:rFonts w:eastAsia="SimSun"/>
        </w:rPr>
        <w:t>be</w:t>
      </w:r>
      <w:r w:rsidR="00C7419C" w:rsidRPr="00127C81">
        <w:rPr>
          <w:rFonts w:eastAsia="SimSun"/>
        </w:rPr>
        <w:t xml:space="preserve"> </w:t>
      </w:r>
      <w:r w:rsidR="00203896" w:rsidRPr="00127C81">
        <w:rPr>
          <w:rFonts w:eastAsia="SimSun"/>
        </w:rPr>
        <w:t>ordered and</w:t>
      </w:r>
      <w:r w:rsidRPr="00127C81">
        <w:rPr>
          <w:rFonts w:eastAsia="SimSun"/>
        </w:rPr>
        <w:t xml:space="preserve"> </w:t>
      </w:r>
      <w:r w:rsidR="00E623F0" w:rsidRPr="00127C81">
        <w:rPr>
          <w:rFonts w:eastAsia="SimSun"/>
        </w:rPr>
        <w:t>fabricated.</w:t>
      </w:r>
      <w:r w:rsidRPr="00127C81">
        <w:rPr>
          <w:rFonts w:eastAsia="SimSun"/>
        </w:rPr>
        <w:t xml:space="preserve"> This whole ordeal increased production time and delayed </w:t>
      </w:r>
      <w:r w:rsidR="00FC4F3D" w:rsidRPr="00127C81">
        <w:rPr>
          <w:rFonts w:eastAsia="SimSun"/>
        </w:rPr>
        <w:t>the</w:t>
      </w:r>
      <w:r w:rsidRPr="00127C81">
        <w:rPr>
          <w:rFonts w:eastAsia="SimSun"/>
        </w:rPr>
        <w:t xml:space="preserve"> project well beyond the dates </w:t>
      </w:r>
      <w:r w:rsidR="00923764" w:rsidRPr="00127C81">
        <w:rPr>
          <w:rFonts w:eastAsia="SimSun"/>
        </w:rPr>
        <w:t>that</w:t>
      </w:r>
      <w:r w:rsidRPr="00127C81">
        <w:rPr>
          <w:rFonts w:eastAsia="SimSun"/>
        </w:rPr>
        <w:t xml:space="preserve"> were originally expecting and reduced the amount of time overall that </w:t>
      </w:r>
      <w:r w:rsidR="00923764" w:rsidRPr="00127C81">
        <w:rPr>
          <w:rFonts w:eastAsia="SimSun"/>
        </w:rPr>
        <w:t>was spent</w:t>
      </w:r>
      <w:r w:rsidRPr="00127C81">
        <w:rPr>
          <w:rFonts w:eastAsia="SimSun"/>
        </w:rPr>
        <w:t xml:space="preserve"> with </w:t>
      </w:r>
      <w:r w:rsidR="00923764" w:rsidRPr="00127C81">
        <w:rPr>
          <w:rFonts w:eastAsia="SimSun"/>
        </w:rPr>
        <w:t>the custom</w:t>
      </w:r>
      <w:r w:rsidRPr="00127C81">
        <w:rPr>
          <w:rFonts w:eastAsia="SimSun"/>
        </w:rPr>
        <w:t xml:space="preserve"> boards. </w:t>
      </w:r>
      <w:r w:rsidR="00F67158" w:rsidRPr="00127C81">
        <w:rPr>
          <w:rFonts w:eastAsia="SimSun"/>
        </w:rPr>
        <w:t xml:space="preserve">As mentioned previously, </w:t>
      </w:r>
      <w:r w:rsidRPr="00127C81">
        <w:rPr>
          <w:rFonts w:eastAsia="SimSun"/>
        </w:rPr>
        <w:t xml:space="preserve">JLCPCB also incorrectly placed some of </w:t>
      </w:r>
      <w:r w:rsidR="00F67158" w:rsidRPr="00127C81">
        <w:rPr>
          <w:rFonts w:eastAsia="SimSun"/>
        </w:rPr>
        <w:t>the</w:t>
      </w:r>
      <w:r w:rsidRPr="00127C81">
        <w:rPr>
          <w:rFonts w:eastAsia="SimSun"/>
        </w:rPr>
        <w:t xml:space="preserve"> parts due to naming convention issues which unfortunately make </w:t>
      </w:r>
      <w:r w:rsidR="00F67158" w:rsidRPr="00127C81">
        <w:rPr>
          <w:rFonts w:eastAsia="SimSun"/>
        </w:rPr>
        <w:t>the</w:t>
      </w:r>
      <w:r w:rsidRPr="00127C81">
        <w:rPr>
          <w:rFonts w:eastAsia="SimSun"/>
        </w:rPr>
        <w:t xml:space="preserve"> custom motherboard completely unusable.</w:t>
      </w:r>
      <w:r w:rsidRPr="00AB76C7">
        <w:rPr>
          <w:rFonts w:eastAsia="SimSun"/>
        </w:rPr>
        <w:t xml:space="preserve"> </w:t>
      </w:r>
    </w:p>
    <w:p w14:paraId="35880BB2" w14:textId="786B6B97" w:rsidR="00AB76C7" w:rsidRPr="00AB76C7" w:rsidRDefault="00AB76C7" w:rsidP="0010106D">
      <w:pPr>
        <w:rPr>
          <w:rFonts w:eastAsia="SimSun"/>
        </w:rPr>
      </w:pPr>
      <w:r w:rsidRPr="00AB76C7">
        <w:rPr>
          <w:rFonts w:eastAsia="SimSun"/>
        </w:rPr>
        <w:tab/>
      </w:r>
      <w:r w:rsidRPr="00127C81">
        <w:rPr>
          <w:rFonts w:eastAsia="SimSun"/>
        </w:rPr>
        <w:t xml:space="preserve">Lastly, </w:t>
      </w:r>
      <w:r w:rsidR="00391880" w:rsidRPr="00127C81">
        <w:rPr>
          <w:rFonts w:eastAsia="SimSun"/>
        </w:rPr>
        <w:t>the</w:t>
      </w:r>
      <w:r w:rsidRPr="00127C81">
        <w:rPr>
          <w:rFonts w:eastAsia="SimSun"/>
        </w:rPr>
        <w:t xml:space="preserve"> 3D printed model </w:t>
      </w:r>
      <w:r w:rsidR="00054DC5" w:rsidRPr="00127C81">
        <w:rPr>
          <w:rFonts w:eastAsia="SimSun"/>
        </w:rPr>
        <w:t>was very educational</w:t>
      </w:r>
      <w:r w:rsidRPr="00127C81">
        <w:rPr>
          <w:rFonts w:eastAsia="SimSun"/>
        </w:rPr>
        <w:t xml:space="preserve"> when it comes to mechanical and physical design engineering. </w:t>
      </w:r>
      <w:r w:rsidR="00054DC5" w:rsidRPr="00127C81">
        <w:rPr>
          <w:rFonts w:eastAsia="SimSun"/>
        </w:rPr>
        <w:t>M</w:t>
      </w:r>
      <w:r w:rsidR="00C7419C" w:rsidRPr="00127C81">
        <w:rPr>
          <w:rFonts w:eastAsia="SimSun"/>
        </w:rPr>
        <w:t>ultiple</w:t>
      </w:r>
      <w:r w:rsidRPr="00127C81">
        <w:rPr>
          <w:rFonts w:eastAsia="SimSun"/>
        </w:rPr>
        <w:t xml:space="preserve"> different iterations</w:t>
      </w:r>
      <w:r w:rsidR="00C7419C" w:rsidRPr="00127C81">
        <w:rPr>
          <w:rFonts w:eastAsia="SimSun"/>
        </w:rPr>
        <w:t xml:space="preserve"> </w:t>
      </w:r>
      <w:r w:rsidR="00054DC5" w:rsidRPr="00127C81">
        <w:rPr>
          <w:rFonts w:eastAsia="SimSun"/>
        </w:rPr>
        <w:t xml:space="preserve">were </w:t>
      </w:r>
      <w:r w:rsidR="00054582" w:rsidRPr="00127C81">
        <w:rPr>
          <w:rFonts w:eastAsia="SimSun"/>
        </w:rPr>
        <w:t>gone</w:t>
      </w:r>
      <w:r w:rsidR="009612F1" w:rsidRPr="00127C81">
        <w:rPr>
          <w:rFonts w:eastAsia="SimSun"/>
        </w:rPr>
        <w:t xml:space="preserve"> through</w:t>
      </w:r>
      <w:r w:rsidRPr="00127C81">
        <w:rPr>
          <w:rFonts w:eastAsia="SimSun"/>
        </w:rPr>
        <w:t xml:space="preserve"> to reduce supports, increase structural strength, and </w:t>
      </w:r>
      <w:r w:rsidR="008A536A" w:rsidRPr="00127C81">
        <w:rPr>
          <w:rFonts w:eastAsia="SimSun"/>
        </w:rPr>
        <w:t>seamless</w:t>
      </w:r>
      <w:r w:rsidR="009B67A3" w:rsidRPr="00127C81">
        <w:rPr>
          <w:rFonts w:eastAsia="SimSun"/>
        </w:rPr>
        <w:t>ly</w:t>
      </w:r>
      <w:r w:rsidR="008A536A" w:rsidRPr="00127C81">
        <w:rPr>
          <w:rFonts w:eastAsia="SimSun"/>
        </w:rPr>
        <w:t xml:space="preserve"> transition between pieces of </w:t>
      </w:r>
      <w:r w:rsidRPr="00127C81">
        <w:rPr>
          <w:rFonts w:eastAsia="SimSun"/>
        </w:rPr>
        <w:t xml:space="preserve">the </w:t>
      </w:r>
      <w:r w:rsidR="008A536A" w:rsidRPr="00127C81">
        <w:rPr>
          <w:rFonts w:eastAsia="SimSun"/>
        </w:rPr>
        <w:t>casing</w:t>
      </w:r>
      <w:r w:rsidR="00C7419C" w:rsidRPr="00127C81">
        <w:rPr>
          <w:rFonts w:eastAsia="SimSun"/>
        </w:rPr>
        <w:t xml:space="preserve">. </w:t>
      </w:r>
      <w:r w:rsidR="008A536A" w:rsidRPr="00127C81">
        <w:rPr>
          <w:rFonts w:eastAsia="SimSun"/>
        </w:rPr>
        <w:t>S</w:t>
      </w:r>
      <w:r w:rsidR="00C7419C" w:rsidRPr="00127C81">
        <w:rPr>
          <w:rFonts w:eastAsia="SimSun"/>
        </w:rPr>
        <w:t>pace</w:t>
      </w:r>
      <w:r w:rsidRPr="00127C81">
        <w:rPr>
          <w:rFonts w:eastAsia="SimSun"/>
        </w:rPr>
        <w:t xml:space="preserve"> tolerances </w:t>
      </w:r>
      <w:r w:rsidR="008A536A" w:rsidRPr="00127C81">
        <w:rPr>
          <w:rFonts w:eastAsia="SimSun"/>
        </w:rPr>
        <w:t>needed to be accounted for</w:t>
      </w:r>
      <w:r w:rsidR="00C7419C" w:rsidRPr="00127C81">
        <w:rPr>
          <w:rFonts w:eastAsia="SimSun"/>
        </w:rPr>
        <w:t xml:space="preserve"> </w:t>
      </w:r>
      <w:r w:rsidR="00127C81" w:rsidRPr="00127C81">
        <w:rPr>
          <w:rFonts w:eastAsia="SimSun"/>
        </w:rPr>
        <w:t>to</w:t>
      </w:r>
      <w:r w:rsidR="008A536A" w:rsidRPr="00127C81">
        <w:rPr>
          <w:rFonts w:eastAsia="SimSun"/>
        </w:rPr>
        <w:t xml:space="preserve"> </w:t>
      </w:r>
      <w:r w:rsidR="00C7419C" w:rsidRPr="00127C81">
        <w:rPr>
          <w:rFonts w:eastAsia="SimSun"/>
        </w:rPr>
        <w:t>maximiz</w:t>
      </w:r>
      <w:r w:rsidR="009B67A3" w:rsidRPr="00127C81">
        <w:rPr>
          <w:rFonts w:eastAsia="SimSun"/>
        </w:rPr>
        <w:t>e</w:t>
      </w:r>
      <w:r w:rsidRPr="00127C81">
        <w:rPr>
          <w:rFonts w:eastAsia="SimSun"/>
        </w:rPr>
        <w:t xml:space="preserve"> the amount of usable space while making the shelf not extremely huge and bulky</w:t>
      </w:r>
      <w:r w:rsidR="00C7419C" w:rsidRPr="00127C81">
        <w:rPr>
          <w:rFonts w:eastAsia="SimSun"/>
        </w:rPr>
        <w:t xml:space="preserve">. </w:t>
      </w:r>
      <w:r w:rsidR="00073097" w:rsidRPr="00127C81">
        <w:rPr>
          <w:rFonts w:eastAsia="SimSun"/>
        </w:rPr>
        <w:t>The</w:t>
      </w:r>
      <w:r w:rsidR="00C7419C" w:rsidRPr="00127C81">
        <w:rPr>
          <w:rFonts w:eastAsia="SimSun"/>
        </w:rPr>
        <w:t xml:space="preserve"> walls</w:t>
      </w:r>
      <w:r w:rsidR="00073097" w:rsidRPr="00127C81">
        <w:rPr>
          <w:rFonts w:eastAsia="SimSun"/>
        </w:rPr>
        <w:t xml:space="preserve"> were needed</w:t>
      </w:r>
      <w:r w:rsidRPr="00127C81">
        <w:rPr>
          <w:rFonts w:eastAsia="SimSun"/>
        </w:rPr>
        <w:t xml:space="preserve"> to </w:t>
      </w:r>
      <w:r w:rsidR="00073097" w:rsidRPr="00127C81">
        <w:rPr>
          <w:rFonts w:eastAsia="SimSun"/>
        </w:rPr>
        <w:t>be designed in a way</w:t>
      </w:r>
      <w:r w:rsidRPr="00127C81">
        <w:rPr>
          <w:rFonts w:eastAsia="SimSun"/>
        </w:rPr>
        <w:t xml:space="preserve"> that could support various loads, allow light passthrough, </w:t>
      </w:r>
      <w:r w:rsidR="0090196E" w:rsidRPr="00127C81">
        <w:rPr>
          <w:rFonts w:eastAsia="SimSun"/>
        </w:rPr>
        <w:t>and</w:t>
      </w:r>
      <w:r w:rsidRPr="00127C81">
        <w:rPr>
          <w:rFonts w:eastAsia="SimSun"/>
        </w:rPr>
        <w:t xml:space="preserve"> </w:t>
      </w:r>
      <w:r w:rsidR="005368F3" w:rsidRPr="00127C81">
        <w:rPr>
          <w:rFonts w:eastAsia="SimSun"/>
        </w:rPr>
        <w:t xml:space="preserve">feature </w:t>
      </w:r>
      <w:r w:rsidRPr="00127C81">
        <w:rPr>
          <w:rFonts w:eastAsia="SimSun"/>
        </w:rPr>
        <w:t xml:space="preserve">baseplates that would be thin enough to allow data transfer </w:t>
      </w:r>
      <w:r w:rsidR="005368F3" w:rsidRPr="00127C81">
        <w:rPr>
          <w:rFonts w:eastAsia="SimSun"/>
        </w:rPr>
        <w:t>between the</w:t>
      </w:r>
      <w:r w:rsidRPr="00127C81">
        <w:rPr>
          <w:rFonts w:eastAsia="SimSun"/>
        </w:rPr>
        <w:t xml:space="preserve"> NFC antennas and chips.</w:t>
      </w:r>
    </w:p>
    <w:p w14:paraId="2EFC5E62" w14:textId="210137E2" w:rsidR="00651D45" w:rsidRPr="00651D45" w:rsidRDefault="00E37715" w:rsidP="00651D45">
      <w:pPr>
        <w:pStyle w:val="Heading1"/>
      </w:pPr>
      <w:r>
        <w:rPr>
          <w:rFonts w:eastAsia="SimSun"/>
          <w:spacing w:val="-1"/>
          <w:kern w:val="0"/>
        </w:rPr>
        <w:br w:type="page"/>
      </w:r>
      <w:r w:rsidR="00C7419C">
        <w:t>References</w:t>
      </w:r>
    </w:p>
    <w:p w14:paraId="1C913D96" w14:textId="51E0E933" w:rsidR="00F73587" w:rsidRDefault="00F73587" w:rsidP="00B46B19">
      <w:pPr>
        <w:numPr>
          <w:ilvl w:val="0"/>
          <w:numId w:val="27"/>
        </w:numPr>
      </w:pPr>
      <w:r>
        <w:t xml:space="preserve">NXP. “Training - </w:t>
      </w:r>
      <w:proofErr w:type="spellStart"/>
      <w:r>
        <w:t>Mobileknowledge</w:t>
      </w:r>
      <w:proofErr w:type="spellEnd"/>
      <w:r>
        <w:t>.” NFC Reader Design: How to Build Your Own Reader, Feb. 2015, www.themobileknowledge.com/wp-content/uploads/2017/05/NFC-Reader-Design-How-to-build-your-own-reader.pdf.</w:t>
      </w:r>
    </w:p>
    <w:p w14:paraId="0AF46475" w14:textId="77777777" w:rsidR="00F73587" w:rsidRDefault="00F73587" w:rsidP="00B46B19"/>
    <w:p w14:paraId="5CBEA27C" w14:textId="77777777" w:rsidR="00F73587" w:rsidRDefault="00F73587" w:rsidP="00B46B19">
      <w:pPr>
        <w:numPr>
          <w:ilvl w:val="0"/>
          <w:numId w:val="27"/>
        </w:numPr>
      </w:pPr>
      <w:r>
        <w:t>NXP. “NFC Reader Design 2 - Antenna Design Considerations.” NFC Reader Design 2 - Antenna Design Considerations | NXP Semiconductors, 13 Oct. 2016, www.nxp.com/video/nfc-reader-design-2-antenna-design-considerations:DESIGN-NFC-APPLICATIONS.</w:t>
      </w:r>
    </w:p>
    <w:p w14:paraId="186C61EA" w14:textId="77777777" w:rsidR="00F73587" w:rsidRDefault="00F73587" w:rsidP="00B46B19"/>
    <w:p w14:paraId="10F512F2" w14:textId="77777777" w:rsidR="00F73587" w:rsidRDefault="00F73587" w:rsidP="00B46B19">
      <w:pPr>
        <w:numPr>
          <w:ilvl w:val="0"/>
          <w:numId w:val="27"/>
        </w:numPr>
      </w:pPr>
      <w:r>
        <w:t>Affendi1, N. A. M., and M. Amirruddin1. “</w:t>
      </w:r>
      <w:proofErr w:type="spellStart"/>
      <w:r>
        <w:t>IOPscience</w:t>
      </w:r>
      <w:proofErr w:type="spellEnd"/>
      <w:r>
        <w:t>.” Journal of Physics: Conference Series, IOP Publishing, 1 May 2021, https://iopscience.iop.org/article/10.1088/1742-6596/1878/1/012024/pdf</w:t>
      </w:r>
    </w:p>
    <w:p w14:paraId="24E48596" w14:textId="77777777" w:rsidR="00F73587" w:rsidRDefault="00F73587" w:rsidP="00B46B19"/>
    <w:p w14:paraId="6DE5A3C1" w14:textId="77777777" w:rsidR="00F73587" w:rsidRDefault="00F73587" w:rsidP="00B46B19">
      <w:pPr>
        <w:numPr>
          <w:ilvl w:val="0"/>
          <w:numId w:val="27"/>
        </w:numPr>
      </w:pPr>
      <w:r>
        <w:t>NTAG213/215/216 NFC Forum Type 2 TAG Compliant IC with 144/504/888 ..., June 2015, www.nxp.com/docs/en/data-sheet/NTAG213_215_216.pdf</w:t>
      </w:r>
    </w:p>
    <w:p w14:paraId="1DC82245" w14:textId="77777777" w:rsidR="00F73587" w:rsidRDefault="00F73587" w:rsidP="00B46B19"/>
    <w:p w14:paraId="21D76DFC" w14:textId="77777777" w:rsidR="00F73587" w:rsidRDefault="00F73587" w:rsidP="00B46B19">
      <w:pPr>
        <w:numPr>
          <w:ilvl w:val="0"/>
          <w:numId w:val="27"/>
        </w:numPr>
      </w:pPr>
      <w:r>
        <w:t xml:space="preserve">Phillips Semiconductors. “13.56 MHz RFID Proximity </w:t>
      </w:r>
      <w:proofErr w:type="gramStart"/>
      <w:r>
        <w:t>Antennas .</w:t>
      </w:r>
      <w:proofErr w:type="gramEnd"/>
      <w:r>
        <w:t>” BAS, 8 Nov. 2002, nic.vajn.icu/PDF/nfc/Mifare/Mifare_13.56_MHz_RFID_Proximity_Antennas.pdf</w:t>
      </w:r>
    </w:p>
    <w:p w14:paraId="60A329DF" w14:textId="77777777" w:rsidR="00F73587" w:rsidRDefault="00F73587" w:rsidP="00B46B19"/>
    <w:p w14:paraId="6E8A3B3B" w14:textId="77777777" w:rsidR="00F73587" w:rsidRDefault="00F73587" w:rsidP="00B46B19">
      <w:pPr>
        <w:numPr>
          <w:ilvl w:val="0"/>
          <w:numId w:val="27"/>
        </w:numPr>
      </w:pPr>
      <w:r>
        <w:t xml:space="preserve">Merz, Christian. “Impedance Matching for NFC Applications.” EE Times Europe, 7 Jan. 2022, www.eetimes.eu/impedance-matching-for-nfc-applications/ </w:t>
      </w:r>
    </w:p>
    <w:p w14:paraId="480F43DD" w14:textId="77777777" w:rsidR="00F73587" w:rsidRDefault="00F73587" w:rsidP="00B46B19"/>
    <w:p w14:paraId="0CAB51D3" w14:textId="77777777" w:rsidR="00F73587" w:rsidRDefault="00F73587" w:rsidP="00B46B19">
      <w:pPr>
        <w:numPr>
          <w:ilvl w:val="0"/>
          <w:numId w:val="27"/>
        </w:numPr>
      </w:pPr>
      <w:proofErr w:type="spellStart"/>
      <w:r>
        <w:t>easyELAB</w:t>
      </w:r>
      <w:proofErr w:type="spellEnd"/>
      <w:r>
        <w:t>. “How RFID Works? And How to Design RFID Chips?” YouTube, YouTube, 21 Dec. 2018, www.youtube.com/watch?v=FwbWvjq_iiM</w:t>
      </w:r>
    </w:p>
    <w:p w14:paraId="236ECBA5" w14:textId="77777777" w:rsidR="00F73587" w:rsidRDefault="00F73587" w:rsidP="00B46B19"/>
    <w:p w14:paraId="493D0AD7" w14:textId="77777777" w:rsidR="00E37715" w:rsidRDefault="00E37715" w:rsidP="00B46B19"/>
    <w:p w14:paraId="319905C5" w14:textId="77777777" w:rsidR="00E37715" w:rsidRDefault="00E37715" w:rsidP="00B46B19"/>
    <w:p w14:paraId="663A90EE" w14:textId="77777777" w:rsidR="00E37715" w:rsidRDefault="00E37715" w:rsidP="00B46B19"/>
    <w:p w14:paraId="2078B5B0" w14:textId="77777777" w:rsidR="00E37715" w:rsidRDefault="00E37715" w:rsidP="00B46B19"/>
    <w:p w14:paraId="70A98896" w14:textId="77777777" w:rsidR="00E37715" w:rsidRDefault="00E37715" w:rsidP="00B46B19"/>
    <w:p w14:paraId="4E8B7C5D" w14:textId="77777777" w:rsidR="00E37715" w:rsidRDefault="00E37715" w:rsidP="00B46B19"/>
    <w:p w14:paraId="17F70A9A" w14:textId="77777777" w:rsidR="00E37715" w:rsidRDefault="00E37715" w:rsidP="00B46B19"/>
    <w:p w14:paraId="70EDBB2B" w14:textId="77777777" w:rsidR="00E37715" w:rsidRDefault="00E37715" w:rsidP="00B46B19"/>
    <w:p w14:paraId="07268B7D" w14:textId="77777777" w:rsidR="00E37715" w:rsidRDefault="00E37715" w:rsidP="00B46B19"/>
    <w:p w14:paraId="67542930" w14:textId="77777777" w:rsidR="00E37715" w:rsidRDefault="00E37715" w:rsidP="00B46B19"/>
    <w:p w14:paraId="459FA25C" w14:textId="77777777" w:rsidR="00E37715" w:rsidRDefault="00E37715" w:rsidP="00B46B19"/>
    <w:p w14:paraId="4D41E9DA" w14:textId="77777777" w:rsidR="00E37715" w:rsidRDefault="00E37715" w:rsidP="00B46B19"/>
    <w:p w14:paraId="6792D07D" w14:textId="77777777" w:rsidR="00E37715" w:rsidRDefault="00E37715" w:rsidP="00B46B19"/>
    <w:p w14:paraId="0D93C221" w14:textId="77777777" w:rsidR="00E37715" w:rsidRDefault="00E37715" w:rsidP="00B46B19"/>
    <w:p w14:paraId="0D8A9B2A" w14:textId="77777777" w:rsidR="00E37715" w:rsidRDefault="00E37715" w:rsidP="00B46B19"/>
    <w:p w14:paraId="5C8A880A" w14:textId="77777777" w:rsidR="00E37715" w:rsidRDefault="00E37715" w:rsidP="00B46B19"/>
    <w:p w14:paraId="78AF4581" w14:textId="77777777" w:rsidR="00E37715" w:rsidRDefault="00E37715" w:rsidP="00B46B19"/>
    <w:p w14:paraId="638A7C79" w14:textId="77777777" w:rsidR="00E37715" w:rsidRDefault="00E37715" w:rsidP="00B46B19"/>
    <w:p w14:paraId="7D42B1BC" w14:textId="77777777" w:rsidR="00E37715" w:rsidRDefault="00E37715" w:rsidP="00B46B19"/>
    <w:p w14:paraId="7CC1338B" w14:textId="77777777" w:rsidR="004502EC" w:rsidRDefault="004502EC" w:rsidP="00B46B19"/>
    <w:p w14:paraId="38E68F84" w14:textId="77777777" w:rsidR="00127C81" w:rsidRDefault="00127C81" w:rsidP="00B46B19"/>
    <w:p w14:paraId="6C87310F" w14:textId="77777777" w:rsidR="00F73587" w:rsidRDefault="00F73587" w:rsidP="00B46B19">
      <w:pPr>
        <w:numPr>
          <w:ilvl w:val="0"/>
          <w:numId w:val="27"/>
        </w:numPr>
      </w:pPr>
      <w:r>
        <w:t>Ham Radio Guy - G0KSC. “How to Model Antennas with 4NEC2 Antenna Modelling Software - Part 1, the Basics.” YouTube, YouTube, 30 Nov. 2020, www.youtube.com/watch?v=W2N8AeOFqaM</w:t>
      </w:r>
    </w:p>
    <w:p w14:paraId="19720E87" w14:textId="77777777" w:rsidR="00F73587" w:rsidRDefault="00F73587" w:rsidP="00B46B19"/>
    <w:p w14:paraId="47A4111B" w14:textId="77777777" w:rsidR="00F73587" w:rsidRDefault="00F73587" w:rsidP="00B46B19">
      <w:pPr>
        <w:numPr>
          <w:ilvl w:val="0"/>
          <w:numId w:val="27"/>
        </w:numPr>
      </w:pPr>
      <w:r>
        <w:t>Merz, Christian. “Impedance Matching for NFC Applications: Part 2.” EE Times Europe, 16 Dec. 2021, www.eetimes.eu/impedance-matching-for-nfc-applications-part-2/</w:t>
      </w:r>
    </w:p>
    <w:p w14:paraId="7C311E42" w14:textId="77777777" w:rsidR="00F73587" w:rsidRDefault="00F73587" w:rsidP="00B46B19"/>
    <w:p w14:paraId="0362C7EF" w14:textId="77777777" w:rsidR="00F73587" w:rsidRDefault="00F73587" w:rsidP="00B46B19">
      <w:pPr>
        <w:numPr>
          <w:ilvl w:val="0"/>
          <w:numId w:val="27"/>
        </w:numPr>
      </w:pPr>
      <w:r>
        <w:t>Merz, Christan. “Impedance Matching for near Field Communication Applications.</w:t>
      </w:r>
      <w:proofErr w:type="gramStart"/>
      <w:r>
        <w:t xml:space="preserve">”,   </w:t>
      </w:r>
      <w:proofErr w:type="gramEnd"/>
      <w:r>
        <w:t xml:space="preserve">  10 Dec. 2020,                                                                                                       www.we-online.com/catalog/media/o207264v410%20ANP084a%20EN.pdf</w:t>
      </w:r>
    </w:p>
    <w:p w14:paraId="7F9CDC55" w14:textId="77777777" w:rsidR="00F73587" w:rsidRDefault="00F73587" w:rsidP="00B46B19"/>
    <w:p w14:paraId="3FBDB824" w14:textId="77777777" w:rsidR="00F73587" w:rsidRDefault="00F73587" w:rsidP="00B46B19">
      <w:pPr>
        <w:numPr>
          <w:ilvl w:val="0"/>
          <w:numId w:val="27"/>
        </w:numPr>
      </w:pPr>
      <w:r>
        <w:t>NXP. High Performance Multi-Protocol NFC Frontend CLRC663 and CLRC663 Plus, July 2021, www.nxp.com/docs/en/data-sheet/CLRC663.pdf</w:t>
      </w:r>
    </w:p>
    <w:p w14:paraId="6C4E224E" w14:textId="77777777" w:rsidR="00F73587" w:rsidRDefault="00F73587" w:rsidP="00B46B19"/>
    <w:p w14:paraId="0C86F364" w14:textId="77777777" w:rsidR="00F73587" w:rsidRDefault="00F73587" w:rsidP="00B46B19">
      <w:pPr>
        <w:numPr>
          <w:ilvl w:val="0"/>
          <w:numId w:val="27"/>
        </w:numPr>
      </w:pPr>
      <w:r>
        <w:t xml:space="preserve">NXP. AN11019 “CLRC663, MFRC630, MFRC631, SLRC610 Antenna </w:t>
      </w:r>
      <w:proofErr w:type="gramStart"/>
      <w:r>
        <w:t>Design  Guide</w:t>
      </w:r>
      <w:proofErr w:type="gramEnd"/>
      <w:r>
        <w:t>.” 18 June 2018, www.nxp.com/docs/en/application-note/AN11019.pdf</w:t>
      </w:r>
    </w:p>
    <w:p w14:paraId="3033E9EB" w14:textId="77777777" w:rsidR="00F73587" w:rsidRDefault="00F73587" w:rsidP="00B46B19"/>
    <w:p w14:paraId="52A1A4C0" w14:textId="77777777" w:rsidR="00F73587" w:rsidRDefault="00F73587" w:rsidP="00B46B19">
      <w:pPr>
        <w:numPr>
          <w:ilvl w:val="0"/>
          <w:numId w:val="27"/>
        </w:numPr>
      </w:pPr>
      <w:r>
        <w:t>NXP. AN11145 CLRC663, MFRC631, MFRC 630, SLRC610 Low Power Card Detection, May 2015, www.nxp.com/docs/en/application-note/AN11145.pdf</w:t>
      </w:r>
    </w:p>
    <w:p w14:paraId="1E3A456D" w14:textId="77777777" w:rsidR="00F73587" w:rsidRDefault="00F73587" w:rsidP="00B46B19"/>
    <w:p w14:paraId="3C861AC0" w14:textId="77777777" w:rsidR="00F73587" w:rsidRDefault="00F73587" w:rsidP="00B46B19">
      <w:pPr>
        <w:numPr>
          <w:ilvl w:val="0"/>
          <w:numId w:val="27"/>
        </w:numPr>
      </w:pPr>
      <w:r>
        <w:t>Barksdale, David. “</w:t>
      </w:r>
      <w:proofErr w:type="spellStart"/>
      <w:r>
        <w:t>Rfidbadge</w:t>
      </w:r>
      <w:proofErr w:type="spellEnd"/>
      <w:r>
        <w:t>.” GitHub, github.com/</w:t>
      </w:r>
      <w:proofErr w:type="spellStart"/>
      <w:r>
        <w:t>amatus</w:t>
      </w:r>
      <w:proofErr w:type="spellEnd"/>
      <w:r>
        <w:t>/</w:t>
      </w:r>
      <w:proofErr w:type="spellStart"/>
      <w:r>
        <w:t>rfidbadge</w:t>
      </w:r>
      <w:proofErr w:type="spellEnd"/>
      <w:r>
        <w:t xml:space="preserve">/blob/master/CLRC663.cpp. Accessed 12 Dec. 2023. </w:t>
      </w:r>
    </w:p>
    <w:p w14:paraId="7FBCFB68" w14:textId="77777777" w:rsidR="00F73587" w:rsidRDefault="00F73587" w:rsidP="00B46B19"/>
    <w:p w14:paraId="553226AA" w14:textId="1005C5D0" w:rsidR="00E24F2C" w:rsidRPr="007A28F1" w:rsidRDefault="00F73587" w:rsidP="00B46B19">
      <w:pPr>
        <w:numPr>
          <w:ilvl w:val="0"/>
          <w:numId w:val="27"/>
        </w:numPr>
      </w:pPr>
      <w:proofErr w:type="spellStart"/>
      <w:r>
        <w:t>OSSLibraries</w:t>
      </w:r>
      <w:proofErr w:type="spellEnd"/>
      <w:r>
        <w:t xml:space="preserve">, </w:t>
      </w:r>
      <w:proofErr w:type="spellStart"/>
      <w:r>
        <w:t>Rotzbu</w:t>
      </w:r>
      <w:proofErr w:type="spellEnd"/>
      <w:r>
        <w:t>. “</w:t>
      </w:r>
      <w:proofErr w:type="spellStart"/>
      <w:r>
        <w:t>Osslibraries</w:t>
      </w:r>
      <w:proofErr w:type="spellEnd"/>
      <w:r>
        <w:t>/Arduino_mfrc522v2.” GitHub, 17 Oct. 2020, github.com/</w:t>
      </w:r>
      <w:proofErr w:type="spellStart"/>
      <w:r>
        <w:t>OSSLibraries</w:t>
      </w:r>
      <w:proofErr w:type="spellEnd"/>
      <w:r>
        <w:t>/Arduino_MFRC522v2</w:t>
      </w:r>
    </w:p>
    <w:sectPr w:rsidR="00E24F2C" w:rsidRPr="007A28F1" w:rsidSect="003327F5">
      <w:headerReference w:type="default" r:id="rId12"/>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1CA8F6" w14:textId="77777777" w:rsidR="003327F5" w:rsidRDefault="003327F5">
      <w:r>
        <w:separator/>
      </w:r>
    </w:p>
  </w:endnote>
  <w:endnote w:type="continuationSeparator" w:id="0">
    <w:p w14:paraId="32ACB72B" w14:textId="77777777" w:rsidR="003327F5" w:rsidRDefault="003327F5">
      <w:r>
        <w:continuationSeparator/>
      </w:r>
    </w:p>
  </w:endnote>
  <w:endnote w:type="continuationNotice" w:id="1">
    <w:p w14:paraId="21810AFE" w14:textId="77777777" w:rsidR="003327F5" w:rsidRDefault="003327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E2155E" w14:textId="77777777" w:rsidR="003327F5" w:rsidRDefault="003327F5"/>
  </w:footnote>
  <w:footnote w:type="continuationSeparator" w:id="0">
    <w:p w14:paraId="51BAA627" w14:textId="77777777" w:rsidR="003327F5" w:rsidRDefault="003327F5">
      <w:r>
        <w:continuationSeparator/>
      </w:r>
    </w:p>
  </w:footnote>
  <w:footnote w:type="continuationNotice" w:id="1">
    <w:p w14:paraId="0977FD3D" w14:textId="77777777" w:rsidR="003327F5" w:rsidRDefault="003327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15A06" w14:textId="77777777" w:rsidR="00C2692F" w:rsidRDefault="00C2692F">
    <w:pPr>
      <w:framePr w:wrap="auto" w:vAnchor="text" w:hAnchor="margin" w:xAlign="right" w:y="1"/>
    </w:pPr>
  </w:p>
  <w:p w14:paraId="3F8778D6" w14:textId="77777777"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1E875F6"/>
    <w:multiLevelType w:val="hybridMultilevel"/>
    <w:tmpl w:val="6DE42724"/>
    <w:lvl w:ilvl="0" w:tplc="0450B0AA">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5F0210C9"/>
    <w:multiLevelType w:val="hybridMultilevel"/>
    <w:tmpl w:val="26D4E67E"/>
    <w:lvl w:ilvl="0" w:tplc="0450B0AA">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6"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17" w15:restartNumberingAfterBreak="0">
    <w:nsid w:val="7A530D34"/>
    <w:multiLevelType w:val="hybridMultilevel"/>
    <w:tmpl w:val="8D80DA54"/>
    <w:lvl w:ilvl="0" w:tplc="0450B0AA">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4144004">
    <w:abstractNumId w:val="0"/>
  </w:num>
  <w:num w:numId="2" w16cid:durableId="370107778">
    <w:abstractNumId w:val="5"/>
  </w:num>
  <w:num w:numId="3" w16cid:durableId="1993606987">
    <w:abstractNumId w:val="5"/>
    <w:lvlOverride w:ilvl="0">
      <w:lvl w:ilvl="0">
        <w:start w:val="1"/>
        <w:numFmt w:val="decimal"/>
        <w:lvlText w:val="%1."/>
        <w:legacy w:legacy="1" w:legacySpace="0" w:legacyIndent="360"/>
        <w:lvlJc w:val="left"/>
        <w:pPr>
          <w:ind w:left="360" w:hanging="360"/>
        </w:pPr>
      </w:lvl>
    </w:lvlOverride>
  </w:num>
  <w:num w:numId="4" w16cid:durableId="1924796709">
    <w:abstractNumId w:val="5"/>
    <w:lvlOverride w:ilvl="0">
      <w:lvl w:ilvl="0">
        <w:start w:val="1"/>
        <w:numFmt w:val="decimal"/>
        <w:lvlText w:val="%1."/>
        <w:legacy w:legacy="1" w:legacySpace="0" w:legacyIndent="360"/>
        <w:lvlJc w:val="left"/>
        <w:pPr>
          <w:ind w:left="360" w:hanging="360"/>
        </w:pPr>
      </w:lvl>
    </w:lvlOverride>
  </w:num>
  <w:num w:numId="5" w16cid:durableId="1515417221">
    <w:abstractNumId w:val="5"/>
    <w:lvlOverride w:ilvl="0">
      <w:lvl w:ilvl="0">
        <w:start w:val="1"/>
        <w:numFmt w:val="decimal"/>
        <w:lvlText w:val="%1."/>
        <w:legacy w:legacy="1" w:legacySpace="0" w:legacyIndent="360"/>
        <w:lvlJc w:val="left"/>
        <w:pPr>
          <w:ind w:left="360" w:hanging="360"/>
        </w:pPr>
      </w:lvl>
    </w:lvlOverride>
  </w:num>
  <w:num w:numId="6" w16cid:durableId="1037195421">
    <w:abstractNumId w:val="9"/>
  </w:num>
  <w:num w:numId="7" w16cid:durableId="1002658216">
    <w:abstractNumId w:val="9"/>
    <w:lvlOverride w:ilvl="0">
      <w:lvl w:ilvl="0">
        <w:start w:val="1"/>
        <w:numFmt w:val="decimal"/>
        <w:lvlText w:val="%1."/>
        <w:legacy w:legacy="1" w:legacySpace="0" w:legacyIndent="360"/>
        <w:lvlJc w:val="left"/>
        <w:pPr>
          <w:ind w:left="360" w:hanging="360"/>
        </w:pPr>
      </w:lvl>
    </w:lvlOverride>
  </w:num>
  <w:num w:numId="8" w16cid:durableId="1554779358">
    <w:abstractNumId w:val="9"/>
    <w:lvlOverride w:ilvl="0">
      <w:lvl w:ilvl="0">
        <w:start w:val="1"/>
        <w:numFmt w:val="decimal"/>
        <w:lvlText w:val="%1."/>
        <w:legacy w:legacy="1" w:legacySpace="0" w:legacyIndent="360"/>
        <w:lvlJc w:val="left"/>
        <w:pPr>
          <w:ind w:left="360" w:hanging="360"/>
        </w:pPr>
      </w:lvl>
    </w:lvlOverride>
  </w:num>
  <w:num w:numId="9" w16cid:durableId="1587613872">
    <w:abstractNumId w:val="9"/>
    <w:lvlOverride w:ilvl="0">
      <w:lvl w:ilvl="0">
        <w:start w:val="1"/>
        <w:numFmt w:val="decimal"/>
        <w:lvlText w:val="%1."/>
        <w:legacy w:legacy="1" w:legacySpace="0" w:legacyIndent="360"/>
        <w:lvlJc w:val="left"/>
        <w:pPr>
          <w:ind w:left="360" w:hanging="360"/>
        </w:pPr>
      </w:lvl>
    </w:lvlOverride>
  </w:num>
  <w:num w:numId="10" w16cid:durableId="1912157620">
    <w:abstractNumId w:val="9"/>
    <w:lvlOverride w:ilvl="0">
      <w:lvl w:ilvl="0">
        <w:start w:val="1"/>
        <w:numFmt w:val="decimal"/>
        <w:lvlText w:val="%1."/>
        <w:legacy w:legacy="1" w:legacySpace="0" w:legacyIndent="360"/>
        <w:lvlJc w:val="left"/>
        <w:pPr>
          <w:ind w:left="360" w:hanging="360"/>
        </w:pPr>
      </w:lvl>
    </w:lvlOverride>
  </w:num>
  <w:num w:numId="11" w16cid:durableId="1788235749">
    <w:abstractNumId w:val="9"/>
    <w:lvlOverride w:ilvl="0">
      <w:lvl w:ilvl="0">
        <w:start w:val="1"/>
        <w:numFmt w:val="decimal"/>
        <w:lvlText w:val="%1."/>
        <w:legacy w:legacy="1" w:legacySpace="0" w:legacyIndent="360"/>
        <w:lvlJc w:val="left"/>
        <w:pPr>
          <w:ind w:left="360" w:hanging="360"/>
        </w:pPr>
      </w:lvl>
    </w:lvlOverride>
  </w:num>
  <w:num w:numId="12" w16cid:durableId="1177231899">
    <w:abstractNumId w:val="7"/>
  </w:num>
  <w:num w:numId="13" w16cid:durableId="526255405">
    <w:abstractNumId w:val="1"/>
  </w:num>
  <w:num w:numId="14" w16cid:durableId="759956733">
    <w:abstractNumId w:val="11"/>
  </w:num>
  <w:num w:numId="15" w16cid:durableId="451435351">
    <w:abstractNumId w:val="10"/>
  </w:num>
  <w:num w:numId="16" w16cid:durableId="1518693095">
    <w:abstractNumId w:val="16"/>
  </w:num>
  <w:num w:numId="17" w16cid:durableId="1662927514">
    <w:abstractNumId w:val="4"/>
  </w:num>
  <w:num w:numId="18" w16cid:durableId="1234388227">
    <w:abstractNumId w:val="3"/>
  </w:num>
  <w:num w:numId="19" w16cid:durableId="1073968523">
    <w:abstractNumId w:val="15"/>
  </w:num>
  <w:num w:numId="20" w16cid:durableId="844052999">
    <w:abstractNumId w:val="8"/>
  </w:num>
  <w:num w:numId="21" w16cid:durableId="1606159316">
    <w:abstractNumId w:val="6"/>
  </w:num>
  <w:num w:numId="22" w16cid:durableId="2028363275">
    <w:abstractNumId w:val="13"/>
  </w:num>
  <w:num w:numId="23" w16cid:durableId="653870641">
    <w:abstractNumId w:val="14"/>
  </w:num>
  <w:num w:numId="24" w16cid:durableId="1628776427">
    <w:abstractNumId w:val="0"/>
    <w:lvlOverride w:ilvl="0">
      <w:startOverride w:val="4"/>
    </w:lvlOverride>
  </w:num>
  <w:num w:numId="25" w16cid:durableId="1160997592">
    <w:abstractNumId w:val="2"/>
  </w:num>
  <w:num w:numId="26" w16cid:durableId="641816297">
    <w:abstractNumId w:val="12"/>
  </w:num>
  <w:num w:numId="27" w16cid:durableId="45301725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4"/>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A3C"/>
    <w:rsid w:val="00000693"/>
    <w:rsid w:val="00001F81"/>
    <w:rsid w:val="00003538"/>
    <w:rsid w:val="00003A57"/>
    <w:rsid w:val="00004F22"/>
    <w:rsid w:val="00010CD0"/>
    <w:rsid w:val="000117B0"/>
    <w:rsid w:val="00012547"/>
    <w:rsid w:val="00014C1D"/>
    <w:rsid w:val="00020149"/>
    <w:rsid w:val="0002330F"/>
    <w:rsid w:val="000237D2"/>
    <w:rsid w:val="00024963"/>
    <w:rsid w:val="00025CA6"/>
    <w:rsid w:val="00025F66"/>
    <w:rsid w:val="000264EE"/>
    <w:rsid w:val="000268A1"/>
    <w:rsid w:val="000279A7"/>
    <w:rsid w:val="00027AD0"/>
    <w:rsid w:val="0003098E"/>
    <w:rsid w:val="00030CBF"/>
    <w:rsid w:val="00031681"/>
    <w:rsid w:val="00031CFF"/>
    <w:rsid w:val="00033141"/>
    <w:rsid w:val="000332F5"/>
    <w:rsid w:val="000346CF"/>
    <w:rsid w:val="00034DE6"/>
    <w:rsid w:val="00035338"/>
    <w:rsid w:val="00035390"/>
    <w:rsid w:val="00036FAD"/>
    <w:rsid w:val="0003767C"/>
    <w:rsid w:val="00040ACA"/>
    <w:rsid w:val="0004293C"/>
    <w:rsid w:val="000430E4"/>
    <w:rsid w:val="00043C93"/>
    <w:rsid w:val="0004436F"/>
    <w:rsid w:val="00044B72"/>
    <w:rsid w:val="0004525E"/>
    <w:rsid w:val="00045C0A"/>
    <w:rsid w:val="00047A48"/>
    <w:rsid w:val="00050657"/>
    <w:rsid w:val="000514C7"/>
    <w:rsid w:val="000514ED"/>
    <w:rsid w:val="00051782"/>
    <w:rsid w:val="00052B42"/>
    <w:rsid w:val="00053020"/>
    <w:rsid w:val="00053F75"/>
    <w:rsid w:val="0005430A"/>
    <w:rsid w:val="00054582"/>
    <w:rsid w:val="000545E4"/>
    <w:rsid w:val="00054D8A"/>
    <w:rsid w:val="00054DC5"/>
    <w:rsid w:val="000572E6"/>
    <w:rsid w:val="000576C4"/>
    <w:rsid w:val="00060EAE"/>
    <w:rsid w:val="00063713"/>
    <w:rsid w:val="00063EDA"/>
    <w:rsid w:val="00064336"/>
    <w:rsid w:val="00064468"/>
    <w:rsid w:val="000649FD"/>
    <w:rsid w:val="00064BD8"/>
    <w:rsid w:val="000659D6"/>
    <w:rsid w:val="00066E6C"/>
    <w:rsid w:val="00067530"/>
    <w:rsid w:val="000677FF"/>
    <w:rsid w:val="00067E3A"/>
    <w:rsid w:val="000700B7"/>
    <w:rsid w:val="000705B6"/>
    <w:rsid w:val="00071150"/>
    <w:rsid w:val="00073097"/>
    <w:rsid w:val="0007332D"/>
    <w:rsid w:val="00073D0B"/>
    <w:rsid w:val="00074E4A"/>
    <w:rsid w:val="000755EF"/>
    <w:rsid w:val="00076395"/>
    <w:rsid w:val="000763F8"/>
    <w:rsid w:val="0007651E"/>
    <w:rsid w:val="0007688E"/>
    <w:rsid w:val="00076DB6"/>
    <w:rsid w:val="00077435"/>
    <w:rsid w:val="00077752"/>
    <w:rsid w:val="0007792D"/>
    <w:rsid w:val="00081967"/>
    <w:rsid w:val="00081A8D"/>
    <w:rsid w:val="00081EA6"/>
    <w:rsid w:val="00082009"/>
    <w:rsid w:val="000837D5"/>
    <w:rsid w:val="00084C24"/>
    <w:rsid w:val="00085D63"/>
    <w:rsid w:val="00085E7E"/>
    <w:rsid w:val="00087F80"/>
    <w:rsid w:val="00090111"/>
    <w:rsid w:val="0009012A"/>
    <w:rsid w:val="000909F2"/>
    <w:rsid w:val="00090A5D"/>
    <w:rsid w:val="00091A3F"/>
    <w:rsid w:val="0009416A"/>
    <w:rsid w:val="00094ECB"/>
    <w:rsid w:val="000951FC"/>
    <w:rsid w:val="00095A24"/>
    <w:rsid w:val="00096CB3"/>
    <w:rsid w:val="000976A9"/>
    <w:rsid w:val="00097700"/>
    <w:rsid w:val="000A098D"/>
    <w:rsid w:val="000A0B18"/>
    <w:rsid w:val="000A103F"/>
    <w:rsid w:val="000A2566"/>
    <w:rsid w:val="000A2587"/>
    <w:rsid w:val="000A291B"/>
    <w:rsid w:val="000A2BDD"/>
    <w:rsid w:val="000A3867"/>
    <w:rsid w:val="000A4122"/>
    <w:rsid w:val="000A6082"/>
    <w:rsid w:val="000A686D"/>
    <w:rsid w:val="000A69A7"/>
    <w:rsid w:val="000A714E"/>
    <w:rsid w:val="000A737C"/>
    <w:rsid w:val="000A77C4"/>
    <w:rsid w:val="000B068C"/>
    <w:rsid w:val="000B236D"/>
    <w:rsid w:val="000B2F08"/>
    <w:rsid w:val="000B3EDD"/>
    <w:rsid w:val="000B45AF"/>
    <w:rsid w:val="000B47FB"/>
    <w:rsid w:val="000B4CFA"/>
    <w:rsid w:val="000B53FC"/>
    <w:rsid w:val="000B5C28"/>
    <w:rsid w:val="000B6334"/>
    <w:rsid w:val="000B6671"/>
    <w:rsid w:val="000B6810"/>
    <w:rsid w:val="000B7092"/>
    <w:rsid w:val="000C201C"/>
    <w:rsid w:val="000C2296"/>
    <w:rsid w:val="000C5292"/>
    <w:rsid w:val="000C56C1"/>
    <w:rsid w:val="000C5FE0"/>
    <w:rsid w:val="000C6216"/>
    <w:rsid w:val="000C719A"/>
    <w:rsid w:val="000C7AF2"/>
    <w:rsid w:val="000C7FDE"/>
    <w:rsid w:val="000D0245"/>
    <w:rsid w:val="000D032A"/>
    <w:rsid w:val="000D0524"/>
    <w:rsid w:val="000D11AF"/>
    <w:rsid w:val="000D21BC"/>
    <w:rsid w:val="000D243E"/>
    <w:rsid w:val="000D3C82"/>
    <w:rsid w:val="000D4547"/>
    <w:rsid w:val="000D46B7"/>
    <w:rsid w:val="000D4DDB"/>
    <w:rsid w:val="000D545A"/>
    <w:rsid w:val="000D6986"/>
    <w:rsid w:val="000D6D40"/>
    <w:rsid w:val="000E0416"/>
    <w:rsid w:val="000E1CAE"/>
    <w:rsid w:val="000E2FED"/>
    <w:rsid w:val="000E346B"/>
    <w:rsid w:val="000E6F84"/>
    <w:rsid w:val="000E7262"/>
    <w:rsid w:val="000F0FED"/>
    <w:rsid w:val="000F12DA"/>
    <w:rsid w:val="000F1C09"/>
    <w:rsid w:val="000F325A"/>
    <w:rsid w:val="000F4210"/>
    <w:rsid w:val="000F507A"/>
    <w:rsid w:val="000F5645"/>
    <w:rsid w:val="000F6FCB"/>
    <w:rsid w:val="001002F8"/>
    <w:rsid w:val="00100873"/>
    <w:rsid w:val="0010106D"/>
    <w:rsid w:val="00101FF4"/>
    <w:rsid w:val="001021FA"/>
    <w:rsid w:val="00102AEF"/>
    <w:rsid w:val="00103A99"/>
    <w:rsid w:val="00104EB6"/>
    <w:rsid w:val="00105868"/>
    <w:rsid w:val="001067CE"/>
    <w:rsid w:val="00106942"/>
    <w:rsid w:val="001103B5"/>
    <w:rsid w:val="00111CD1"/>
    <w:rsid w:val="001122C0"/>
    <w:rsid w:val="001127CD"/>
    <w:rsid w:val="00112D6E"/>
    <w:rsid w:val="00112DE7"/>
    <w:rsid w:val="00112EA4"/>
    <w:rsid w:val="00114F76"/>
    <w:rsid w:val="001154FF"/>
    <w:rsid w:val="00116683"/>
    <w:rsid w:val="00122560"/>
    <w:rsid w:val="00123F7A"/>
    <w:rsid w:val="00124E9C"/>
    <w:rsid w:val="00125094"/>
    <w:rsid w:val="001252C2"/>
    <w:rsid w:val="0012575E"/>
    <w:rsid w:val="00127C81"/>
    <w:rsid w:val="001305F0"/>
    <w:rsid w:val="001307A7"/>
    <w:rsid w:val="00131577"/>
    <w:rsid w:val="001319E6"/>
    <w:rsid w:val="00131E7B"/>
    <w:rsid w:val="00134672"/>
    <w:rsid w:val="0013467F"/>
    <w:rsid w:val="001354AA"/>
    <w:rsid w:val="001356B5"/>
    <w:rsid w:val="001405CF"/>
    <w:rsid w:val="00141B0C"/>
    <w:rsid w:val="001426D0"/>
    <w:rsid w:val="00143E81"/>
    <w:rsid w:val="001441C4"/>
    <w:rsid w:val="0014687D"/>
    <w:rsid w:val="00146A12"/>
    <w:rsid w:val="00146D92"/>
    <w:rsid w:val="0015028E"/>
    <w:rsid w:val="00150332"/>
    <w:rsid w:val="00150CB7"/>
    <w:rsid w:val="001513D4"/>
    <w:rsid w:val="00151444"/>
    <w:rsid w:val="0015217A"/>
    <w:rsid w:val="00152DB4"/>
    <w:rsid w:val="001538B3"/>
    <w:rsid w:val="001540E5"/>
    <w:rsid w:val="0015422E"/>
    <w:rsid w:val="00155FE7"/>
    <w:rsid w:val="0015630B"/>
    <w:rsid w:val="00156D8A"/>
    <w:rsid w:val="00157579"/>
    <w:rsid w:val="001575BE"/>
    <w:rsid w:val="001578A3"/>
    <w:rsid w:val="001624E3"/>
    <w:rsid w:val="00162DA8"/>
    <w:rsid w:val="00162DF9"/>
    <w:rsid w:val="0016334B"/>
    <w:rsid w:val="00163C23"/>
    <w:rsid w:val="00163D9A"/>
    <w:rsid w:val="001640C4"/>
    <w:rsid w:val="001641D7"/>
    <w:rsid w:val="001645B8"/>
    <w:rsid w:val="00164692"/>
    <w:rsid w:val="001671C5"/>
    <w:rsid w:val="0017037F"/>
    <w:rsid w:val="00170E0B"/>
    <w:rsid w:val="00171C6E"/>
    <w:rsid w:val="00171DA1"/>
    <w:rsid w:val="00171E38"/>
    <w:rsid w:val="00173C43"/>
    <w:rsid w:val="00173CE1"/>
    <w:rsid w:val="00175D25"/>
    <w:rsid w:val="00176BC8"/>
    <w:rsid w:val="00176EAD"/>
    <w:rsid w:val="00177257"/>
    <w:rsid w:val="00177880"/>
    <w:rsid w:val="00177D96"/>
    <w:rsid w:val="0018108B"/>
    <w:rsid w:val="00181DDD"/>
    <w:rsid w:val="00182D58"/>
    <w:rsid w:val="00182EA9"/>
    <w:rsid w:val="0018500C"/>
    <w:rsid w:val="001925EF"/>
    <w:rsid w:val="00193561"/>
    <w:rsid w:val="00195436"/>
    <w:rsid w:val="00196294"/>
    <w:rsid w:val="00196A35"/>
    <w:rsid w:val="00197385"/>
    <w:rsid w:val="001973FB"/>
    <w:rsid w:val="00197C29"/>
    <w:rsid w:val="00197D4A"/>
    <w:rsid w:val="001A13E6"/>
    <w:rsid w:val="001A1663"/>
    <w:rsid w:val="001A26F3"/>
    <w:rsid w:val="001A2A1C"/>
    <w:rsid w:val="001A3005"/>
    <w:rsid w:val="001A3121"/>
    <w:rsid w:val="001A3C83"/>
    <w:rsid w:val="001A43AD"/>
    <w:rsid w:val="001A4ECA"/>
    <w:rsid w:val="001A7022"/>
    <w:rsid w:val="001A7202"/>
    <w:rsid w:val="001A7311"/>
    <w:rsid w:val="001A7C7C"/>
    <w:rsid w:val="001B3DA6"/>
    <w:rsid w:val="001B41D9"/>
    <w:rsid w:val="001B61C7"/>
    <w:rsid w:val="001B7B74"/>
    <w:rsid w:val="001C0385"/>
    <w:rsid w:val="001C0EAF"/>
    <w:rsid w:val="001C1244"/>
    <w:rsid w:val="001C1D09"/>
    <w:rsid w:val="001C229A"/>
    <w:rsid w:val="001C2484"/>
    <w:rsid w:val="001C2B8C"/>
    <w:rsid w:val="001C31B8"/>
    <w:rsid w:val="001C46CA"/>
    <w:rsid w:val="001C4883"/>
    <w:rsid w:val="001C512E"/>
    <w:rsid w:val="001C6D28"/>
    <w:rsid w:val="001C7D84"/>
    <w:rsid w:val="001D0CB7"/>
    <w:rsid w:val="001D1A2D"/>
    <w:rsid w:val="001D2884"/>
    <w:rsid w:val="001D2A6F"/>
    <w:rsid w:val="001D3A38"/>
    <w:rsid w:val="001D3C49"/>
    <w:rsid w:val="001D3EBB"/>
    <w:rsid w:val="001D420F"/>
    <w:rsid w:val="001D4862"/>
    <w:rsid w:val="001D4ADB"/>
    <w:rsid w:val="001D530C"/>
    <w:rsid w:val="001D6BFF"/>
    <w:rsid w:val="001D6DC2"/>
    <w:rsid w:val="001D6FB7"/>
    <w:rsid w:val="001D708E"/>
    <w:rsid w:val="001E33EE"/>
    <w:rsid w:val="001E462B"/>
    <w:rsid w:val="001E4989"/>
    <w:rsid w:val="001E4C01"/>
    <w:rsid w:val="001E4DA7"/>
    <w:rsid w:val="001E5CB6"/>
    <w:rsid w:val="001E5FAD"/>
    <w:rsid w:val="001E63AA"/>
    <w:rsid w:val="001E6E75"/>
    <w:rsid w:val="001F257C"/>
    <w:rsid w:val="001F2D6D"/>
    <w:rsid w:val="001F3792"/>
    <w:rsid w:val="001F3793"/>
    <w:rsid w:val="001F3A9E"/>
    <w:rsid w:val="001F3CEF"/>
    <w:rsid w:val="001F41AC"/>
    <w:rsid w:val="001F6A12"/>
    <w:rsid w:val="00200483"/>
    <w:rsid w:val="00200D9E"/>
    <w:rsid w:val="00200F93"/>
    <w:rsid w:val="00200FF0"/>
    <w:rsid w:val="00201372"/>
    <w:rsid w:val="00201B28"/>
    <w:rsid w:val="00201EFC"/>
    <w:rsid w:val="00202A9B"/>
    <w:rsid w:val="00203896"/>
    <w:rsid w:val="00204B02"/>
    <w:rsid w:val="00204D46"/>
    <w:rsid w:val="00204E0A"/>
    <w:rsid w:val="00205774"/>
    <w:rsid w:val="0020682C"/>
    <w:rsid w:val="00206830"/>
    <w:rsid w:val="0021136D"/>
    <w:rsid w:val="00211C4D"/>
    <w:rsid w:val="002127D1"/>
    <w:rsid w:val="00212CDF"/>
    <w:rsid w:val="00212E59"/>
    <w:rsid w:val="0021358D"/>
    <w:rsid w:val="002142F8"/>
    <w:rsid w:val="00214625"/>
    <w:rsid w:val="00215D42"/>
    <w:rsid w:val="002162AC"/>
    <w:rsid w:val="00221359"/>
    <w:rsid w:val="0022155E"/>
    <w:rsid w:val="00221A33"/>
    <w:rsid w:val="00221BC1"/>
    <w:rsid w:val="002239DD"/>
    <w:rsid w:val="002248B3"/>
    <w:rsid w:val="00224A1D"/>
    <w:rsid w:val="00224AF6"/>
    <w:rsid w:val="00225A0D"/>
    <w:rsid w:val="00231DAE"/>
    <w:rsid w:val="0023228E"/>
    <w:rsid w:val="00232331"/>
    <w:rsid w:val="0023362B"/>
    <w:rsid w:val="00235737"/>
    <w:rsid w:val="00235929"/>
    <w:rsid w:val="00235EE4"/>
    <w:rsid w:val="00237760"/>
    <w:rsid w:val="00237CB0"/>
    <w:rsid w:val="00240668"/>
    <w:rsid w:val="00241DE1"/>
    <w:rsid w:val="00243128"/>
    <w:rsid w:val="00244276"/>
    <w:rsid w:val="002443E7"/>
    <w:rsid w:val="00244F21"/>
    <w:rsid w:val="0024510B"/>
    <w:rsid w:val="002455E0"/>
    <w:rsid w:val="0024563B"/>
    <w:rsid w:val="00247313"/>
    <w:rsid w:val="0025036B"/>
    <w:rsid w:val="002503CD"/>
    <w:rsid w:val="00250A03"/>
    <w:rsid w:val="00253D28"/>
    <w:rsid w:val="002547A1"/>
    <w:rsid w:val="00256F0A"/>
    <w:rsid w:val="0026093D"/>
    <w:rsid w:val="0026097B"/>
    <w:rsid w:val="00261AAE"/>
    <w:rsid w:val="00264890"/>
    <w:rsid w:val="00264A63"/>
    <w:rsid w:val="00265E8F"/>
    <w:rsid w:val="00266238"/>
    <w:rsid w:val="00267C9B"/>
    <w:rsid w:val="00272A5A"/>
    <w:rsid w:val="00272F7C"/>
    <w:rsid w:val="00273EAD"/>
    <w:rsid w:val="00275975"/>
    <w:rsid w:val="002762AD"/>
    <w:rsid w:val="002772EC"/>
    <w:rsid w:val="00277A7C"/>
    <w:rsid w:val="002800AB"/>
    <w:rsid w:val="00280514"/>
    <w:rsid w:val="00280ADF"/>
    <w:rsid w:val="00281223"/>
    <w:rsid w:val="00281F5A"/>
    <w:rsid w:val="002824CF"/>
    <w:rsid w:val="00282BCC"/>
    <w:rsid w:val="0028315C"/>
    <w:rsid w:val="002847E5"/>
    <w:rsid w:val="002849AF"/>
    <w:rsid w:val="0028561E"/>
    <w:rsid w:val="002856E3"/>
    <w:rsid w:val="00285948"/>
    <w:rsid w:val="002861F9"/>
    <w:rsid w:val="00286258"/>
    <w:rsid w:val="002866F8"/>
    <w:rsid w:val="0028710A"/>
    <w:rsid w:val="00291070"/>
    <w:rsid w:val="002942F4"/>
    <w:rsid w:val="00294902"/>
    <w:rsid w:val="00295775"/>
    <w:rsid w:val="0029605F"/>
    <w:rsid w:val="00296C46"/>
    <w:rsid w:val="00297869"/>
    <w:rsid w:val="002A06B5"/>
    <w:rsid w:val="002A2F59"/>
    <w:rsid w:val="002A32D1"/>
    <w:rsid w:val="002A4CFF"/>
    <w:rsid w:val="002A4FDB"/>
    <w:rsid w:val="002A5854"/>
    <w:rsid w:val="002A5F54"/>
    <w:rsid w:val="002A679F"/>
    <w:rsid w:val="002A7032"/>
    <w:rsid w:val="002A749D"/>
    <w:rsid w:val="002A7B0A"/>
    <w:rsid w:val="002B07D7"/>
    <w:rsid w:val="002B0D5A"/>
    <w:rsid w:val="002B137D"/>
    <w:rsid w:val="002B1A72"/>
    <w:rsid w:val="002B2B5F"/>
    <w:rsid w:val="002B31CB"/>
    <w:rsid w:val="002B4DB2"/>
    <w:rsid w:val="002B4EE7"/>
    <w:rsid w:val="002B5134"/>
    <w:rsid w:val="002B5584"/>
    <w:rsid w:val="002B6E9D"/>
    <w:rsid w:val="002B7A87"/>
    <w:rsid w:val="002C0244"/>
    <w:rsid w:val="002C0979"/>
    <w:rsid w:val="002C0EE1"/>
    <w:rsid w:val="002C19F2"/>
    <w:rsid w:val="002C1D00"/>
    <w:rsid w:val="002C2459"/>
    <w:rsid w:val="002C2BC5"/>
    <w:rsid w:val="002C34BA"/>
    <w:rsid w:val="002C6933"/>
    <w:rsid w:val="002C7A6B"/>
    <w:rsid w:val="002D01AB"/>
    <w:rsid w:val="002D1746"/>
    <w:rsid w:val="002D2302"/>
    <w:rsid w:val="002D334F"/>
    <w:rsid w:val="002D3A3F"/>
    <w:rsid w:val="002D4030"/>
    <w:rsid w:val="002D4AB0"/>
    <w:rsid w:val="002D4D8C"/>
    <w:rsid w:val="002D4F67"/>
    <w:rsid w:val="002D52B1"/>
    <w:rsid w:val="002D66BA"/>
    <w:rsid w:val="002D6CED"/>
    <w:rsid w:val="002D7F0F"/>
    <w:rsid w:val="002E0401"/>
    <w:rsid w:val="002E0BBF"/>
    <w:rsid w:val="002E16B5"/>
    <w:rsid w:val="002E229A"/>
    <w:rsid w:val="002E2E4D"/>
    <w:rsid w:val="002E4481"/>
    <w:rsid w:val="002E4995"/>
    <w:rsid w:val="002E4B50"/>
    <w:rsid w:val="002E501F"/>
    <w:rsid w:val="002E6907"/>
    <w:rsid w:val="002F00D2"/>
    <w:rsid w:val="002F06DD"/>
    <w:rsid w:val="002F07F9"/>
    <w:rsid w:val="002F0E8E"/>
    <w:rsid w:val="002F2D28"/>
    <w:rsid w:val="002F4E43"/>
    <w:rsid w:val="002F521F"/>
    <w:rsid w:val="002F5A97"/>
    <w:rsid w:val="002F6AFD"/>
    <w:rsid w:val="002F7997"/>
    <w:rsid w:val="00304A67"/>
    <w:rsid w:val="00305256"/>
    <w:rsid w:val="0030631D"/>
    <w:rsid w:val="0030667B"/>
    <w:rsid w:val="003070DB"/>
    <w:rsid w:val="00307588"/>
    <w:rsid w:val="003076CB"/>
    <w:rsid w:val="00312A95"/>
    <w:rsid w:val="00312F32"/>
    <w:rsid w:val="00313BC5"/>
    <w:rsid w:val="00315263"/>
    <w:rsid w:val="003152C4"/>
    <w:rsid w:val="0031560A"/>
    <w:rsid w:val="00315B36"/>
    <w:rsid w:val="0032065E"/>
    <w:rsid w:val="00320928"/>
    <w:rsid w:val="003236DE"/>
    <w:rsid w:val="00323961"/>
    <w:rsid w:val="00324E50"/>
    <w:rsid w:val="003313CD"/>
    <w:rsid w:val="0033243C"/>
    <w:rsid w:val="003327F5"/>
    <w:rsid w:val="00333022"/>
    <w:rsid w:val="003336EE"/>
    <w:rsid w:val="0033496F"/>
    <w:rsid w:val="00336A32"/>
    <w:rsid w:val="00336BB4"/>
    <w:rsid w:val="00337B38"/>
    <w:rsid w:val="00337D34"/>
    <w:rsid w:val="00337D51"/>
    <w:rsid w:val="00340CAE"/>
    <w:rsid w:val="00342A3D"/>
    <w:rsid w:val="00343246"/>
    <w:rsid w:val="003440E7"/>
    <w:rsid w:val="003442F1"/>
    <w:rsid w:val="00344810"/>
    <w:rsid w:val="00344C27"/>
    <w:rsid w:val="0034577C"/>
    <w:rsid w:val="00345E2F"/>
    <w:rsid w:val="003463EE"/>
    <w:rsid w:val="003509BA"/>
    <w:rsid w:val="003525C5"/>
    <w:rsid w:val="00352F42"/>
    <w:rsid w:val="00353BD2"/>
    <w:rsid w:val="003558E9"/>
    <w:rsid w:val="00356B13"/>
    <w:rsid w:val="00357D55"/>
    <w:rsid w:val="003624FE"/>
    <w:rsid w:val="00362BEB"/>
    <w:rsid w:val="00362C93"/>
    <w:rsid w:val="003675A6"/>
    <w:rsid w:val="003713BB"/>
    <w:rsid w:val="003715BC"/>
    <w:rsid w:val="00371F45"/>
    <w:rsid w:val="00372CB5"/>
    <w:rsid w:val="00373578"/>
    <w:rsid w:val="00373CCA"/>
    <w:rsid w:val="00374C8D"/>
    <w:rsid w:val="003750E3"/>
    <w:rsid w:val="003754EC"/>
    <w:rsid w:val="0037557B"/>
    <w:rsid w:val="00375AB6"/>
    <w:rsid w:val="003766FB"/>
    <w:rsid w:val="0037702B"/>
    <w:rsid w:val="00380CA3"/>
    <w:rsid w:val="00380FFE"/>
    <w:rsid w:val="0038193B"/>
    <w:rsid w:val="00383CC2"/>
    <w:rsid w:val="0038440C"/>
    <w:rsid w:val="0038441C"/>
    <w:rsid w:val="0038449B"/>
    <w:rsid w:val="00384F85"/>
    <w:rsid w:val="00385325"/>
    <w:rsid w:val="0038581B"/>
    <w:rsid w:val="003859BC"/>
    <w:rsid w:val="00390328"/>
    <w:rsid w:val="003908A0"/>
    <w:rsid w:val="003909AE"/>
    <w:rsid w:val="00391880"/>
    <w:rsid w:val="00392460"/>
    <w:rsid w:val="00392478"/>
    <w:rsid w:val="003957FC"/>
    <w:rsid w:val="0039609A"/>
    <w:rsid w:val="00396B9F"/>
    <w:rsid w:val="003A0634"/>
    <w:rsid w:val="003A08C8"/>
    <w:rsid w:val="003A17B9"/>
    <w:rsid w:val="003A1F5C"/>
    <w:rsid w:val="003A2765"/>
    <w:rsid w:val="003A4987"/>
    <w:rsid w:val="003A5501"/>
    <w:rsid w:val="003A55AB"/>
    <w:rsid w:val="003A569F"/>
    <w:rsid w:val="003A6A3D"/>
    <w:rsid w:val="003A74DE"/>
    <w:rsid w:val="003A7A2A"/>
    <w:rsid w:val="003B3BAA"/>
    <w:rsid w:val="003B3E83"/>
    <w:rsid w:val="003B4FAD"/>
    <w:rsid w:val="003B576C"/>
    <w:rsid w:val="003C3D4D"/>
    <w:rsid w:val="003C4006"/>
    <w:rsid w:val="003C4A37"/>
    <w:rsid w:val="003C54A8"/>
    <w:rsid w:val="003C58F8"/>
    <w:rsid w:val="003C5AC1"/>
    <w:rsid w:val="003C7427"/>
    <w:rsid w:val="003C7695"/>
    <w:rsid w:val="003D184F"/>
    <w:rsid w:val="003D302A"/>
    <w:rsid w:val="003D3AB4"/>
    <w:rsid w:val="003D3BB9"/>
    <w:rsid w:val="003D4419"/>
    <w:rsid w:val="003D5A5E"/>
    <w:rsid w:val="003D6505"/>
    <w:rsid w:val="003D6770"/>
    <w:rsid w:val="003D6984"/>
    <w:rsid w:val="003D7D09"/>
    <w:rsid w:val="003E0353"/>
    <w:rsid w:val="003E035C"/>
    <w:rsid w:val="003E0615"/>
    <w:rsid w:val="003E1E1A"/>
    <w:rsid w:val="003E25E8"/>
    <w:rsid w:val="003E348E"/>
    <w:rsid w:val="003E47FC"/>
    <w:rsid w:val="003E6261"/>
    <w:rsid w:val="003F1729"/>
    <w:rsid w:val="003F26F1"/>
    <w:rsid w:val="003F33DE"/>
    <w:rsid w:val="003F3535"/>
    <w:rsid w:val="003F40D9"/>
    <w:rsid w:val="003F622D"/>
    <w:rsid w:val="003F6798"/>
    <w:rsid w:val="003F68AF"/>
    <w:rsid w:val="003F77A6"/>
    <w:rsid w:val="003F7FAD"/>
    <w:rsid w:val="00400545"/>
    <w:rsid w:val="0040081F"/>
    <w:rsid w:val="004014F1"/>
    <w:rsid w:val="00401AC9"/>
    <w:rsid w:val="00401D3A"/>
    <w:rsid w:val="00401DA1"/>
    <w:rsid w:val="0040343C"/>
    <w:rsid w:val="004049B6"/>
    <w:rsid w:val="00406B75"/>
    <w:rsid w:val="00406D8A"/>
    <w:rsid w:val="0040727A"/>
    <w:rsid w:val="004076FF"/>
    <w:rsid w:val="00407735"/>
    <w:rsid w:val="00407BBF"/>
    <w:rsid w:val="00407E8B"/>
    <w:rsid w:val="00410807"/>
    <w:rsid w:val="00411697"/>
    <w:rsid w:val="00411FF6"/>
    <w:rsid w:val="00413BB3"/>
    <w:rsid w:val="00413E7E"/>
    <w:rsid w:val="004162E4"/>
    <w:rsid w:val="00416BA8"/>
    <w:rsid w:val="00416DD1"/>
    <w:rsid w:val="0041733A"/>
    <w:rsid w:val="004173D9"/>
    <w:rsid w:val="00417596"/>
    <w:rsid w:val="0041762F"/>
    <w:rsid w:val="004204F8"/>
    <w:rsid w:val="00420969"/>
    <w:rsid w:val="00421DE5"/>
    <w:rsid w:val="00423D00"/>
    <w:rsid w:val="00424D98"/>
    <w:rsid w:val="00424E4C"/>
    <w:rsid w:val="004250A2"/>
    <w:rsid w:val="00426AA0"/>
    <w:rsid w:val="00427AEF"/>
    <w:rsid w:val="00427C6B"/>
    <w:rsid w:val="00427D14"/>
    <w:rsid w:val="004328F2"/>
    <w:rsid w:val="00432F14"/>
    <w:rsid w:val="004345ED"/>
    <w:rsid w:val="00434906"/>
    <w:rsid w:val="00435B21"/>
    <w:rsid w:val="00440639"/>
    <w:rsid w:val="00441006"/>
    <w:rsid w:val="004435F9"/>
    <w:rsid w:val="00443EA2"/>
    <w:rsid w:val="00444957"/>
    <w:rsid w:val="00444EEE"/>
    <w:rsid w:val="00445112"/>
    <w:rsid w:val="00447ABD"/>
    <w:rsid w:val="00447BE2"/>
    <w:rsid w:val="004502EC"/>
    <w:rsid w:val="00450A26"/>
    <w:rsid w:val="00451ECB"/>
    <w:rsid w:val="00456048"/>
    <w:rsid w:val="00456B0C"/>
    <w:rsid w:val="00460D43"/>
    <w:rsid w:val="00461F48"/>
    <w:rsid w:val="004627DB"/>
    <w:rsid w:val="00462D47"/>
    <w:rsid w:val="00463613"/>
    <w:rsid w:val="00463E3C"/>
    <w:rsid w:val="004647F3"/>
    <w:rsid w:val="004648CB"/>
    <w:rsid w:val="00464C58"/>
    <w:rsid w:val="00465267"/>
    <w:rsid w:val="00465C14"/>
    <w:rsid w:val="0047005B"/>
    <w:rsid w:val="00471DD4"/>
    <w:rsid w:val="004722BA"/>
    <w:rsid w:val="00473173"/>
    <w:rsid w:val="0047328A"/>
    <w:rsid w:val="004741D3"/>
    <w:rsid w:val="00474D82"/>
    <w:rsid w:val="00475206"/>
    <w:rsid w:val="0047601D"/>
    <w:rsid w:val="0048010C"/>
    <w:rsid w:val="004804F7"/>
    <w:rsid w:val="004805A4"/>
    <w:rsid w:val="004805AD"/>
    <w:rsid w:val="004806D7"/>
    <w:rsid w:val="004819A5"/>
    <w:rsid w:val="00482F55"/>
    <w:rsid w:val="004832F5"/>
    <w:rsid w:val="00483EAE"/>
    <w:rsid w:val="00483F2A"/>
    <w:rsid w:val="00484CBB"/>
    <w:rsid w:val="00484EAF"/>
    <w:rsid w:val="0048620F"/>
    <w:rsid w:val="00486AC0"/>
    <w:rsid w:val="00487501"/>
    <w:rsid w:val="004879C7"/>
    <w:rsid w:val="00490B0D"/>
    <w:rsid w:val="00490C6B"/>
    <w:rsid w:val="00492469"/>
    <w:rsid w:val="00492494"/>
    <w:rsid w:val="004935C7"/>
    <w:rsid w:val="0049391D"/>
    <w:rsid w:val="0049482A"/>
    <w:rsid w:val="004953DF"/>
    <w:rsid w:val="00495FBA"/>
    <w:rsid w:val="00497109"/>
    <w:rsid w:val="004A0D7B"/>
    <w:rsid w:val="004A0EE9"/>
    <w:rsid w:val="004A1DF6"/>
    <w:rsid w:val="004A2091"/>
    <w:rsid w:val="004A5383"/>
    <w:rsid w:val="004A553B"/>
    <w:rsid w:val="004A5549"/>
    <w:rsid w:val="004A5F79"/>
    <w:rsid w:val="004A63EE"/>
    <w:rsid w:val="004A67B7"/>
    <w:rsid w:val="004A79E1"/>
    <w:rsid w:val="004A7A5C"/>
    <w:rsid w:val="004B0560"/>
    <w:rsid w:val="004B342A"/>
    <w:rsid w:val="004B4C16"/>
    <w:rsid w:val="004B6755"/>
    <w:rsid w:val="004B6852"/>
    <w:rsid w:val="004B6D7D"/>
    <w:rsid w:val="004C07D0"/>
    <w:rsid w:val="004C39EC"/>
    <w:rsid w:val="004C3F77"/>
    <w:rsid w:val="004D0337"/>
    <w:rsid w:val="004D0427"/>
    <w:rsid w:val="004D0FD6"/>
    <w:rsid w:val="004D1013"/>
    <w:rsid w:val="004D2195"/>
    <w:rsid w:val="004D3D6A"/>
    <w:rsid w:val="004D4C7A"/>
    <w:rsid w:val="004D4CFD"/>
    <w:rsid w:val="004D4D77"/>
    <w:rsid w:val="004D5587"/>
    <w:rsid w:val="004D5FF7"/>
    <w:rsid w:val="004D6CEC"/>
    <w:rsid w:val="004D7557"/>
    <w:rsid w:val="004E0BFF"/>
    <w:rsid w:val="004E1123"/>
    <w:rsid w:val="004E166F"/>
    <w:rsid w:val="004E2B89"/>
    <w:rsid w:val="004E37C3"/>
    <w:rsid w:val="004E37DE"/>
    <w:rsid w:val="004E4170"/>
    <w:rsid w:val="004E442F"/>
    <w:rsid w:val="004E4787"/>
    <w:rsid w:val="004E5C8F"/>
    <w:rsid w:val="004E5EF2"/>
    <w:rsid w:val="004E6964"/>
    <w:rsid w:val="004E6C1B"/>
    <w:rsid w:val="004E76CA"/>
    <w:rsid w:val="004F0C2F"/>
    <w:rsid w:val="004F2B5F"/>
    <w:rsid w:val="004F3720"/>
    <w:rsid w:val="004F3F22"/>
    <w:rsid w:val="004F473C"/>
    <w:rsid w:val="004F51B9"/>
    <w:rsid w:val="004F6883"/>
    <w:rsid w:val="004F70E6"/>
    <w:rsid w:val="00500C6C"/>
    <w:rsid w:val="005016C6"/>
    <w:rsid w:val="00502440"/>
    <w:rsid w:val="00502D07"/>
    <w:rsid w:val="005033D1"/>
    <w:rsid w:val="00503548"/>
    <w:rsid w:val="005040E2"/>
    <w:rsid w:val="00504108"/>
    <w:rsid w:val="005045F0"/>
    <w:rsid w:val="00504D5D"/>
    <w:rsid w:val="00505194"/>
    <w:rsid w:val="0050681E"/>
    <w:rsid w:val="00506C7E"/>
    <w:rsid w:val="0050747B"/>
    <w:rsid w:val="00507F86"/>
    <w:rsid w:val="005101C5"/>
    <w:rsid w:val="00510E9D"/>
    <w:rsid w:val="005113DE"/>
    <w:rsid w:val="00511615"/>
    <w:rsid w:val="0051299E"/>
    <w:rsid w:val="00515D2D"/>
    <w:rsid w:val="00516410"/>
    <w:rsid w:val="00517369"/>
    <w:rsid w:val="0052048B"/>
    <w:rsid w:val="00520F28"/>
    <w:rsid w:val="00522492"/>
    <w:rsid w:val="00522DB4"/>
    <w:rsid w:val="005236CB"/>
    <w:rsid w:val="0052442F"/>
    <w:rsid w:val="00524C87"/>
    <w:rsid w:val="005267A1"/>
    <w:rsid w:val="00526CF8"/>
    <w:rsid w:val="00526DD4"/>
    <w:rsid w:val="00527487"/>
    <w:rsid w:val="00531C6A"/>
    <w:rsid w:val="00531C6D"/>
    <w:rsid w:val="00531CC4"/>
    <w:rsid w:val="00532A51"/>
    <w:rsid w:val="0053364F"/>
    <w:rsid w:val="00533892"/>
    <w:rsid w:val="00534990"/>
    <w:rsid w:val="00535854"/>
    <w:rsid w:val="00535E3A"/>
    <w:rsid w:val="005368F3"/>
    <w:rsid w:val="00536BB9"/>
    <w:rsid w:val="00540961"/>
    <w:rsid w:val="00540B2E"/>
    <w:rsid w:val="00540DF1"/>
    <w:rsid w:val="00541890"/>
    <w:rsid w:val="00542C26"/>
    <w:rsid w:val="005432CA"/>
    <w:rsid w:val="005446C6"/>
    <w:rsid w:val="005466D7"/>
    <w:rsid w:val="0055009A"/>
    <w:rsid w:val="00550271"/>
    <w:rsid w:val="00551772"/>
    <w:rsid w:val="0055210A"/>
    <w:rsid w:val="005535DC"/>
    <w:rsid w:val="005538D8"/>
    <w:rsid w:val="00554CC5"/>
    <w:rsid w:val="00556276"/>
    <w:rsid w:val="0055651F"/>
    <w:rsid w:val="005576AC"/>
    <w:rsid w:val="00560916"/>
    <w:rsid w:val="00560A3C"/>
    <w:rsid w:val="005618F5"/>
    <w:rsid w:val="0056387A"/>
    <w:rsid w:val="005652E3"/>
    <w:rsid w:val="00567546"/>
    <w:rsid w:val="00567F88"/>
    <w:rsid w:val="00571613"/>
    <w:rsid w:val="00573C66"/>
    <w:rsid w:val="00575995"/>
    <w:rsid w:val="00576667"/>
    <w:rsid w:val="00576858"/>
    <w:rsid w:val="00577E55"/>
    <w:rsid w:val="005801E3"/>
    <w:rsid w:val="00581141"/>
    <w:rsid w:val="00581B42"/>
    <w:rsid w:val="00581E67"/>
    <w:rsid w:val="00582BAE"/>
    <w:rsid w:val="00582C54"/>
    <w:rsid w:val="0058328C"/>
    <w:rsid w:val="005841F8"/>
    <w:rsid w:val="00584923"/>
    <w:rsid w:val="0058538C"/>
    <w:rsid w:val="00585FD0"/>
    <w:rsid w:val="00586E24"/>
    <w:rsid w:val="005878D5"/>
    <w:rsid w:val="005900D9"/>
    <w:rsid w:val="005906AE"/>
    <w:rsid w:val="00590CA2"/>
    <w:rsid w:val="00590EEB"/>
    <w:rsid w:val="005910BA"/>
    <w:rsid w:val="00591668"/>
    <w:rsid w:val="0059179E"/>
    <w:rsid w:val="005919E2"/>
    <w:rsid w:val="00597260"/>
    <w:rsid w:val="005A0A96"/>
    <w:rsid w:val="005A0BE2"/>
    <w:rsid w:val="005A1577"/>
    <w:rsid w:val="005A159C"/>
    <w:rsid w:val="005A2010"/>
    <w:rsid w:val="005A273E"/>
    <w:rsid w:val="005A2B15"/>
    <w:rsid w:val="005A350A"/>
    <w:rsid w:val="005A51C3"/>
    <w:rsid w:val="005B23F2"/>
    <w:rsid w:val="005B2938"/>
    <w:rsid w:val="005B2F9F"/>
    <w:rsid w:val="005B362A"/>
    <w:rsid w:val="005B4853"/>
    <w:rsid w:val="005B4A86"/>
    <w:rsid w:val="005B540B"/>
    <w:rsid w:val="005B5DAF"/>
    <w:rsid w:val="005B609B"/>
    <w:rsid w:val="005B6BCF"/>
    <w:rsid w:val="005C00AB"/>
    <w:rsid w:val="005C011D"/>
    <w:rsid w:val="005C2AA7"/>
    <w:rsid w:val="005C37DF"/>
    <w:rsid w:val="005C3CD3"/>
    <w:rsid w:val="005C4004"/>
    <w:rsid w:val="005C488A"/>
    <w:rsid w:val="005C48B8"/>
    <w:rsid w:val="005C4CC3"/>
    <w:rsid w:val="005C650C"/>
    <w:rsid w:val="005C69D1"/>
    <w:rsid w:val="005D088B"/>
    <w:rsid w:val="005D0BE3"/>
    <w:rsid w:val="005D1929"/>
    <w:rsid w:val="005D1F9E"/>
    <w:rsid w:val="005D3352"/>
    <w:rsid w:val="005D3ED3"/>
    <w:rsid w:val="005D420A"/>
    <w:rsid w:val="005D600A"/>
    <w:rsid w:val="005D72B5"/>
    <w:rsid w:val="005E09F7"/>
    <w:rsid w:val="005E0A1D"/>
    <w:rsid w:val="005E0C0E"/>
    <w:rsid w:val="005E0DD6"/>
    <w:rsid w:val="005E140A"/>
    <w:rsid w:val="005E26DA"/>
    <w:rsid w:val="005E3075"/>
    <w:rsid w:val="005E3A50"/>
    <w:rsid w:val="005E3EEB"/>
    <w:rsid w:val="005E6828"/>
    <w:rsid w:val="005E701D"/>
    <w:rsid w:val="005F0EE0"/>
    <w:rsid w:val="005F11C9"/>
    <w:rsid w:val="005F21B9"/>
    <w:rsid w:val="005F5426"/>
    <w:rsid w:val="005F5D16"/>
    <w:rsid w:val="005F6B4D"/>
    <w:rsid w:val="006008D6"/>
    <w:rsid w:val="00602E2F"/>
    <w:rsid w:val="00602F08"/>
    <w:rsid w:val="0060366E"/>
    <w:rsid w:val="00603B8C"/>
    <w:rsid w:val="00605513"/>
    <w:rsid w:val="00605581"/>
    <w:rsid w:val="0060586C"/>
    <w:rsid w:val="00605CC7"/>
    <w:rsid w:val="00605FFA"/>
    <w:rsid w:val="006075FB"/>
    <w:rsid w:val="00607700"/>
    <w:rsid w:val="00607D1E"/>
    <w:rsid w:val="00610EE7"/>
    <w:rsid w:val="00611EE1"/>
    <w:rsid w:val="00612425"/>
    <w:rsid w:val="00612C63"/>
    <w:rsid w:val="00616E45"/>
    <w:rsid w:val="00620389"/>
    <w:rsid w:val="00620960"/>
    <w:rsid w:val="00622311"/>
    <w:rsid w:val="0062350C"/>
    <w:rsid w:val="006244A7"/>
    <w:rsid w:val="00625484"/>
    <w:rsid w:val="006259F8"/>
    <w:rsid w:val="00625AE2"/>
    <w:rsid w:val="006261A8"/>
    <w:rsid w:val="00626277"/>
    <w:rsid w:val="0062697E"/>
    <w:rsid w:val="00626AA2"/>
    <w:rsid w:val="00627071"/>
    <w:rsid w:val="00627291"/>
    <w:rsid w:val="00630BEC"/>
    <w:rsid w:val="00632695"/>
    <w:rsid w:val="00633CA8"/>
    <w:rsid w:val="006346C4"/>
    <w:rsid w:val="00635F14"/>
    <w:rsid w:val="0063629D"/>
    <w:rsid w:val="00636C18"/>
    <w:rsid w:val="00637563"/>
    <w:rsid w:val="00637A49"/>
    <w:rsid w:val="0064010C"/>
    <w:rsid w:val="00640592"/>
    <w:rsid w:val="006413DD"/>
    <w:rsid w:val="0064307A"/>
    <w:rsid w:val="00643564"/>
    <w:rsid w:val="00644BD7"/>
    <w:rsid w:val="00644F00"/>
    <w:rsid w:val="00645FDF"/>
    <w:rsid w:val="006479C0"/>
    <w:rsid w:val="00651965"/>
    <w:rsid w:val="00651D45"/>
    <w:rsid w:val="00652B77"/>
    <w:rsid w:val="00652E73"/>
    <w:rsid w:val="006545A5"/>
    <w:rsid w:val="00655BEF"/>
    <w:rsid w:val="0065617D"/>
    <w:rsid w:val="006569BD"/>
    <w:rsid w:val="00656AFA"/>
    <w:rsid w:val="00656B7E"/>
    <w:rsid w:val="00656CBF"/>
    <w:rsid w:val="00656D05"/>
    <w:rsid w:val="0065793F"/>
    <w:rsid w:val="00657D2B"/>
    <w:rsid w:val="00657EF0"/>
    <w:rsid w:val="00660EA1"/>
    <w:rsid w:val="0066134D"/>
    <w:rsid w:val="00662653"/>
    <w:rsid w:val="00662776"/>
    <w:rsid w:val="006629D9"/>
    <w:rsid w:val="00662D33"/>
    <w:rsid w:val="00662E78"/>
    <w:rsid w:val="00663C8C"/>
    <w:rsid w:val="00663F72"/>
    <w:rsid w:val="00664A2D"/>
    <w:rsid w:val="00664C5E"/>
    <w:rsid w:val="00664DCB"/>
    <w:rsid w:val="00666311"/>
    <w:rsid w:val="0066644B"/>
    <w:rsid w:val="00666755"/>
    <w:rsid w:val="00666FA4"/>
    <w:rsid w:val="006673B9"/>
    <w:rsid w:val="00667A7E"/>
    <w:rsid w:val="00671A21"/>
    <w:rsid w:val="00672F2E"/>
    <w:rsid w:val="0067410A"/>
    <w:rsid w:val="0067479D"/>
    <w:rsid w:val="00676056"/>
    <w:rsid w:val="0068059E"/>
    <w:rsid w:val="006812B5"/>
    <w:rsid w:val="00681D6F"/>
    <w:rsid w:val="006820E8"/>
    <w:rsid w:val="00682AFC"/>
    <w:rsid w:val="00682B51"/>
    <w:rsid w:val="00684DE9"/>
    <w:rsid w:val="0068545C"/>
    <w:rsid w:val="00687758"/>
    <w:rsid w:val="006901E3"/>
    <w:rsid w:val="0069085B"/>
    <w:rsid w:val="006908AC"/>
    <w:rsid w:val="00691BF5"/>
    <w:rsid w:val="00693580"/>
    <w:rsid w:val="006939E8"/>
    <w:rsid w:val="006952BC"/>
    <w:rsid w:val="006969C0"/>
    <w:rsid w:val="00697464"/>
    <w:rsid w:val="0069768C"/>
    <w:rsid w:val="006A031A"/>
    <w:rsid w:val="006A09F9"/>
    <w:rsid w:val="006A0AA0"/>
    <w:rsid w:val="006A2837"/>
    <w:rsid w:val="006A2D57"/>
    <w:rsid w:val="006A5161"/>
    <w:rsid w:val="006B0818"/>
    <w:rsid w:val="006B1FDD"/>
    <w:rsid w:val="006B64B1"/>
    <w:rsid w:val="006B6752"/>
    <w:rsid w:val="006B7DC3"/>
    <w:rsid w:val="006C095E"/>
    <w:rsid w:val="006C0D81"/>
    <w:rsid w:val="006C12A9"/>
    <w:rsid w:val="006C219D"/>
    <w:rsid w:val="006C473E"/>
    <w:rsid w:val="006C4A75"/>
    <w:rsid w:val="006C4C18"/>
    <w:rsid w:val="006C4E1F"/>
    <w:rsid w:val="006C6C1E"/>
    <w:rsid w:val="006C7A6C"/>
    <w:rsid w:val="006D12A6"/>
    <w:rsid w:val="006D1824"/>
    <w:rsid w:val="006D19FC"/>
    <w:rsid w:val="006D262E"/>
    <w:rsid w:val="006D4797"/>
    <w:rsid w:val="006D4A43"/>
    <w:rsid w:val="006D6BCC"/>
    <w:rsid w:val="006D7A07"/>
    <w:rsid w:val="006E053A"/>
    <w:rsid w:val="006E0A84"/>
    <w:rsid w:val="006E2574"/>
    <w:rsid w:val="006E32BA"/>
    <w:rsid w:val="006E487B"/>
    <w:rsid w:val="006E50B2"/>
    <w:rsid w:val="006E7D8C"/>
    <w:rsid w:val="006F079F"/>
    <w:rsid w:val="006F0D4D"/>
    <w:rsid w:val="006F1614"/>
    <w:rsid w:val="006F184A"/>
    <w:rsid w:val="006F1D26"/>
    <w:rsid w:val="006F1E67"/>
    <w:rsid w:val="006F2CB1"/>
    <w:rsid w:val="006F4485"/>
    <w:rsid w:val="006F4B80"/>
    <w:rsid w:val="006F5CD6"/>
    <w:rsid w:val="006F675A"/>
    <w:rsid w:val="00700264"/>
    <w:rsid w:val="007002B5"/>
    <w:rsid w:val="00701E8B"/>
    <w:rsid w:val="0070286D"/>
    <w:rsid w:val="0070375B"/>
    <w:rsid w:val="00703DC9"/>
    <w:rsid w:val="007044CA"/>
    <w:rsid w:val="007050A2"/>
    <w:rsid w:val="0070546B"/>
    <w:rsid w:val="0070625C"/>
    <w:rsid w:val="00707169"/>
    <w:rsid w:val="0070791B"/>
    <w:rsid w:val="00707A1F"/>
    <w:rsid w:val="00707BE2"/>
    <w:rsid w:val="007108A2"/>
    <w:rsid w:val="00711AF7"/>
    <w:rsid w:val="00713D1E"/>
    <w:rsid w:val="0071555A"/>
    <w:rsid w:val="00716183"/>
    <w:rsid w:val="00716942"/>
    <w:rsid w:val="00716C1C"/>
    <w:rsid w:val="007171B7"/>
    <w:rsid w:val="00717778"/>
    <w:rsid w:val="00717A08"/>
    <w:rsid w:val="0072109B"/>
    <w:rsid w:val="0072217B"/>
    <w:rsid w:val="0072288E"/>
    <w:rsid w:val="0072330F"/>
    <w:rsid w:val="007238B0"/>
    <w:rsid w:val="00723EB9"/>
    <w:rsid w:val="007250AB"/>
    <w:rsid w:val="00725D5E"/>
    <w:rsid w:val="007263FA"/>
    <w:rsid w:val="00726C39"/>
    <w:rsid w:val="00730E8B"/>
    <w:rsid w:val="00731664"/>
    <w:rsid w:val="0073193F"/>
    <w:rsid w:val="00732F90"/>
    <w:rsid w:val="0073306D"/>
    <w:rsid w:val="00735005"/>
    <w:rsid w:val="00735248"/>
    <w:rsid w:val="007352C5"/>
    <w:rsid w:val="00735E8D"/>
    <w:rsid w:val="00736204"/>
    <w:rsid w:val="00736EF1"/>
    <w:rsid w:val="00737379"/>
    <w:rsid w:val="00737745"/>
    <w:rsid w:val="0073779C"/>
    <w:rsid w:val="00740CF6"/>
    <w:rsid w:val="007417F0"/>
    <w:rsid w:val="00742E5F"/>
    <w:rsid w:val="0074339F"/>
    <w:rsid w:val="00743778"/>
    <w:rsid w:val="00743BB3"/>
    <w:rsid w:val="00743D1B"/>
    <w:rsid w:val="00743D21"/>
    <w:rsid w:val="0074530A"/>
    <w:rsid w:val="00746C4D"/>
    <w:rsid w:val="00746CCA"/>
    <w:rsid w:val="00750CE6"/>
    <w:rsid w:val="0075238B"/>
    <w:rsid w:val="00752BEE"/>
    <w:rsid w:val="00753DA6"/>
    <w:rsid w:val="0075443E"/>
    <w:rsid w:val="0075490F"/>
    <w:rsid w:val="00755904"/>
    <w:rsid w:val="00756532"/>
    <w:rsid w:val="00756F0E"/>
    <w:rsid w:val="007601CB"/>
    <w:rsid w:val="00760B48"/>
    <w:rsid w:val="00761790"/>
    <w:rsid w:val="007617F2"/>
    <w:rsid w:val="00761867"/>
    <w:rsid w:val="00761DCF"/>
    <w:rsid w:val="00763A1C"/>
    <w:rsid w:val="00764255"/>
    <w:rsid w:val="0076533F"/>
    <w:rsid w:val="0076541D"/>
    <w:rsid w:val="0076553F"/>
    <w:rsid w:val="0076557B"/>
    <w:rsid w:val="007658E8"/>
    <w:rsid w:val="0076624C"/>
    <w:rsid w:val="00771731"/>
    <w:rsid w:val="007719CF"/>
    <w:rsid w:val="00772273"/>
    <w:rsid w:val="00772DE2"/>
    <w:rsid w:val="007746A4"/>
    <w:rsid w:val="007752DA"/>
    <w:rsid w:val="0077552D"/>
    <w:rsid w:val="00775634"/>
    <w:rsid w:val="00775669"/>
    <w:rsid w:val="00776805"/>
    <w:rsid w:val="007804C6"/>
    <w:rsid w:val="00782156"/>
    <w:rsid w:val="00782491"/>
    <w:rsid w:val="00782C62"/>
    <w:rsid w:val="00782DD0"/>
    <w:rsid w:val="00783E06"/>
    <w:rsid w:val="007848F0"/>
    <w:rsid w:val="007852C2"/>
    <w:rsid w:val="00785D22"/>
    <w:rsid w:val="00785FA2"/>
    <w:rsid w:val="00786BD3"/>
    <w:rsid w:val="00787A22"/>
    <w:rsid w:val="007908FD"/>
    <w:rsid w:val="007919F9"/>
    <w:rsid w:val="0079279C"/>
    <w:rsid w:val="00793D24"/>
    <w:rsid w:val="00794104"/>
    <w:rsid w:val="00794647"/>
    <w:rsid w:val="0079481D"/>
    <w:rsid w:val="00795866"/>
    <w:rsid w:val="00795C88"/>
    <w:rsid w:val="00796F2F"/>
    <w:rsid w:val="007A0BC1"/>
    <w:rsid w:val="007A1C35"/>
    <w:rsid w:val="007A3388"/>
    <w:rsid w:val="007A38B3"/>
    <w:rsid w:val="007A3C59"/>
    <w:rsid w:val="007A514B"/>
    <w:rsid w:val="007A534E"/>
    <w:rsid w:val="007A63C5"/>
    <w:rsid w:val="007A69C8"/>
    <w:rsid w:val="007B010C"/>
    <w:rsid w:val="007B045C"/>
    <w:rsid w:val="007B0AC4"/>
    <w:rsid w:val="007B14E9"/>
    <w:rsid w:val="007B1C0B"/>
    <w:rsid w:val="007B20DD"/>
    <w:rsid w:val="007B23E7"/>
    <w:rsid w:val="007B2E25"/>
    <w:rsid w:val="007B2F7D"/>
    <w:rsid w:val="007B4018"/>
    <w:rsid w:val="007B4541"/>
    <w:rsid w:val="007B4C60"/>
    <w:rsid w:val="007B52CE"/>
    <w:rsid w:val="007B5436"/>
    <w:rsid w:val="007B545C"/>
    <w:rsid w:val="007B6980"/>
    <w:rsid w:val="007C1030"/>
    <w:rsid w:val="007C326D"/>
    <w:rsid w:val="007C3755"/>
    <w:rsid w:val="007C3989"/>
    <w:rsid w:val="007C4762"/>
    <w:rsid w:val="007C499E"/>
    <w:rsid w:val="007C562A"/>
    <w:rsid w:val="007C5C21"/>
    <w:rsid w:val="007C6B09"/>
    <w:rsid w:val="007C713D"/>
    <w:rsid w:val="007C7DEA"/>
    <w:rsid w:val="007D0743"/>
    <w:rsid w:val="007D1844"/>
    <w:rsid w:val="007D2105"/>
    <w:rsid w:val="007D2193"/>
    <w:rsid w:val="007D2635"/>
    <w:rsid w:val="007D2FE5"/>
    <w:rsid w:val="007D306B"/>
    <w:rsid w:val="007D4384"/>
    <w:rsid w:val="007D4FC5"/>
    <w:rsid w:val="007D4FE4"/>
    <w:rsid w:val="007D6C63"/>
    <w:rsid w:val="007E045A"/>
    <w:rsid w:val="007E0AED"/>
    <w:rsid w:val="007E2894"/>
    <w:rsid w:val="007E2B17"/>
    <w:rsid w:val="007E4123"/>
    <w:rsid w:val="007E7AAF"/>
    <w:rsid w:val="007F0B3D"/>
    <w:rsid w:val="007F13D7"/>
    <w:rsid w:val="007F1A36"/>
    <w:rsid w:val="007F27C3"/>
    <w:rsid w:val="007F2A63"/>
    <w:rsid w:val="007F2B16"/>
    <w:rsid w:val="007F3104"/>
    <w:rsid w:val="007F61BC"/>
    <w:rsid w:val="007F699E"/>
    <w:rsid w:val="00800E4C"/>
    <w:rsid w:val="00801384"/>
    <w:rsid w:val="00801654"/>
    <w:rsid w:val="00801659"/>
    <w:rsid w:val="0080175B"/>
    <w:rsid w:val="00802624"/>
    <w:rsid w:val="00802851"/>
    <w:rsid w:val="008035B2"/>
    <w:rsid w:val="00803D65"/>
    <w:rsid w:val="00803FB1"/>
    <w:rsid w:val="00803FCA"/>
    <w:rsid w:val="00805E75"/>
    <w:rsid w:val="00807926"/>
    <w:rsid w:val="00813C00"/>
    <w:rsid w:val="0081469D"/>
    <w:rsid w:val="00815B1A"/>
    <w:rsid w:val="008163B9"/>
    <w:rsid w:val="00817C2C"/>
    <w:rsid w:val="00817CCE"/>
    <w:rsid w:val="008207D2"/>
    <w:rsid w:val="00820C8A"/>
    <w:rsid w:val="00822182"/>
    <w:rsid w:val="00824026"/>
    <w:rsid w:val="00826AAE"/>
    <w:rsid w:val="00826E08"/>
    <w:rsid w:val="0083000C"/>
    <w:rsid w:val="00830BB0"/>
    <w:rsid w:val="0083259A"/>
    <w:rsid w:val="0083417F"/>
    <w:rsid w:val="0083470E"/>
    <w:rsid w:val="00834D02"/>
    <w:rsid w:val="00835111"/>
    <w:rsid w:val="008364FC"/>
    <w:rsid w:val="00840481"/>
    <w:rsid w:val="00842279"/>
    <w:rsid w:val="00843925"/>
    <w:rsid w:val="00843F5B"/>
    <w:rsid w:val="00844604"/>
    <w:rsid w:val="008463E6"/>
    <w:rsid w:val="00847432"/>
    <w:rsid w:val="00847E81"/>
    <w:rsid w:val="0085068B"/>
    <w:rsid w:val="0085186E"/>
    <w:rsid w:val="00851D23"/>
    <w:rsid w:val="008534B7"/>
    <w:rsid w:val="00854E38"/>
    <w:rsid w:val="00854FC2"/>
    <w:rsid w:val="00860416"/>
    <w:rsid w:val="008606E0"/>
    <w:rsid w:val="008610B8"/>
    <w:rsid w:val="008624CB"/>
    <w:rsid w:val="00862F82"/>
    <w:rsid w:val="0086301D"/>
    <w:rsid w:val="008632B4"/>
    <w:rsid w:val="00863BDB"/>
    <w:rsid w:val="00864756"/>
    <w:rsid w:val="008664C4"/>
    <w:rsid w:val="008664E2"/>
    <w:rsid w:val="008665C3"/>
    <w:rsid w:val="008666F5"/>
    <w:rsid w:val="00866E67"/>
    <w:rsid w:val="00867D35"/>
    <w:rsid w:val="00870703"/>
    <w:rsid w:val="00872118"/>
    <w:rsid w:val="00872276"/>
    <w:rsid w:val="00872554"/>
    <w:rsid w:val="00872E96"/>
    <w:rsid w:val="00873ACB"/>
    <w:rsid w:val="008747C0"/>
    <w:rsid w:val="00875065"/>
    <w:rsid w:val="00875AA7"/>
    <w:rsid w:val="0087626D"/>
    <w:rsid w:val="00876D40"/>
    <w:rsid w:val="0087739F"/>
    <w:rsid w:val="00877B63"/>
    <w:rsid w:val="00877E1D"/>
    <w:rsid w:val="008804AE"/>
    <w:rsid w:val="00880D07"/>
    <w:rsid w:val="0088164F"/>
    <w:rsid w:val="00884722"/>
    <w:rsid w:val="008849A2"/>
    <w:rsid w:val="008878A4"/>
    <w:rsid w:val="00887D9C"/>
    <w:rsid w:val="00890165"/>
    <w:rsid w:val="00891094"/>
    <w:rsid w:val="0089199F"/>
    <w:rsid w:val="00891AAF"/>
    <w:rsid w:val="00892326"/>
    <w:rsid w:val="00892426"/>
    <w:rsid w:val="00893308"/>
    <w:rsid w:val="00894039"/>
    <w:rsid w:val="00894C35"/>
    <w:rsid w:val="00895FDE"/>
    <w:rsid w:val="00896C91"/>
    <w:rsid w:val="008971DF"/>
    <w:rsid w:val="00897494"/>
    <w:rsid w:val="008A090D"/>
    <w:rsid w:val="008A1EA0"/>
    <w:rsid w:val="008A3212"/>
    <w:rsid w:val="008A3F0D"/>
    <w:rsid w:val="008A414F"/>
    <w:rsid w:val="008A536A"/>
    <w:rsid w:val="008A6526"/>
    <w:rsid w:val="008A6C5E"/>
    <w:rsid w:val="008B3F97"/>
    <w:rsid w:val="008B4489"/>
    <w:rsid w:val="008B666F"/>
    <w:rsid w:val="008B719B"/>
    <w:rsid w:val="008C05CD"/>
    <w:rsid w:val="008C0B64"/>
    <w:rsid w:val="008C15F1"/>
    <w:rsid w:val="008C2243"/>
    <w:rsid w:val="008C33F3"/>
    <w:rsid w:val="008C34F7"/>
    <w:rsid w:val="008C3E07"/>
    <w:rsid w:val="008C52E7"/>
    <w:rsid w:val="008C5413"/>
    <w:rsid w:val="008C548B"/>
    <w:rsid w:val="008C5672"/>
    <w:rsid w:val="008C56EB"/>
    <w:rsid w:val="008C698E"/>
    <w:rsid w:val="008C7DA1"/>
    <w:rsid w:val="008D02BD"/>
    <w:rsid w:val="008D0862"/>
    <w:rsid w:val="008D12C7"/>
    <w:rsid w:val="008D177E"/>
    <w:rsid w:val="008D31EE"/>
    <w:rsid w:val="008D3DC8"/>
    <w:rsid w:val="008D3EA1"/>
    <w:rsid w:val="008D523D"/>
    <w:rsid w:val="008D626D"/>
    <w:rsid w:val="008D6F46"/>
    <w:rsid w:val="008D70DE"/>
    <w:rsid w:val="008D7749"/>
    <w:rsid w:val="008D78AD"/>
    <w:rsid w:val="008E0301"/>
    <w:rsid w:val="008E102E"/>
    <w:rsid w:val="008E16A9"/>
    <w:rsid w:val="008E233B"/>
    <w:rsid w:val="008E2775"/>
    <w:rsid w:val="008E3CBB"/>
    <w:rsid w:val="008E3CFB"/>
    <w:rsid w:val="008E400D"/>
    <w:rsid w:val="008E4B98"/>
    <w:rsid w:val="008E529D"/>
    <w:rsid w:val="008E53E7"/>
    <w:rsid w:val="008E668B"/>
    <w:rsid w:val="008E693E"/>
    <w:rsid w:val="008E6E16"/>
    <w:rsid w:val="008E7883"/>
    <w:rsid w:val="008E7996"/>
    <w:rsid w:val="008F08DE"/>
    <w:rsid w:val="008F0FA6"/>
    <w:rsid w:val="008F2EF3"/>
    <w:rsid w:val="008F354B"/>
    <w:rsid w:val="008F4724"/>
    <w:rsid w:val="008F5036"/>
    <w:rsid w:val="008F7C39"/>
    <w:rsid w:val="00900B47"/>
    <w:rsid w:val="00900F71"/>
    <w:rsid w:val="0090196E"/>
    <w:rsid w:val="0090280C"/>
    <w:rsid w:val="00902B51"/>
    <w:rsid w:val="0090374E"/>
    <w:rsid w:val="00904406"/>
    <w:rsid w:val="00904601"/>
    <w:rsid w:val="0090603B"/>
    <w:rsid w:val="009062D3"/>
    <w:rsid w:val="00906C7D"/>
    <w:rsid w:val="00906FE7"/>
    <w:rsid w:val="00907F1C"/>
    <w:rsid w:val="0091033F"/>
    <w:rsid w:val="00910473"/>
    <w:rsid w:val="009111F0"/>
    <w:rsid w:val="009116F1"/>
    <w:rsid w:val="00911E2E"/>
    <w:rsid w:val="009125B5"/>
    <w:rsid w:val="009132CA"/>
    <w:rsid w:val="009139C2"/>
    <w:rsid w:val="00913EC3"/>
    <w:rsid w:val="00913F9C"/>
    <w:rsid w:val="00914484"/>
    <w:rsid w:val="00915195"/>
    <w:rsid w:val="009167C2"/>
    <w:rsid w:val="00916D71"/>
    <w:rsid w:val="009170C9"/>
    <w:rsid w:val="00917E42"/>
    <w:rsid w:val="00920EE4"/>
    <w:rsid w:val="00923764"/>
    <w:rsid w:val="009245AA"/>
    <w:rsid w:val="00925144"/>
    <w:rsid w:val="00925620"/>
    <w:rsid w:val="009258F1"/>
    <w:rsid w:val="00925C89"/>
    <w:rsid w:val="00926803"/>
    <w:rsid w:val="00926B6E"/>
    <w:rsid w:val="00926E21"/>
    <w:rsid w:val="00927044"/>
    <w:rsid w:val="009322BA"/>
    <w:rsid w:val="00932734"/>
    <w:rsid w:val="00932844"/>
    <w:rsid w:val="00932959"/>
    <w:rsid w:val="00933C1D"/>
    <w:rsid w:val="009340C9"/>
    <w:rsid w:val="00934876"/>
    <w:rsid w:val="00935520"/>
    <w:rsid w:val="0093660D"/>
    <w:rsid w:val="0093760A"/>
    <w:rsid w:val="00940F7A"/>
    <w:rsid w:val="00941810"/>
    <w:rsid w:val="00943323"/>
    <w:rsid w:val="0094403D"/>
    <w:rsid w:val="009442AB"/>
    <w:rsid w:val="0094432D"/>
    <w:rsid w:val="00944D1B"/>
    <w:rsid w:val="00945AA9"/>
    <w:rsid w:val="00946C7D"/>
    <w:rsid w:val="00946CCA"/>
    <w:rsid w:val="00950018"/>
    <w:rsid w:val="00950188"/>
    <w:rsid w:val="00954EDD"/>
    <w:rsid w:val="00955110"/>
    <w:rsid w:val="00955865"/>
    <w:rsid w:val="0095619D"/>
    <w:rsid w:val="00957B66"/>
    <w:rsid w:val="00957FF0"/>
    <w:rsid w:val="009602DE"/>
    <w:rsid w:val="0096096B"/>
    <w:rsid w:val="00960BE4"/>
    <w:rsid w:val="009612F1"/>
    <w:rsid w:val="00961420"/>
    <w:rsid w:val="009627C8"/>
    <w:rsid w:val="00963374"/>
    <w:rsid w:val="00963D1E"/>
    <w:rsid w:val="00963DC4"/>
    <w:rsid w:val="00963E85"/>
    <w:rsid w:val="00963FAB"/>
    <w:rsid w:val="00964D5C"/>
    <w:rsid w:val="0096570F"/>
    <w:rsid w:val="00966550"/>
    <w:rsid w:val="00967072"/>
    <w:rsid w:val="00967D97"/>
    <w:rsid w:val="00970061"/>
    <w:rsid w:val="009705A6"/>
    <w:rsid w:val="00970E56"/>
    <w:rsid w:val="00970EF0"/>
    <w:rsid w:val="00972FA7"/>
    <w:rsid w:val="0097303A"/>
    <w:rsid w:val="00973040"/>
    <w:rsid w:val="0097336A"/>
    <w:rsid w:val="00974BCE"/>
    <w:rsid w:val="0097558D"/>
    <w:rsid w:val="00980078"/>
    <w:rsid w:val="00981F05"/>
    <w:rsid w:val="00982CEF"/>
    <w:rsid w:val="00983431"/>
    <w:rsid w:val="00983B3B"/>
    <w:rsid w:val="00984176"/>
    <w:rsid w:val="00984368"/>
    <w:rsid w:val="009848E1"/>
    <w:rsid w:val="0099005A"/>
    <w:rsid w:val="009904E2"/>
    <w:rsid w:val="00990F24"/>
    <w:rsid w:val="0099144B"/>
    <w:rsid w:val="00994DC4"/>
    <w:rsid w:val="00995B5D"/>
    <w:rsid w:val="00997BD8"/>
    <w:rsid w:val="009A29D8"/>
    <w:rsid w:val="009A34CA"/>
    <w:rsid w:val="009A37C7"/>
    <w:rsid w:val="009A5AC1"/>
    <w:rsid w:val="009A790B"/>
    <w:rsid w:val="009A7FA8"/>
    <w:rsid w:val="009B1C76"/>
    <w:rsid w:val="009B215F"/>
    <w:rsid w:val="009B28CD"/>
    <w:rsid w:val="009B4706"/>
    <w:rsid w:val="009B4C67"/>
    <w:rsid w:val="009B4EF2"/>
    <w:rsid w:val="009B5257"/>
    <w:rsid w:val="009B554C"/>
    <w:rsid w:val="009B656E"/>
    <w:rsid w:val="009B67A3"/>
    <w:rsid w:val="009B79A4"/>
    <w:rsid w:val="009C040E"/>
    <w:rsid w:val="009C068E"/>
    <w:rsid w:val="009C148C"/>
    <w:rsid w:val="009C2253"/>
    <w:rsid w:val="009C2DAB"/>
    <w:rsid w:val="009C33EB"/>
    <w:rsid w:val="009C5238"/>
    <w:rsid w:val="009C558D"/>
    <w:rsid w:val="009C7550"/>
    <w:rsid w:val="009D197E"/>
    <w:rsid w:val="009D4059"/>
    <w:rsid w:val="009D5FC6"/>
    <w:rsid w:val="009D6466"/>
    <w:rsid w:val="009D6509"/>
    <w:rsid w:val="009D65AD"/>
    <w:rsid w:val="009D6A00"/>
    <w:rsid w:val="009D6E58"/>
    <w:rsid w:val="009D7191"/>
    <w:rsid w:val="009E015B"/>
    <w:rsid w:val="009E0EB0"/>
    <w:rsid w:val="009E114F"/>
    <w:rsid w:val="009E1B6A"/>
    <w:rsid w:val="009E1C3A"/>
    <w:rsid w:val="009E2464"/>
    <w:rsid w:val="009E266A"/>
    <w:rsid w:val="009E4842"/>
    <w:rsid w:val="009E4A67"/>
    <w:rsid w:val="009E512B"/>
    <w:rsid w:val="009E52C0"/>
    <w:rsid w:val="009E5389"/>
    <w:rsid w:val="009E58F3"/>
    <w:rsid w:val="009E6520"/>
    <w:rsid w:val="009E6F4B"/>
    <w:rsid w:val="009E7EB6"/>
    <w:rsid w:val="009F0D97"/>
    <w:rsid w:val="009F1BD5"/>
    <w:rsid w:val="009F2598"/>
    <w:rsid w:val="009F29BB"/>
    <w:rsid w:val="009F4D79"/>
    <w:rsid w:val="009F5615"/>
    <w:rsid w:val="009F5E93"/>
    <w:rsid w:val="009F6DB9"/>
    <w:rsid w:val="00A00045"/>
    <w:rsid w:val="00A028AA"/>
    <w:rsid w:val="00A02DEE"/>
    <w:rsid w:val="00A04256"/>
    <w:rsid w:val="00A0442B"/>
    <w:rsid w:val="00A05C5C"/>
    <w:rsid w:val="00A074BA"/>
    <w:rsid w:val="00A07708"/>
    <w:rsid w:val="00A103DD"/>
    <w:rsid w:val="00A1106D"/>
    <w:rsid w:val="00A11636"/>
    <w:rsid w:val="00A1164E"/>
    <w:rsid w:val="00A1210F"/>
    <w:rsid w:val="00A129A9"/>
    <w:rsid w:val="00A13153"/>
    <w:rsid w:val="00A13248"/>
    <w:rsid w:val="00A1365C"/>
    <w:rsid w:val="00A1469A"/>
    <w:rsid w:val="00A16C13"/>
    <w:rsid w:val="00A2475B"/>
    <w:rsid w:val="00A24AB2"/>
    <w:rsid w:val="00A24C62"/>
    <w:rsid w:val="00A26070"/>
    <w:rsid w:val="00A2643C"/>
    <w:rsid w:val="00A27897"/>
    <w:rsid w:val="00A307D2"/>
    <w:rsid w:val="00A3134D"/>
    <w:rsid w:val="00A31C9E"/>
    <w:rsid w:val="00A32FE1"/>
    <w:rsid w:val="00A33213"/>
    <w:rsid w:val="00A374D9"/>
    <w:rsid w:val="00A37F84"/>
    <w:rsid w:val="00A40076"/>
    <w:rsid w:val="00A42424"/>
    <w:rsid w:val="00A42F19"/>
    <w:rsid w:val="00A4365E"/>
    <w:rsid w:val="00A43C72"/>
    <w:rsid w:val="00A440F2"/>
    <w:rsid w:val="00A4506A"/>
    <w:rsid w:val="00A457BA"/>
    <w:rsid w:val="00A45A8E"/>
    <w:rsid w:val="00A47600"/>
    <w:rsid w:val="00A47B38"/>
    <w:rsid w:val="00A50173"/>
    <w:rsid w:val="00A502FC"/>
    <w:rsid w:val="00A51090"/>
    <w:rsid w:val="00A52649"/>
    <w:rsid w:val="00A53513"/>
    <w:rsid w:val="00A536EA"/>
    <w:rsid w:val="00A53EA2"/>
    <w:rsid w:val="00A541F9"/>
    <w:rsid w:val="00A54D7B"/>
    <w:rsid w:val="00A55EED"/>
    <w:rsid w:val="00A56055"/>
    <w:rsid w:val="00A56112"/>
    <w:rsid w:val="00A57E0C"/>
    <w:rsid w:val="00A57E21"/>
    <w:rsid w:val="00A60303"/>
    <w:rsid w:val="00A60ED2"/>
    <w:rsid w:val="00A6105B"/>
    <w:rsid w:val="00A61588"/>
    <w:rsid w:val="00A616E6"/>
    <w:rsid w:val="00A6247B"/>
    <w:rsid w:val="00A62796"/>
    <w:rsid w:val="00A62F07"/>
    <w:rsid w:val="00A63ED8"/>
    <w:rsid w:val="00A64103"/>
    <w:rsid w:val="00A6468F"/>
    <w:rsid w:val="00A64FB5"/>
    <w:rsid w:val="00A659D2"/>
    <w:rsid w:val="00A65EF4"/>
    <w:rsid w:val="00A6758D"/>
    <w:rsid w:val="00A67816"/>
    <w:rsid w:val="00A704FE"/>
    <w:rsid w:val="00A706DB"/>
    <w:rsid w:val="00A717DB"/>
    <w:rsid w:val="00A71DBD"/>
    <w:rsid w:val="00A736E8"/>
    <w:rsid w:val="00A73B6D"/>
    <w:rsid w:val="00A73BAF"/>
    <w:rsid w:val="00A76BD5"/>
    <w:rsid w:val="00A76F1E"/>
    <w:rsid w:val="00A776F3"/>
    <w:rsid w:val="00A8098A"/>
    <w:rsid w:val="00A82674"/>
    <w:rsid w:val="00A8307B"/>
    <w:rsid w:val="00A8332D"/>
    <w:rsid w:val="00A8370F"/>
    <w:rsid w:val="00A839E9"/>
    <w:rsid w:val="00A86658"/>
    <w:rsid w:val="00A8665F"/>
    <w:rsid w:val="00A87165"/>
    <w:rsid w:val="00A90B9B"/>
    <w:rsid w:val="00A91DCD"/>
    <w:rsid w:val="00A92C5C"/>
    <w:rsid w:val="00A93126"/>
    <w:rsid w:val="00A9321A"/>
    <w:rsid w:val="00A93D43"/>
    <w:rsid w:val="00A9415D"/>
    <w:rsid w:val="00A944AB"/>
    <w:rsid w:val="00A945B2"/>
    <w:rsid w:val="00A94B09"/>
    <w:rsid w:val="00A95383"/>
    <w:rsid w:val="00A95CE1"/>
    <w:rsid w:val="00A95FF9"/>
    <w:rsid w:val="00A96A8F"/>
    <w:rsid w:val="00A97701"/>
    <w:rsid w:val="00A97B4A"/>
    <w:rsid w:val="00A97DCE"/>
    <w:rsid w:val="00AA0EA1"/>
    <w:rsid w:val="00AA3121"/>
    <w:rsid w:val="00AA7794"/>
    <w:rsid w:val="00AB01CC"/>
    <w:rsid w:val="00AB0DF5"/>
    <w:rsid w:val="00AB1867"/>
    <w:rsid w:val="00AB2238"/>
    <w:rsid w:val="00AB4095"/>
    <w:rsid w:val="00AB4970"/>
    <w:rsid w:val="00AB52F7"/>
    <w:rsid w:val="00AB61B5"/>
    <w:rsid w:val="00AB622F"/>
    <w:rsid w:val="00AB626A"/>
    <w:rsid w:val="00AB645F"/>
    <w:rsid w:val="00AB66DA"/>
    <w:rsid w:val="00AB76C7"/>
    <w:rsid w:val="00AB7BB4"/>
    <w:rsid w:val="00AC014B"/>
    <w:rsid w:val="00AC2EA2"/>
    <w:rsid w:val="00AC3854"/>
    <w:rsid w:val="00AC44E0"/>
    <w:rsid w:val="00AC51FA"/>
    <w:rsid w:val="00AC6325"/>
    <w:rsid w:val="00AC69AF"/>
    <w:rsid w:val="00AD0AD4"/>
    <w:rsid w:val="00AD0D3F"/>
    <w:rsid w:val="00AD17EE"/>
    <w:rsid w:val="00AD2874"/>
    <w:rsid w:val="00AD47A5"/>
    <w:rsid w:val="00AD4A67"/>
    <w:rsid w:val="00AD606F"/>
    <w:rsid w:val="00AD6133"/>
    <w:rsid w:val="00AD657B"/>
    <w:rsid w:val="00AD74D3"/>
    <w:rsid w:val="00AE0D07"/>
    <w:rsid w:val="00AE1D2A"/>
    <w:rsid w:val="00AE23FA"/>
    <w:rsid w:val="00AE3AEF"/>
    <w:rsid w:val="00AE46C0"/>
    <w:rsid w:val="00AE64F3"/>
    <w:rsid w:val="00AE67A2"/>
    <w:rsid w:val="00AE6937"/>
    <w:rsid w:val="00AF0762"/>
    <w:rsid w:val="00AF10A1"/>
    <w:rsid w:val="00AF14F7"/>
    <w:rsid w:val="00AF1652"/>
    <w:rsid w:val="00AF2AFB"/>
    <w:rsid w:val="00AF2EF4"/>
    <w:rsid w:val="00AF3EF7"/>
    <w:rsid w:val="00AF43F0"/>
    <w:rsid w:val="00AF4C52"/>
    <w:rsid w:val="00AF5425"/>
    <w:rsid w:val="00AF596E"/>
    <w:rsid w:val="00AF626D"/>
    <w:rsid w:val="00AF7299"/>
    <w:rsid w:val="00AF7679"/>
    <w:rsid w:val="00B010BA"/>
    <w:rsid w:val="00B017B6"/>
    <w:rsid w:val="00B01B3E"/>
    <w:rsid w:val="00B01DA1"/>
    <w:rsid w:val="00B0588C"/>
    <w:rsid w:val="00B05A3A"/>
    <w:rsid w:val="00B05A75"/>
    <w:rsid w:val="00B05D15"/>
    <w:rsid w:val="00B064D5"/>
    <w:rsid w:val="00B07439"/>
    <w:rsid w:val="00B10A5E"/>
    <w:rsid w:val="00B112D1"/>
    <w:rsid w:val="00B12B8A"/>
    <w:rsid w:val="00B12CCB"/>
    <w:rsid w:val="00B14BBA"/>
    <w:rsid w:val="00B155B5"/>
    <w:rsid w:val="00B15F9E"/>
    <w:rsid w:val="00B16F75"/>
    <w:rsid w:val="00B17321"/>
    <w:rsid w:val="00B201CD"/>
    <w:rsid w:val="00B210DB"/>
    <w:rsid w:val="00B21750"/>
    <w:rsid w:val="00B2298F"/>
    <w:rsid w:val="00B23BB7"/>
    <w:rsid w:val="00B23E2A"/>
    <w:rsid w:val="00B25120"/>
    <w:rsid w:val="00B25C7D"/>
    <w:rsid w:val="00B27ADE"/>
    <w:rsid w:val="00B27D12"/>
    <w:rsid w:val="00B27EF2"/>
    <w:rsid w:val="00B32749"/>
    <w:rsid w:val="00B332C5"/>
    <w:rsid w:val="00B33F9C"/>
    <w:rsid w:val="00B35089"/>
    <w:rsid w:val="00B354E6"/>
    <w:rsid w:val="00B36117"/>
    <w:rsid w:val="00B36D98"/>
    <w:rsid w:val="00B377F1"/>
    <w:rsid w:val="00B43729"/>
    <w:rsid w:val="00B44574"/>
    <w:rsid w:val="00B44ADF"/>
    <w:rsid w:val="00B466B6"/>
    <w:rsid w:val="00B46A1D"/>
    <w:rsid w:val="00B46B19"/>
    <w:rsid w:val="00B4746B"/>
    <w:rsid w:val="00B5213F"/>
    <w:rsid w:val="00B52922"/>
    <w:rsid w:val="00B54CC2"/>
    <w:rsid w:val="00B54F42"/>
    <w:rsid w:val="00B552D2"/>
    <w:rsid w:val="00B55F4F"/>
    <w:rsid w:val="00B56B3C"/>
    <w:rsid w:val="00B56E97"/>
    <w:rsid w:val="00B57C59"/>
    <w:rsid w:val="00B6047D"/>
    <w:rsid w:val="00B605F2"/>
    <w:rsid w:val="00B6450A"/>
    <w:rsid w:val="00B660FD"/>
    <w:rsid w:val="00B67034"/>
    <w:rsid w:val="00B7106B"/>
    <w:rsid w:val="00B71F65"/>
    <w:rsid w:val="00B722E4"/>
    <w:rsid w:val="00B73F65"/>
    <w:rsid w:val="00B7655F"/>
    <w:rsid w:val="00B76CBA"/>
    <w:rsid w:val="00B779DF"/>
    <w:rsid w:val="00B80CD6"/>
    <w:rsid w:val="00B8266A"/>
    <w:rsid w:val="00B82787"/>
    <w:rsid w:val="00B827E9"/>
    <w:rsid w:val="00B82CCE"/>
    <w:rsid w:val="00B82FCC"/>
    <w:rsid w:val="00B83DD8"/>
    <w:rsid w:val="00B843E2"/>
    <w:rsid w:val="00B85741"/>
    <w:rsid w:val="00B85BE3"/>
    <w:rsid w:val="00B86900"/>
    <w:rsid w:val="00B86B62"/>
    <w:rsid w:val="00B87DC3"/>
    <w:rsid w:val="00B92404"/>
    <w:rsid w:val="00B930A0"/>
    <w:rsid w:val="00B9429D"/>
    <w:rsid w:val="00B95383"/>
    <w:rsid w:val="00B9552B"/>
    <w:rsid w:val="00B9745C"/>
    <w:rsid w:val="00B97F2C"/>
    <w:rsid w:val="00B97F50"/>
    <w:rsid w:val="00BA1D6C"/>
    <w:rsid w:val="00BA2661"/>
    <w:rsid w:val="00BA2E62"/>
    <w:rsid w:val="00BA3B73"/>
    <w:rsid w:val="00BA4389"/>
    <w:rsid w:val="00BA4CED"/>
    <w:rsid w:val="00BA53D5"/>
    <w:rsid w:val="00BA623B"/>
    <w:rsid w:val="00BA6A3A"/>
    <w:rsid w:val="00BA7729"/>
    <w:rsid w:val="00BA7A82"/>
    <w:rsid w:val="00BA7D28"/>
    <w:rsid w:val="00BB0F83"/>
    <w:rsid w:val="00BB207C"/>
    <w:rsid w:val="00BB23CF"/>
    <w:rsid w:val="00BB294C"/>
    <w:rsid w:val="00BB2B28"/>
    <w:rsid w:val="00BB3861"/>
    <w:rsid w:val="00BB5149"/>
    <w:rsid w:val="00BB58AC"/>
    <w:rsid w:val="00BB5DFC"/>
    <w:rsid w:val="00BB6C15"/>
    <w:rsid w:val="00BB71FA"/>
    <w:rsid w:val="00BC0B96"/>
    <w:rsid w:val="00BC12FF"/>
    <w:rsid w:val="00BC1B36"/>
    <w:rsid w:val="00BC1E00"/>
    <w:rsid w:val="00BC24EE"/>
    <w:rsid w:val="00BC3C96"/>
    <w:rsid w:val="00BC4555"/>
    <w:rsid w:val="00BC6200"/>
    <w:rsid w:val="00BD0916"/>
    <w:rsid w:val="00BD1211"/>
    <w:rsid w:val="00BD1893"/>
    <w:rsid w:val="00BD19DF"/>
    <w:rsid w:val="00BD2050"/>
    <w:rsid w:val="00BD2D24"/>
    <w:rsid w:val="00BD34CE"/>
    <w:rsid w:val="00BD3F03"/>
    <w:rsid w:val="00BD3F58"/>
    <w:rsid w:val="00BD4BF4"/>
    <w:rsid w:val="00BD5477"/>
    <w:rsid w:val="00BD67DE"/>
    <w:rsid w:val="00BE039B"/>
    <w:rsid w:val="00BE082C"/>
    <w:rsid w:val="00BE1D1C"/>
    <w:rsid w:val="00BE1D3A"/>
    <w:rsid w:val="00BE4BFE"/>
    <w:rsid w:val="00BE4E69"/>
    <w:rsid w:val="00BE5111"/>
    <w:rsid w:val="00BE6413"/>
    <w:rsid w:val="00BE642B"/>
    <w:rsid w:val="00BE6BDF"/>
    <w:rsid w:val="00BE7F3C"/>
    <w:rsid w:val="00BF0D37"/>
    <w:rsid w:val="00BF1D85"/>
    <w:rsid w:val="00BF3DB5"/>
    <w:rsid w:val="00BF7A14"/>
    <w:rsid w:val="00BF7B56"/>
    <w:rsid w:val="00BF7FAE"/>
    <w:rsid w:val="00C000FC"/>
    <w:rsid w:val="00C001CF"/>
    <w:rsid w:val="00C00421"/>
    <w:rsid w:val="00C00E36"/>
    <w:rsid w:val="00C01841"/>
    <w:rsid w:val="00C01F8B"/>
    <w:rsid w:val="00C04184"/>
    <w:rsid w:val="00C049F8"/>
    <w:rsid w:val="00C06D02"/>
    <w:rsid w:val="00C11B1A"/>
    <w:rsid w:val="00C11E83"/>
    <w:rsid w:val="00C1219C"/>
    <w:rsid w:val="00C121E0"/>
    <w:rsid w:val="00C12A0D"/>
    <w:rsid w:val="00C13413"/>
    <w:rsid w:val="00C13E43"/>
    <w:rsid w:val="00C13FA3"/>
    <w:rsid w:val="00C14153"/>
    <w:rsid w:val="00C15476"/>
    <w:rsid w:val="00C15D6A"/>
    <w:rsid w:val="00C16917"/>
    <w:rsid w:val="00C16D8E"/>
    <w:rsid w:val="00C17CD3"/>
    <w:rsid w:val="00C17EFA"/>
    <w:rsid w:val="00C17F4B"/>
    <w:rsid w:val="00C20E87"/>
    <w:rsid w:val="00C21961"/>
    <w:rsid w:val="00C21983"/>
    <w:rsid w:val="00C2468F"/>
    <w:rsid w:val="00C249D3"/>
    <w:rsid w:val="00C2595C"/>
    <w:rsid w:val="00C2692F"/>
    <w:rsid w:val="00C26D44"/>
    <w:rsid w:val="00C26DC9"/>
    <w:rsid w:val="00C273E2"/>
    <w:rsid w:val="00C274E2"/>
    <w:rsid w:val="00C27725"/>
    <w:rsid w:val="00C27DEF"/>
    <w:rsid w:val="00C355F1"/>
    <w:rsid w:val="00C3602F"/>
    <w:rsid w:val="00C377A0"/>
    <w:rsid w:val="00C406CD"/>
    <w:rsid w:val="00C4098F"/>
    <w:rsid w:val="00C40F61"/>
    <w:rsid w:val="00C42ACF"/>
    <w:rsid w:val="00C468DA"/>
    <w:rsid w:val="00C46B14"/>
    <w:rsid w:val="00C46FF8"/>
    <w:rsid w:val="00C47F17"/>
    <w:rsid w:val="00C5029A"/>
    <w:rsid w:val="00C50491"/>
    <w:rsid w:val="00C52B40"/>
    <w:rsid w:val="00C52EB9"/>
    <w:rsid w:val="00C53C37"/>
    <w:rsid w:val="00C5460C"/>
    <w:rsid w:val="00C55A78"/>
    <w:rsid w:val="00C570C5"/>
    <w:rsid w:val="00C5764F"/>
    <w:rsid w:val="00C57A8D"/>
    <w:rsid w:val="00C6143C"/>
    <w:rsid w:val="00C6196D"/>
    <w:rsid w:val="00C629C6"/>
    <w:rsid w:val="00C637C1"/>
    <w:rsid w:val="00C64B55"/>
    <w:rsid w:val="00C65156"/>
    <w:rsid w:val="00C65B4D"/>
    <w:rsid w:val="00C672CE"/>
    <w:rsid w:val="00C675B5"/>
    <w:rsid w:val="00C67B36"/>
    <w:rsid w:val="00C67BBD"/>
    <w:rsid w:val="00C67EA1"/>
    <w:rsid w:val="00C700FD"/>
    <w:rsid w:val="00C7022B"/>
    <w:rsid w:val="00C704FD"/>
    <w:rsid w:val="00C7109F"/>
    <w:rsid w:val="00C71F82"/>
    <w:rsid w:val="00C72313"/>
    <w:rsid w:val="00C7267F"/>
    <w:rsid w:val="00C728B3"/>
    <w:rsid w:val="00C7419C"/>
    <w:rsid w:val="00C74239"/>
    <w:rsid w:val="00C75FEA"/>
    <w:rsid w:val="00C770AA"/>
    <w:rsid w:val="00C772C7"/>
    <w:rsid w:val="00C77337"/>
    <w:rsid w:val="00C776C7"/>
    <w:rsid w:val="00C8004F"/>
    <w:rsid w:val="00C803C7"/>
    <w:rsid w:val="00C821DC"/>
    <w:rsid w:val="00C82213"/>
    <w:rsid w:val="00C827CA"/>
    <w:rsid w:val="00C83147"/>
    <w:rsid w:val="00C8337D"/>
    <w:rsid w:val="00C84547"/>
    <w:rsid w:val="00C852E2"/>
    <w:rsid w:val="00C87DAC"/>
    <w:rsid w:val="00C92AF3"/>
    <w:rsid w:val="00C92F5D"/>
    <w:rsid w:val="00C93D09"/>
    <w:rsid w:val="00C968C1"/>
    <w:rsid w:val="00CA0386"/>
    <w:rsid w:val="00CA0454"/>
    <w:rsid w:val="00CA106D"/>
    <w:rsid w:val="00CA113A"/>
    <w:rsid w:val="00CA1DA8"/>
    <w:rsid w:val="00CA242C"/>
    <w:rsid w:val="00CA2991"/>
    <w:rsid w:val="00CA2E0A"/>
    <w:rsid w:val="00CA36E1"/>
    <w:rsid w:val="00CA36FB"/>
    <w:rsid w:val="00CA3985"/>
    <w:rsid w:val="00CA3B33"/>
    <w:rsid w:val="00CA4393"/>
    <w:rsid w:val="00CA65FC"/>
    <w:rsid w:val="00CA74D6"/>
    <w:rsid w:val="00CB0892"/>
    <w:rsid w:val="00CB1514"/>
    <w:rsid w:val="00CB20C9"/>
    <w:rsid w:val="00CB2D70"/>
    <w:rsid w:val="00CB39A0"/>
    <w:rsid w:val="00CB3AB1"/>
    <w:rsid w:val="00CB3AF5"/>
    <w:rsid w:val="00CB42FB"/>
    <w:rsid w:val="00CB5420"/>
    <w:rsid w:val="00CB5E14"/>
    <w:rsid w:val="00CB6BEE"/>
    <w:rsid w:val="00CB70F3"/>
    <w:rsid w:val="00CB77DC"/>
    <w:rsid w:val="00CC1CBA"/>
    <w:rsid w:val="00CC255D"/>
    <w:rsid w:val="00CC30C8"/>
    <w:rsid w:val="00CC40D4"/>
    <w:rsid w:val="00CC4105"/>
    <w:rsid w:val="00CC5AA8"/>
    <w:rsid w:val="00CC5BA8"/>
    <w:rsid w:val="00CC6141"/>
    <w:rsid w:val="00CD13AA"/>
    <w:rsid w:val="00CD3F9E"/>
    <w:rsid w:val="00CD4D79"/>
    <w:rsid w:val="00CD5FED"/>
    <w:rsid w:val="00CD710A"/>
    <w:rsid w:val="00CE00AD"/>
    <w:rsid w:val="00CE1D46"/>
    <w:rsid w:val="00CE2AF6"/>
    <w:rsid w:val="00CE2BA4"/>
    <w:rsid w:val="00CE3E33"/>
    <w:rsid w:val="00CE5280"/>
    <w:rsid w:val="00CE537D"/>
    <w:rsid w:val="00CE5E2B"/>
    <w:rsid w:val="00CE5F0D"/>
    <w:rsid w:val="00CE6971"/>
    <w:rsid w:val="00CE729C"/>
    <w:rsid w:val="00CE7301"/>
    <w:rsid w:val="00CE788A"/>
    <w:rsid w:val="00CF009A"/>
    <w:rsid w:val="00CF060E"/>
    <w:rsid w:val="00CF0E73"/>
    <w:rsid w:val="00CF3644"/>
    <w:rsid w:val="00CF39DA"/>
    <w:rsid w:val="00CF4311"/>
    <w:rsid w:val="00CF4789"/>
    <w:rsid w:val="00CF6EEB"/>
    <w:rsid w:val="00CF73B4"/>
    <w:rsid w:val="00D01553"/>
    <w:rsid w:val="00D02C27"/>
    <w:rsid w:val="00D0313C"/>
    <w:rsid w:val="00D03BF4"/>
    <w:rsid w:val="00D05F72"/>
    <w:rsid w:val="00D062AE"/>
    <w:rsid w:val="00D10F6B"/>
    <w:rsid w:val="00D1162C"/>
    <w:rsid w:val="00D1168F"/>
    <w:rsid w:val="00D11F3E"/>
    <w:rsid w:val="00D12335"/>
    <w:rsid w:val="00D12463"/>
    <w:rsid w:val="00D150F7"/>
    <w:rsid w:val="00D15AEA"/>
    <w:rsid w:val="00D168BC"/>
    <w:rsid w:val="00D1736F"/>
    <w:rsid w:val="00D204D9"/>
    <w:rsid w:val="00D207CC"/>
    <w:rsid w:val="00D2236F"/>
    <w:rsid w:val="00D22E75"/>
    <w:rsid w:val="00D22E80"/>
    <w:rsid w:val="00D2379B"/>
    <w:rsid w:val="00D23B91"/>
    <w:rsid w:val="00D245C7"/>
    <w:rsid w:val="00D25CF9"/>
    <w:rsid w:val="00D26375"/>
    <w:rsid w:val="00D27E0E"/>
    <w:rsid w:val="00D3070E"/>
    <w:rsid w:val="00D317CF"/>
    <w:rsid w:val="00D324BA"/>
    <w:rsid w:val="00D32639"/>
    <w:rsid w:val="00D32C0E"/>
    <w:rsid w:val="00D3351B"/>
    <w:rsid w:val="00D33944"/>
    <w:rsid w:val="00D3411E"/>
    <w:rsid w:val="00D34B5E"/>
    <w:rsid w:val="00D35CE8"/>
    <w:rsid w:val="00D35F54"/>
    <w:rsid w:val="00D36576"/>
    <w:rsid w:val="00D36B12"/>
    <w:rsid w:val="00D36E4E"/>
    <w:rsid w:val="00D37DF9"/>
    <w:rsid w:val="00D400A0"/>
    <w:rsid w:val="00D40D73"/>
    <w:rsid w:val="00D40E85"/>
    <w:rsid w:val="00D42725"/>
    <w:rsid w:val="00D43207"/>
    <w:rsid w:val="00D457D7"/>
    <w:rsid w:val="00D45FC5"/>
    <w:rsid w:val="00D509B9"/>
    <w:rsid w:val="00D51920"/>
    <w:rsid w:val="00D51FC9"/>
    <w:rsid w:val="00D528F6"/>
    <w:rsid w:val="00D52C1F"/>
    <w:rsid w:val="00D5525C"/>
    <w:rsid w:val="00D56A8D"/>
    <w:rsid w:val="00D56AC3"/>
    <w:rsid w:val="00D570C7"/>
    <w:rsid w:val="00D60455"/>
    <w:rsid w:val="00D60AAE"/>
    <w:rsid w:val="00D61467"/>
    <w:rsid w:val="00D6152C"/>
    <w:rsid w:val="00D625D3"/>
    <w:rsid w:val="00D62B40"/>
    <w:rsid w:val="00D6374E"/>
    <w:rsid w:val="00D64020"/>
    <w:rsid w:val="00D6432C"/>
    <w:rsid w:val="00D64E6A"/>
    <w:rsid w:val="00D658B4"/>
    <w:rsid w:val="00D66DA3"/>
    <w:rsid w:val="00D67B75"/>
    <w:rsid w:val="00D70A95"/>
    <w:rsid w:val="00D71A34"/>
    <w:rsid w:val="00D74606"/>
    <w:rsid w:val="00D80476"/>
    <w:rsid w:val="00D80738"/>
    <w:rsid w:val="00D810BC"/>
    <w:rsid w:val="00D816F4"/>
    <w:rsid w:val="00D81991"/>
    <w:rsid w:val="00D82DA0"/>
    <w:rsid w:val="00D86467"/>
    <w:rsid w:val="00D86AB2"/>
    <w:rsid w:val="00D87A74"/>
    <w:rsid w:val="00D907C1"/>
    <w:rsid w:val="00D91BA7"/>
    <w:rsid w:val="00D9443D"/>
    <w:rsid w:val="00D95644"/>
    <w:rsid w:val="00D95765"/>
    <w:rsid w:val="00D95ABC"/>
    <w:rsid w:val="00D9616F"/>
    <w:rsid w:val="00D96292"/>
    <w:rsid w:val="00D975C0"/>
    <w:rsid w:val="00D979EE"/>
    <w:rsid w:val="00DA13F7"/>
    <w:rsid w:val="00DA2F22"/>
    <w:rsid w:val="00DA3082"/>
    <w:rsid w:val="00DA32C1"/>
    <w:rsid w:val="00DA333C"/>
    <w:rsid w:val="00DA35D8"/>
    <w:rsid w:val="00DA494F"/>
    <w:rsid w:val="00DA53A3"/>
    <w:rsid w:val="00DA5D03"/>
    <w:rsid w:val="00DA5E3F"/>
    <w:rsid w:val="00DA6013"/>
    <w:rsid w:val="00DA633C"/>
    <w:rsid w:val="00DA6ACC"/>
    <w:rsid w:val="00DA6E30"/>
    <w:rsid w:val="00DA7F87"/>
    <w:rsid w:val="00DB1188"/>
    <w:rsid w:val="00DB1683"/>
    <w:rsid w:val="00DB33B8"/>
    <w:rsid w:val="00DB385A"/>
    <w:rsid w:val="00DB540C"/>
    <w:rsid w:val="00DB5BF9"/>
    <w:rsid w:val="00DC0961"/>
    <w:rsid w:val="00DC0F43"/>
    <w:rsid w:val="00DC1716"/>
    <w:rsid w:val="00DC1C09"/>
    <w:rsid w:val="00DC22FE"/>
    <w:rsid w:val="00DC2B32"/>
    <w:rsid w:val="00DC3B80"/>
    <w:rsid w:val="00DC3D17"/>
    <w:rsid w:val="00DC4720"/>
    <w:rsid w:val="00DC5001"/>
    <w:rsid w:val="00DC54D4"/>
    <w:rsid w:val="00DC6372"/>
    <w:rsid w:val="00DC75FA"/>
    <w:rsid w:val="00DD140F"/>
    <w:rsid w:val="00DD1412"/>
    <w:rsid w:val="00DD21EB"/>
    <w:rsid w:val="00DD2D99"/>
    <w:rsid w:val="00DD2FF9"/>
    <w:rsid w:val="00DD3529"/>
    <w:rsid w:val="00DD43B0"/>
    <w:rsid w:val="00DD44B0"/>
    <w:rsid w:val="00DD4D48"/>
    <w:rsid w:val="00DD679E"/>
    <w:rsid w:val="00DD789C"/>
    <w:rsid w:val="00DE012A"/>
    <w:rsid w:val="00DE1EEB"/>
    <w:rsid w:val="00DE2F7A"/>
    <w:rsid w:val="00DE3826"/>
    <w:rsid w:val="00DE38D6"/>
    <w:rsid w:val="00DE3EA0"/>
    <w:rsid w:val="00DE4DA7"/>
    <w:rsid w:val="00DE56B1"/>
    <w:rsid w:val="00DE5920"/>
    <w:rsid w:val="00DE6106"/>
    <w:rsid w:val="00DE63CB"/>
    <w:rsid w:val="00DE7D04"/>
    <w:rsid w:val="00DF0E60"/>
    <w:rsid w:val="00DF26D1"/>
    <w:rsid w:val="00DF3F8A"/>
    <w:rsid w:val="00DF4062"/>
    <w:rsid w:val="00DF4669"/>
    <w:rsid w:val="00DF6DC2"/>
    <w:rsid w:val="00E0040A"/>
    <w:rsid w:val="00E00B60"/>
    <w:rsid w:val="00E02191"/>
    <w:rsid w:val="00E034F0"/>
    <w:rsid w:val="00E03C61"/>
    <w:rsid w:val="00E04563"/>
    <w:rsid w:val="00E04951"/>
    <w:rsid w:val="00E04BED"/>
    <w:rsid w:val="00E05C90"/>
    <w:rsid w:val="00E06359"/>
    <w:rsid w:val="00E07259"/>
    <w:rsid w:val="00E078C6"/>
    <w:rsid w:val="00E102DF"/>
    <w:rsid w:val="00E106C5"/>
    <w:rsid w:val="00E1071B"/>
    <w:rsid w:val="00E10D14"/>
    <w:rsid w:val="00E11D84"/>
    <w:rsid w:val="00E121D2"/>
    <w:rsid w:val="00E13AC7"/>
    <w:rsid w:val="00E163F6"/>
    <w:rsid w:val="00E175BE"/>
    <w:rsid w:val="00E17950"/>
    <w:rsid w:val="00E20326"/>
    <w:rsid w:val="00E211D8"/>
    <w:rsid w:val="00E23CF9"/>
    <w:rsid w:val="00E24F2C"/>
    <w:rsid w:val="00E25643"/>
    <w:rsid w:val="00E2692C"/>
    <w:rsid w:val="00E27AFD"/>
    <w:rsid w:val="00E314AA"/>
    <w:rsid w:val="00E31FED"/>
    <w:rsid w:val="00E32EB9"/>
    <w:rsid w:val="00E33398"/>
    <w:rsid w:val="00E35580"/>
    <w:rsid w:val="00E35A13"/>
    <w:rsid w:val="00E37715"/>
    <w:rsid w:val="00E40689"/>
    <w:rsid w:val="00E40696"/>
    <w:rsid w:val="00E407AD"/>
    <w:rsid w:val="00E41C34"/>
    <w:rsid w:val="00E41EAE"/>
    <w:rsid w:val="00E42CF9"/>
    <w:rsid w:val="00E434B4"/>
    <w:rsid w:val="00E43734"/>
    <w:rsid w:val="00E45BB2"/>
    <w:rsid w:val="00E46704"/>
    <w:rsid w:val="00E4688E"/>
    <w:rsid w:val="00E468D1"/>
    <w:rsid w:val="00E51017"/>
    <w:rsid w:val="00E51A2A"/>
    <w:rsid w:val="00E51E9C"/>
    <w:rsid w:val="00E526AA"/>
    <w:rsid w:val="00E52917"/>
    <w:rsid w:val="00E52BA8"/>
    <w:rsid w:val="00E53599"/>
    <w:rsid w:val="00E541AC"/>
    <w:rsid w:val="00E545E5"/>
    <w:rsid w:val="00E54F26"/>
    <w:rsid w:val="00E5539D"/>
    <w:rsid w:val="00E55E20"/>
    <w:rsid w:val="00E56546"/>
    <w:rsid w:val="00E5771A"/>
    <w:rsid w:val="00E60168"/>
    <w:rsid w:val="00E60DAF"/>
    <w:rsid w:val="00E60E6B"/>
    <w:rsid w:val="00E61356"/>
    <w:rsid w:val="00E623F0"/>
    <w:rsid w:val="00E6258A"/>
    <w:rsid w:val="00E63667"/>
    <w:rsid w:val="00E643E4"/>
    <w:rsid w:val="00E646F3"/>
    <w:rsid w:val="00E64B4C"/>
    <w:rsid w:val="00E65AD8"/>
    <w:rsid w:val="00E71E56"/>
    <w:rsid w:val="00E724FB"/>
    <w:rsid w:val="00E72CD9"/>
    <w:rsid w:val="00E72ED0"/>
    <w:rsid w:val="00E74DF0"/>
    <w:rsid w:val="00E756F2"/>
    <w:rsid w:val="00E75936"/>
    <w:rsid w:val="00E75DA9"/>
    <w:rsid w:val="00E77684"/>
    <w:rsid w:val="00E80CB8"/>
    <w:rsid w:val="00E825CD"/>
    <w:rsid w:val="00E83078"/>
    <w:rsid w:val="00E83241"/>
    <w:rsid w:val="00E835F7"/>
    <w:rsid w:val="00E8390D"/>
    <w:rsid w:val="00E84767"/>
    <w:rsid w:val="00E8582C"/>
    <w:rsid w:val="00E87374"/>
    <w:rsid w:val="00E933A5"/>
    <w:rsid w:val="00E946F2"/>
    <w:rsid w:val="00E94F8B"/>
    <w:rsid w:val="00E961F8"/>
    <w:rsid w:val="00E97AE0"/>
    <w:rsid w:val="00EA0D85"/>
    <w:rsid w:val="00EA1156"/>
    <w:rsid w:val="00EA32FC"/>
    <w:rsid w:val="00EA3B42"/>
    <w:rsid w:val="00EA44A9"/>
    <w:rsid w:val="00EA54C7"/>
    <w:rsid w:val="00EA6888"/>
    <w:rsid w:val="00EA6925"/>
    <w:rsid w:val="00EA693A"/>
    <w:rsid w:val="00EA7493"/>
    <w:rsid w:val="00EB093B"/>
    <w:rsid w:val="00EB093F"/>
    <w:rsid w:val="00EB1358"/>
    <w:rsid w:val="00EB175A"/>
    <w:rsid w:val="00EB2830"/>
    <w:rsid w:val="00EB337A"/>
    <w:rsid w:val="00EB3593"/>
    <w:rsid w:val="00EB4040"/>
    <w:rsid w:val="00EB6853"/>
    <w:rsid w:val="00EB68BC"/>
    <w:rsid w:val="00EC04BA"/>
    <w:rsid w:val="00EC0A37"/>
    <w:rsid w:val="00EC1EA4"/>
    <w:rsid w:val="00EC2D51"/>
    <w:rsid w:val="00EC30EC"/>
    <w:rsid w:val="00EC57FD"/>
    <w:rsid w:val="00EC6621"/>
    <w:rsid w:val="00EC6D51"/>
    <w:rsid w:val="00EC6F2C"/>
    <w:rsid w:val="00ED2634"/>
    <w:rsid w:val="00ED27CC"/>
    <w:rsid w:val="00ED2D1D"/>
    <w:rsid w:val="00ED32D4"/>
    <w:rsid w:val="00ED36F6"/>
    <w:rsid w:val="00ED3F0F"/>
    <w:rsid w:val="00ED4AC6"/>
    <w:rsid w:val="00ED5A83"/>
    <w:rsid w:val="00ED67D0"/>
    <w:rsid w:val="00ED6915"/>
    <w:rsid w:val="00ED6D71"/>
    <w:rsid w:val="00EE17EF"/>
    <w:rsid w:val="00EE1B3A"/>
    <w:rsid w:val="00EE1E74"/>
    <w:rsid w:val="00EE3FA8"/>
    <w:rsid w:val="00EE5C58"/>
    <w:rsid w:val="00EE66A2"/>
    <w:rsid w:val="00EF00DF"/>
    <w:rsid w:val="00EF07CD"/>
    <w:rsid w:val="00EF27BF"/>
    <w:rsid w:val="00EF2995"/>
    <w:rsid w:val="00EF2B29"/>
    <w:rsid w:val="00EF2CAE"/>
    <w:rsid w:val="00EF342C"/>
    <w:rsid w:val="00EF4081"/>
    <w:rsid w:val="00EF4088"/>
    <w:rsid w:val="00EF4437"/>
    <w:rsid w:val="00EF4730"/>
    <w:rsid w:val="00EF7D03"/>
    <w:rsid w:val="00F009FF"/>
    <w:rsid w:val="00F00AAB"/>
    <w:rsid w:val="00F016F6"/>
    <w:rsid w:val="00F0188F"/>
    <w:rsid w:val="00F02018"/>
    <w:rsid w:val="00F02236"/>
    <w:rsid w:val="00F02E49"/>
    <w:rsid w:val="00F03282"/>
    <w:rsid w:val="00F05445"/>
    <w:rsid w:val="00F06872"/>
    <w:rsid w:val="00F07CC5"/>
    <w:rsid w:val="00F12799"/>
    <w:rsid w:val="00F1310B"/>
    <w:rsid w:val="00F1330F"/>
    <w:rsid w:val="00F135C1"/>
    <w:rsid w:val="00F155D4"/>
    <w:rsid w:val="00F155DB"/>
    <w:rsid w:val="00F15CC1"/>
    <w:rsid w:val="00F15E0D"/>
    <w:rsid w:val="00F1751F"/>
    <w:rsid w:val="00F17C4F"/>
    <w:rsid w:val="00F21526"/>
    <w:rsid w:val="00F22D8A"/>
    <w:rsid w:val="00F22FFD"/>
    <w:rsid w:val="00F236B1"/>
    <w:rsid w:val="00F2412E"/>
    <w:rsid w:val="00F24D82"/>
    <w:rsid w:val="00F25429"/>
    <w:rsid w:val="00F25D20"/>
    <w:rsid w:val="00F263EF"/>
    <w:rsid w:val="00F26821"/>
    <w:rsid w:val="00F26C13"/>
    <w:rsid w:val="00F318B0"/>
    <w:rsid w:val="00F3231B"/>
    <w:rsid w:val="00F32650"/>
    <w:rsid w:val="00F32AA9"/>
    <w:rsid w:val="00F3300C"/>
    <w:rsid w:val="00F3327E"/>
    <w:rsid w:val="00F3371D"/>
    <w:rsid w:val="00F33B22"/>
    <w:rsid w:val="00F346B7"/>
    <w:rsid w:val="00F34A2D"/>
    <w:rsid w:val="00F356DA"/>
    <w:rsid w:val="00F3718B"/>
    <w:rsid w:val="00F37768"/>
    <w:rsid w:val="00F4047E"/>
    <w:rsid w:val="00F4426E"/>
    <w:rsid w:val="00F45462"/>
    <w:rsid w:val="00F45C06"/>
    <w:rsid w:val="00F47A11"/>
    <w:rsid w:val="00F47E08"/>
    <w:rsid w:val="00F51241"/>
    <w:rsid w:val="00F54AB1"/>
    <w:rsid w:val="00F55D6F"/>
    <w:rsid w:val="00F56DC0"/>
    <w:rsid w:val="00F57077"/>
    <w:rsid w:val="00F6019A"/>
    <w:rsid w:val="00F60338"/>
    <w:rsid w:val="00F60E6E"/>
    <w:rsid w:val="00F60FA7"/>
    <w:rsid w:val="00F6216A"/>
    <w:rsid w:val="00F62422"/>
    <w:rsid w:val="00F62C6B"/>
    <w:rsid w:val="00F647E4"/>
    <w:rsid w:val="00F647ED"/>
    <w:rsid w:val="00F64E82"/>
    <w:rsid w:val="00F654BC"/>
    <w:rsid w:val="00F6686B"/>
    <w:rsid w:val="00F67158"/>
    <w:rsid w:val="00F6725A"/>
    <w:rsid w:val="00F677C9"/>
    <w:rsid w:val="00F70ED0"/>
    <w:rsid w:val="00F72211"/>
    <w:rsid w:val="00F7261E"/>
    <w:rsid w:val="00F73587"/>
    <w:rsid w:val="00F7370C"/>
    <w:rsid w:val="00F73871"/>
    <w:rsid w:val="00F75453"/>
    <w:rsid w:val="00F75B3F"/>
    <w:rsid w:val="00F76CDD"/>
    <w:rsid w:val="00F776D8"/>
    <w:rsid w:val="00F80CC9"/>
    <w:rsid w:val="00F81CB4"/>
    <w:rsid w:val="00F82AF3"/>
    <w:rsid w:val="00F82D5C"/>
    <w:rsid w:val="00F83024"/>
    <w:rsid w:val="00F86041"/>
    <w:rsid w:val="00F86F33"/>
    <w:rsid w:val="00F870F9"/>
    <w:rsid w:val="00F90AEF"/>
    <w:rsid w:val="00F90DF8"/>
    <w:rsid w:val="00F9178B"/>
    <w:rsid w:val="00F91F0B"/>
    <w:rsid w:val="00F9201D"/>
    <w:rsid w:val="00F924D5"/>
    <w:rsid w:val="00F93FA9"/>
    <w:rsid w:val="00F94501"/>
    <w:rsid w:val="00F94C43"/>
    <w:rsid w:val="00F96979"/>
    <w:rsid w:val="00F969F1"/>
    <w:rsid w:val="00F96BE2"/>
    <w:rsid w:val="00F975F6"/>
    <w:rsid w:val="00F97E26"/>
    <w:rsid w:val="00FA0389"/>
    <w:rsid w:val="00FA0707"/>
    <w:rsid w:val="00FA261D"/>
    <w:rsid w:val="00FA2C60"/>
    <w:rsid w:val="00FA3AC3"/>
    <w:rsid w:val="00FA3B5C"/>
    <w:rsid w:val="00FA3BC7"/>
    <w:rsid w:val="00FA4463"/>
    <w:rsid w:val="00FA450C"/>
    <w:rsid w:val="00FA4879"/>
    <w:rsid w:val="00FA525B"/>
    <w:rsid w:val="00FA52DA"/>
    <w:rsid w:val="00FA5EEF"/>
    <w:rsid w:val="00FA7843"/>
    <w:rsid w:val="00FA7BAA"/>
    <w:rsid w:val="00FA7C09"/>
    <w:rsid w:val="00FB0D01"/>
    <w:rsid w:val="00FB24F0"/>
    <w:rsid w:val="00FB297C"/>
    <w:rsid w:val="00FB2D78"/>
    <w:rsid w:val="00FB313C"/>
    <w:rsid w:val="00FB408A"/>
    <w:rsid w:val="00FB4617"/>
    <w:rsid w:val="00FB47A5"/>
    <w:rsid w:val="00FB781D"/>
    <w:rsid w:val="00FB78C6"/>
    <w:rsid w:val="00FC014D"/>
    <w:rsid w:val="00FC043C"/>
    <w:rsid w:val="00FC055B"/>
    <w:rsid w:val="00FC05B3"/>
    <w:rsid w:val="00FC0CC4"/>
    <w:rsid w:val="00FC19E6"/>
    <w:rsid w:val="00FC203E"/>
    <w:rsid w:val="00FC2523"/>
    <w:rsid w:val="00FC2775"/>
    <w:rsid w:val="00FC344C"/>
    <w:rsid w:val="00FC3556"/>
    <w:rsid w:val="00FC4744"/>
    <w:rsid w:val="00FC4F3D"/>
    <w:rsid w:val="00FC5278"/>
    <w:rsid w:val="00FC5940"/>
    <w:rsid w:val="00FC6036"/>
    <w:rsid w:val="00FC733D"/>
    <w:rsid w:val="00FC7AD9"/>
    <w:rsid w:val="00FD163D"/>
    <w:rsid w:val="00FD19FC"/>
    <w:rsid w:val="00FD444C"/>
    <w:rsid w:val="00FD4501"/>
    <w:rsid w:val="00FD5353"/>
    <w:rsid w:val="00FD5FAE"/>
    <w:rsid w:val="00FD659C"/>
    <w:rsid w:val="00FE0CE2"/>
    <w:rsid w:val="00FE0DD0"/>
    <w:rsid w:val="00FE1174"/>
    <w:rsid w:val="00FE15B5"/>
    <w:rsid w:val="00FE2BF1"/>
    <w:rsid w:val="00FE41A2"/>
    <w:rsid w:val="00FE4832"/>
    <w:rsid w:val="00FE4E67"/>
    <w:rsid w:val="00FE70CF"/>
    <w:rsid w:val="00FE7422"/>
    <w:rsid w:val="00FE7EA5"/>
    <w:rsid w:val="00FF0E8D"/>
    <w:rsid w:val="00FF18F7"/>
    <w:rsid w:val="00FF1E9F"/>
    <w:rsid w:val="00FF2B4A"/>
    <w:rsid w:val="00FF2C45"/>
    <w:rsid w:val="00FF3086"/>
    <w:rsid w:val="00FF3745"/>
    <w:rsid w:val="00FF464E"/>
    <w:rsid w:val="00FF6E19"/>
    <w:rsid w:val="00FF760D"/>
    <w:rsid w:val="00FF7A5E"/>
    <w:rsid w:val="00FF7C44"/>
    <w:rsid w:val="00FF7FEA"/>
    <w:rsid w:val="01DCA33C"/>
    <w:rsid w:val="020F82B0"/>
    <w:rsid w:val="0792BBF6"/>
    <w:rsid w:val="07B7CAD7"/>
    <w:rsid w:val="08237873"/>
    <w:rsid w:val="09ECFF9B"/>
    <w:rsid w:val="0D920788"/>
    <w:rsid w:val="0EAB0802"/>
    <w:rsid w:val="0F224EB0"/>
    <w:rsid w:val="0F3BE64C"/>
    <w:rsid w:val="1E32F1B2"/>
    <w:rsid w:val="1F2378FD"/>
    <w:rsid w:val="201DF98B"/>
    <w:rsid w:val="22A0A350"/>
    <w:rsid w:val="268716F1"/>
    <w:rsid w:val="276F85C2"/>
    <w:rsid w:val="29499914"/>
    <w:rsid w:val="2E7C3AD0"/>
    <w:rsid w:val="331F0C73"/>
    <w:rsid w:val="444CD537"/>
    <w:rsid w:val="45BB436F"/>
    <w:rsid w:val="45BD6E7E"/>
    <w:rsid w:val="46A718DC"/>
    <w:rsid w:val="47667FE1"/>
    <w:rsid w:val="484BBA6E"/>
    <w:rsid w:val="498A1B6F"/>
    <w:rsid w:val="4B7034FC"/>
    <w:rsid w:val="4D804F0C"/>
    <w:rsid w:val="4F091146"/>
    <w:rsid w:val="513D202A"/>
    <w:rsid w:val="5200C8D1"/>
    <w:rsid w:val="56301D02"/>
    <w:rsid w:val="56614964"/>
    <w:rsid w:val="575DBC74"/>
    <w:rsid w:val="57B276DB"/>
    <w:rsid w:val="5C03FD36"/>
    <w:rsid w:val="650E5BCB"/>
    <w:rsid w:val="6D201094"/>
    <w:rsid w:val="771A4AFA"/>
    <w:rsid w:val="7BE17FB5"/>
    <w:rsid w:val="7F3B99C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2"/>
    </o:shapelayout>
  </w:shapeDefaults>
  <w:decimalSymbol w:val="."/>
  <w:listSeparator w:val=","/>
  <w14:docId w14:val="0BDD943B"/>
  <w15:chartTrackingRefBased/>
  <w15:docId w15:val="{CAED47B2-A27B-4B4D-9BDE-0FFD31368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character" w:styleId="CommentReference">
    <w:name w:val="annotation reference"/>
    <w:rsid w:val="00DE4DA7"/>
    <w:rPr>
      <w:sz w:val="16"/>
      <w:szCs w:val="16"/>
    </w:rPr>
  </w:style>
  <w:style w:type="paragraph" w:styleId="CommentText">
    <w:name w:val="annotation text"/>
    <w:basedOn w:val="Normal"/>
    <w:link w:val="CommentTextChar"/>
    <w:rsid w:val="00A42F19"/>
  </w:style>
  <w:style w:type="character" w:customStyle="1" w:styleId="CommentTextChar">
    <w:name w:val="Comment Text Char"/>
    <w:basedOn w:val="DefaultParagraphFont"/>
    <w:link w:val="CommentText"/>
    <w:rsid w:val="00A42F19"/>
  </w:style>
  <w:style w:type="paragraph" w:styleId="CommentSubject">
    <w:name w:val="annotation subject"/>
    <w:basedOn w:val="CommentText"/>
    <w:next w:val="CommentText"/>
    <w:link w:val="CommentSubjectChar"/>
    <w:rsid w:val="00A42F19"/>
    <w:rPr>
      <w:b/>
      <w:bCs/>
    </w:rPr>
  </w:style>
  <w:style w:type="character" w:customStyle="1" w:styleId="CommentSubjectChar">
    <w:name w:val="Comment Subject Char"/>
    <w:link w:val="CommentSubject"/>
    <w:rsid w:val="00A42F19"/>
    <w:rPr>
      <w:b/>
      <w:bCs/>
    </w:rPr>
  </w:style>
  <w:style w:type="character" w:styleId="UnresolvedMention">
    <w:name w:val="Unresolved Mention"/>
    <w:uiPriority w:val="99"/>
    <w:semiHidden/>
    <w:unhideWhenUsed/>
    <w:rsid w:val="00471D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binJoaquin\Downloads\ieeeconf_letter%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03F9D-BD13-B74B-AFC2-33A52F1E0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ieeeconf_letter (1).dot</Template>
  <TotalTime>187</TotalTime>
  <Pages>1</Pages>
  <Words>3917</Words>
  <Characters>22328</Characters>
  <Application>Microsoft Office Word</Application>
  <DocSecurity>4</DocSecurity>
  <Lines>186</Lines>
  <Paragraphs>52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Sabin, Joaquin</dc:creator>
  <cp:keywords/>
  <cp:lastModifiedBy>Robens, Dylan</cp:lastModifiedBy>
  <cp:revision>502</cp:revision>
  <cp:lastPrinted>2012-01-31T07:17:00Z</cp:lastPrinted>
  <dcterms:created xsi:type="dcterms:W3CDTF">2024-04-15T17:49:00Z</dcterms:created>
  <dcterms:modified xsi:type="dcterms:W3CDTF">2024-04-26T18:44:00Z</dcterms:modified>
</cp:coreProperties>
</file>